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022B0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2E75FD4E" wp14:editId="7F8373B2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92CE" w14:textId="77777777" w:rsidR="00E15B03" w:rsidRDefault="00E15B03" w:rsidP="00FC25BF">
      <w:pPr>
        <w:pStyle w:val="Title"/>
      </w:pPr>
    </w:p>
    <w:p w14:paraId="4C2FACA5" w14:textId="77777777" w:rsidR="00E15B03" w:rsidRDefault="00E15B03" w:rsidP="00FC25BF">
      <w:pPr>
        <w:pStyle w:val="Title"/>
      </w:pPr>
    </w:p>
    <w:p w14:paraId="5BFF1E8A" w14:textId="3E6EADC8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F46A6D">
        <w:t>Winter 2025</w:t>
      </w:r>
    </w:p>
    <w:p w14:paraId="654383D9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6A26155D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520E8273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11AF64AD" w14:textId="46AF1F5B" w:rsidR="005B4507" w:rsidRPr="005B4507" w:rsidRDefault="005B4507" w:rsidP="005B4507">
      <w:pPr>
        <w:pStyle w:val="Heading1"/>
      </w:pPr>
      <w:r>
        <w:t>Interactive Media</w:t>
      </w:r>
      <w:r w:rsidR="00C26CF7">
        <w:t xml:space="preserve"> </w:t>
      </w:r>
      <w:r>
        <w:t xml:space="preserve">Management </w:t>
      </w:r>
      <w:r w:rsidRPr="005B4507">
        <w:t>0300X01FWO</w:t>
      </w:r>
      <w:r w:rsidR="00C95117">
        <w:br/>
      </w:r>
      <w:r w:rsidR="00D36909">
        <w:t>January 10</w:t>
      </w:r>
      <w:proofErr w:type="gramStart"/>
      <w:r w:rsidR="00D36909">
        <w:t xml:space="preserve"> 2025</w:t>
      </w:r>
      <w:proofErr w:type="gramEnd"/>
      <w:r w:rsidR="00D36909">
        <w:t xml:space="preserve"> to April 18 2025</w:t>
      </w:r>
    </w:p>
    <w:p w14:paraId="10B5EDBC" w14:textId="77777777" w:rsidR="0079193D" w:rsidRDefault="0079193D" w:rsidP="005758B3">
      <w:pPr>
        <w:pStyle w:val="Heading1"/>
      </w:pPr>
    </w:p>
    <w:p w14:paraId="2E6DF135" w14:textId="77777777" w:rsidR="0079193D" w:rsidRPr="0079193D" w:rsidRDefault="0079193D" w:rsidP="00047FE3">
      <w:pPr>
        <w:pStyle w:val="Heading2"/>
      </w:pPr>
      <w:r w:rsidRPr="00F8761A">
        <w:rPr>
          <w:bCs/>
        </w:rPr>
        <w:t>Professor’s Name:</w:t>
      </w:r>
      <w:r>
        <w:t xml:space="preserve"> </w:t>
      </w:r>
      <w:r w:rsidR="005B4507">
        <w:t>Craig Clark</w:t>
      </w:r>
    </w:p>
    <w:p w14:paraId="4ACB42AA" w14:textId="77777777" w:rsidR="0079193D" w:rsidRPr="0079193D" w:rsidRDefault="0079193D" w:rsidP="00047FE3">
      <w:pPr>
        <w:pStyle w:val="Heading2"/>
      </w:pPr>
      <w:r w:rsidRPr="00F8761A">
        <w:rPr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72C94760" w14:textId="77777777" w:rsidR="0079193D" w:rsidRDefault="0079193D" w:rsidP="00047FE3">
      <w:pPr>
        <w:pStyle w:val="Heading2"/>
      </w:pPr>
    </w:p>
    <w:p w14:paraId="2EC422FD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74A5CDDE" w14:textId="4000A9D7" w:rsidR="00F8761A" w:rsidRDefault="00F46A6D" w:rsidP="00F9523F">
      <w:r>
        <w:t>All learning resources are in Brightspace.</w:t>
      </w:r>
      <w:r w:rsidR="007829E6">
        <w:br/>
      </w:r>
    </w:p>
    <w:p w14:paraId="17D7C69F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4BEB76BC" w14:textId="1F1255EC" w:rsidR="002C4B49" w:rsidRDefault="00F46A6D" w:rsidP="00F9523F">
      <w:r>
        <w:t>Students will need a student Figma account. This will be set up in class to ensure the proper licensing.</w:t>
      </w:r>
    </w:p>
    <w:p w14:paraId="0E44E896" w14:textId="77777777" w:rsidR="005B4507" w:rsidRDefault="005B4507" w:rsidP="00F9523F"/>
    <w:p w14:paraId="5046CD09" w14:textId="77777777" w:rsidR="00CC1192" w:rsidRDefault="00CC1192" w:rsidP="00CC1192">
      <w:pPr>
        <w:pStyle w:val="Heading1"/>
      </w:pPr>
      <w:r>
        <w:t>Evaluation Breakdown</w:t>
      </w:r>
    </w:p>
    <w:p w14:paraId="4734C2BD" w14:textId="77777777" w:rsidR="00CC1192" w:rsidRDefault="00CC1192" w:rsidP="00CC1192">
      <w:r>
        <w:t>The official assignment due dates are in Brightspace. In the event of a discrepancy, the due date in Brightspace is correct.</w:t>
      </w:r>
    </w:p>
    <w:p w14:paraId="4E1F98C9" w14:textId="77777777" w:rsidR="00CC1192" w:rsidRDefault="00CC1192" w:rsidP="00CC1192"/>
    <w:p w14:paraId="2E8E6F58" w14:textId="35DF6F03" w:rsidR="00920BAC" w:rsidRDefault="00920BAC" w:rsidP="00920BAC">
      <w:pPr>
        <w:pStyle w:val="Heading2"/>
      </w:pPr>
      <w:r>
        <w:t>In-class assignments</w:t>
      </w:r>
    </w:p>
    <w:p w14:paraId="2D3545D7" w14:textId="4999DBB4" w:rsidR="00CC1192" w:rsidRDefault="00CC1192" w:rsidP="00CC1192">
      <w:r>
        <w:t>Assignment: ICA01 Client Thumbnails</w:t>
      </w:r>
    </w:p>
    <w:p w14:paraId="6FC51561" w14:textId="1925550E" w:rsidR="00CC1192" w:rsidRDefault="00CC1192" w:rsidP="00CC1192">
      <w:r>
        <w:t xml:space="preserve">Due date and time: </w:t>
      </w:r>
      <w:r w:rsidR="006E4BD6">
        <w:t>Jan</w:t>
      </w:r>
      <w:r w:rsidR="00920BAC">
        <w:t>uary</w:t>
      </w:r>
      <w:r w:rsidR="006E4BD6">
        <w:t xml:space="preserve"> 16, </w:t>
      </w:r>
      <w:proofErr w:type="gramStart"/>
      <w:r w:rsidR="006E4BD6">
        <w:t>2025</w:t>
      </w:r>
      <w:proofErr w:type="gramEnd"/>
      <w:r>
        <w:t xml:space="preserve"> 23:59</w:t>
      </w:r>
    </w:p>
    <w:p w14:paraId="76D226FE" w14:textId="77777777" w:rsidR="00CC1192" w:rsidRDefault="00CC1192" w:rsidP="00CC1192">
      <w:r>
        <w:t>Value: 6%</w:t>
      </w:r>
    </w:p>
    <w:p w14:paraId="772EC8BE" w14:textId="77777777" w:rsidR="00CC1192" w:rsidRDefault="00CC1192" w:rsidP="00CC1192"/>
    <w:p w14:paraId="58D82592" w14:textId="77777777" w:rsidR="00CC1192" w:rsidRDefault="00CC1192" w:rsidP="00CC1192">
      <w:r>
        <w:t>Assignment: ICA02 Client Wireframes</w:t>
      </w:r>
    </w:p>
    <w:p w14:paraId="77263850" w14:textId="3749977F" w:rsidR="00CC1192" w:rsidRDefault="00CC1192" w:rsidP="00CC1192">
      <w:r>
        <w:t xml:space="preserve">Due date and time: </w:t>
      </w:r>
      <w:r w:rsidR="006E4BD6">
        <w:t>Jan</w:t>
      </w:r>
      <w:r w:rsidR="00920BAC">
        <w:t>uary</w:t>
      </w:r>
      <w:r w:rsidR="006E4BD6">
        <w:t xml:space="preserve"> 23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104B52F2" w14:textId="77777777" w:rsidR="00CC1192" w:rsidRDefault="00CC1192" w:rsidP="00CC1192">
      <w:r>
        <w:t>Value: 6%</w:t>
      </w:r>
    </w:p>
    <w:p w14:paraId="34B9C763" w14:textId="77777777" w:rsidR="00CC1192" w:rsidRDefault="00CC1192" w:rsidP="00CC1192"/>
    <w:p w14:paraId="5622E0A7" w14:textId="77777777" w:rsidR="00CC1192" w:rsidRDefault="00CC1192" w:rsidP="00CC1192">
      <w:r>
        <w:t>Assignment: ICA03 Client Branding</w:t>
      </w:r>
    </w:p>
    <w:p w14:paraId="13114FA5" w14:textId="4BD20867" w:rsidR="00CC1192" w:rsidRDefault="00CC1192" w:rsidP="00CC1192">
      <w:r>
        <w:t xml:space="preserve">Due date and time: </w:t>
      </w:r>
      <w:r w:rsidR="006E4BD6">
        <w:t>Feb</w:t>
      </w:r>
      <w:r w:rsidR="00920BAC">
        <w:t>ruary</w:t>
      </w:r>
      <w:r w:rsidR="006E4BD6">
        <w:t xml:space="preserve"> 6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1A2932C7" w14:textId="77777777" w:rsidR="00CC1192" w:rsidRDefault="00CC1192" w:rsidP="00CC1192">
      <w:r>
        <w:t>Value: 6%</w:t>
      </w:r>
    </w:p>
    <w:p w14:paraId="398DBADC" w14:textId="3340FC24" w:rsidR="00CC1192" w:rsidRDefault="00CC1192" w:rsidP="00CC1192">
      <w:r>
        <w:lastRenderedPageBreak/>
        <w:br/>
      </w:r>
      <w:r>
        <w:br/>
        <w:t>Assignment: ICA04 Client Prototypes</w:t>
      </w:r>
      <w:r>
        <w:br/>
        <w:t xml:space="preserve">Due date and time: </w:t>
      </w:r>
      <w:r w:rsidR="006E4BD6">
        <w:t>Feb</w:t>
      </w:r>
      <w:r w:rsidR="00920BAC">
        <w:t>ruary</w:t>
      </w:r>
      <w:r w:rsidR="006E4BD6">
        <w:t xml:space="preserve"> 13,</w:t>
      </w:r>
      <w:r>
        <w:t xml:space="preserve"> 23:59</w:t>
      </w:r>
    </w:p>
    <w:p w14:paraId="0D46571A" w14:textId="77777777" w:rsidR="00CC1192" w:rsidRDefault="00CC1192" w:rsidP="00CC1192">
      <w:r>
        <w:t>Value: 6%</w:t>
      </w:r>
    </w:p>
    <w:p w14:paraId="5E88375E" w14:textId="77777777" w:rsidR="00CC1192" w:rsidRDefault="00CC1192" w:rsidP="00CC1192"/>
    <w:p w14:paraId="2AC0F075" w14:textId="77777777" w:rsidR="00CC1192" w:rsidRDefault="00CC1192" w:rsidP="00CC1192">
      <w:r>
        <w:t>Assignment: ICA05 Prototype - Evaluation and feedback</w:t>
      </w:r>
    </w:p>
    <w:p w14:paraId="46D59424" w14:textId="608F7CA1" w:rsidR="00CC1192" w:rsidRDefault="00CC1192" w:rsidP="00CC1192">
      <w:r>
        <w:t xml:space="preserve">Due date and time: </w:t>
      </w:r>
      <w:r w:rsidR="006E4BD6">
        <w:t>Mar</w:t>
      </w:r>
      <w:r w:rsidR="00920BAC">
        <w:t>ch</w:t>
      </w:r>
      <w:r w:rsidR="006E4BD6">
        <w:t xml:space="preserve"> 13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0AA1088A" w14:textId="77777777" w:rsidR="00CC1192" w:rsidRDefault="00CC1192" w:rsidP="00CC1192">
      <w:r>
        <w:t>Value: 6%</w:t>
      </w:r>
    </w:p>
    <w:p w14:paraId="5ED15958" w14:textId="77777777" w:rsidR="00CC1192" w:rsidRDefault="00CC1192" w:rsidP="00CC1192"/>
    <w:p w14:paraId="36A33560" w14:textId="5240C952" w:rsidR="00920BAC" w:rsidRDefault="00920BAC" w:rsidP="00920BAC">
      <w:pPr>
        <w:pStyle w:val="Heading2"/>
      </w:pPr>
      <w:r>
        <w:t>Major assignments</w:t>
      </w:r>
    </w:p>
    <w:p w14:paraId="205D5C30" w14:textId="680583EE" w:rsidR="00CC1192" w:rsidRDefault="00CC1192" w:rsidP="00CC1192">
      <w:r>
        <w:t>Assignment: A01 Wireframes</w:t>
      </w:r>
    </w:p>
    <w:p w14:paraId="38A66166" w14:textId="76E3B430" w:rsidR="00CC1192" w:rsidRDefault="00CC1192" w:rsidP="00CC1192">
      <w:r>
        <w:t xml:space="preserve">Due date and time: </w:t>
      </w:r>
      <w:r w:rsidR="006E4BD6">
        <w:t>Feb</w:t>
      </w:r>
      <w:r w:rsidR="00920BAC">
        <w:t>ruary</w:t>
      </w:r>
      <w:r w:rsidR="006E4BD6">
        <w:t xml:space="preserve"> 14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61F3563A" w14:textId="77777777" w:rsidR="00CC1192" w:rsidRDefault="00CC1192" w:rsidP="00CC1192">
      <w:r>
        <w:t>Value: 20%</w:t>
      </w:r>
    </w:p>
    <w:p w14:paraId="4F3FD68C" w14:textId="77777777" w:rsidR="00CC1192" w:rsidRDefault="00CC1192" w:rsidP="00CC1192"/>
    <w:p w14:paraId="5F168CC7" w14:textId="77777777" w:rsidR="00CC1192" w:rsidRDefault="00CC1192" w:rsidP="00CC1192">
      <w:r>
        <w:t>Assignment: A02 Website Re-Design</w:t>
      </w:r>
    </w:p>
    <w:p w14:paraId="7F2398EA" w14:textId="2D4E95B7" w:rsidR="00CC1192" w:rsidRDefault="00CC1192" w:rsidP="00CC1192">
      <w:r>
        <w:t xml:space="preserve">Due date and time: </w:t>
      </w:r>
      <w:r w:rsidR="00920BAC">
        <w:t>March 21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13AE350F" w14:textId="77777777" w:rsidR="00CC1192" w:rsidRDefault="00CC1192" w:rsidP="00CC1192">
      <w:r>
        <w:t>Value: 20%</w:t>
      </w:r>
    </w:p>
    <w:p w14:paraId="1D363115" w14:textId="77777777" w:rsidR="00CC1192" w:rsidRDefault="00CC1192" w:rsidP="00CC1192"/>
    <w:p w14:paraId="4305A1AF" w14:textId="77777777" w:rsidR="00CC1192" w:rsidRDefault="00CC1192" w:rsidP="00CC1192">
      <w:r>
        <w:t>Assignment: A03 Website planning and design</w:t>
      </w:r>
    </w:p>
    <w:p w14:paraId="4A18931C" w14:textId="31714D64" w:rsidR="00CC1192" w:rsidRDefault="00CC1192" w:rsidP="00CC1192">
      <w:r>
        <w:t xml:space="preserve">Due date and time: </w:t>
      </w:r>
      <w:r w:rsidR="00920BAC">
        <w:t>April 18</w:t>
      </w:r>
      <w:r>
        <w:t xml:space="preserve">, </w:t>
      </w:r>
      <w:proofErr w:type="gramStart"/>
      <w:r w:rsidR="006E4BD6">
        <w:t>2025</w:t>
      </w:r>
      <w:proofErr w:type="gramEnd"/>
      <w:r>
        <w:t xml:space="preserve"> 23:59</w:t>
      </w:r>
    </w:p>
    <w:p w14:paraId="2BD07F87" w14:textId="77777777" w:rsidR="00CC1192" w:rsidRDefault="00CC1192" w:rsidP="00CC1192">
      <w:r>
        <w:t>Value: 20%</w:t>
      </w:r>
    </w:p>
    <w:p w14:paraId="78B91629" w14:textId="77777777" w:rsidR="00CC1192" w:rsidRDefault="00CC1192" w:rsidP="00CC1192"/>
    <w:p w14:paraId="21AC7B30" w14:textId="4505FEEA" w:rsidR="00920BAC" w:rsidRDefault="00920BAC" w:rsidP="00920BAC">
      <w:pPr>
        <w:pStyle w:val="Heading2"/>
      </w:pPr>
      <w:r>
        <w:t>Workshops</w:t>
      </w:r>
    </w:p>
    <w:p w14:paraId="6F9424F8" w14:textId="50BA99D6" w:rsidR="00CC1192" w:rsidRDefault="00CC1192" w:rsidP="00CC1192">
      <w:r>
        <w:t>Assignment: Usability testing workshop</w:t>
      </w:r>
    </w:p>
    <w:p w14:paraId="215B2486" w14:textId="1452DAA0" w:rsidR="00CC1192" w:rsidRDefault="00CC1192" w:rsidP="00CC1192">
      <w:r>
        <w:t xml:space="preserve">Due date and time: </w:t>
      </w:r>
      <w:r w:rsidR="00920BAC">
        <w:t>March 21</w:t>
      </w:r>
      <w:r>
        <w:t xml:space="preserve">, </w:t>
      </w:r>
      <w:proofErr w:type="gramStart"/>
      <w:r w:rsidR="006E4BD6">
        <w:t>2025</w:t>
      </w:r>
      <w:proofErr w:type="gramEnd"/>
      <w:r>
        <w:t xml:space="preserve"> 10:59</w:t>
      </w:r>
    </w:p>
    <w:p w14:paraId="03B94229" w14:textId="465091C9" w:rsidR="00920BAC" w:rsidRPr="00920BAC" w:rsidRDefault="00CC1192" w:rsidP="00920BAC">
      <w:r>
        <w:t>Value: 10%</w:t>
      </w:r>
      <w:r w:rsidR="00920BAC">
        <w:br w:type="page"/>
      </w:r>
    </w:p>
    <w:p w14:paraId="7FDA1887" w14:textId="6189EF96" w:rsidR="00ED3E8C" w:rsidRDefault="00ED3E8C" w:rsidP="00ED3E8C">
      <w:pPr>
        <w:pStyle w:val="Heading1"/>
      </w:pPr>
      <w:r>
        <w:lastRenderedPageBreak/>
        <w:t>Learning schedule, subject to change with notification</w:t>
      </w:r>
    </w:p>
    <w:p w14:paraId="6CEBE3F5" w14:textId="77777777" w:rsidR="00ED3E8C" w:rsidRPr="00ED3E8C" w:rsidRDefault="00ED3E8C" w:rsidP="00ED3E8C"/>
    <w:p w14:paraId="30952404" w14:textId="77777777" w:rsidR="00C90CCF" w:rsidRDefault="00C90CCF" w:rsidP="00C90CCF"/>
    <w:p w14:paraId="1BCB3FAB" w14:textId="77777777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 | Introduction</w:t>
      </w:r>
    </w:p>
    <w:p w14:paraId="5F564F52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January 10</w:t>
      </w:r>
    </w:p>
    <w:p w14:paraId="0D2DF294" w14:textId="77777777" w:rsidR="00F46A6D" w:rsidRPr="00F46A6D" w:rsidRDefault="00F46A6D" w:rsidP="00F46A6D">
      <w:pPr>
        <w:numPr>
          <w:ilvl w:val="0"/>
          <w:numId w:val="19"/>
        </w:numPr>
        <w:rPr>
          <w:lang w:val="en-CA"/>
        </w:rPr>
      </w:pPr>
      <w:r w:rsidRPr="00F46A6D">
        <w:rPr>
          <w:lang w:val="en-CA"/>
        </w:rPr>
        <w:t>Welcome</w:t>
      </w:r>
    </w:p>
    <w:p w14:paraId="36BFDFEC" w14:textId="77777777" w:rsidR="00F46A6D" w:rsidRPr="00F46A6D" w:rsidRDefault="00F46A6D" w:rsidP="00F46A6D">
      <w:pPr>
        <w:numPr>
          <w:ilvl w:val="0"/>
          <w:numId w:val="19"/>
        </w:numPr>
        <w:rPr>
          <w:lang w:val="en-CA"/>
        </w:rPr>
      </w:pPr>
      <w:r w:rsidRPr="00F46A6D">
        <w:rPr>
          <w:lang w:val="en-CA"/>
        </w:rPr>
        <w:t>Introduction to UX</w:t>
      </w:r>
    </w:p>
    <w:p w14:paraId="79FE3780" w14:textId="77777777" w:rsidR="00F46A6D" w:rsidRPr="00F46A6D" w:rsidRDefault="00F46A6D" w:rsidP="00F46A6D">
      <w:pPr>
        <w:numPr>
          <w:ilvl w:val="0"/>
          <w:numId w:val="19"/>
        </w:numPr>
        <w:rPr>
          <w:lang w:val="en-CA"/>
        </w:rPr>
      </w:pPr>
      <w:r w:rsidRPr="00F46A6D">
        <w:rPr>
          <w:lang w:val="en-CA"/>
        </w:rPr>
        <w:t>Website anatomy</w:t>
      </w:r>
    </w:p>
    <w:p w14:paraId="28A41061" w14:textId="77777777" w:rsidR="00F46A6D" w:rsidRPr="00F46A6D" w:rsidRDefault="00F46A6D" w:rsidP="00F46A6D">
      <w:pPr>
        <w:numPr>
          <w:ilvl w:val="0"/>
          <w:numId w:val="19"/>
        </w:numPr>
        <w:rPr>
          <w:lang w:val="en-CA"/>
        </w:rPr>
      </w:pPr>
      <w:r w:rsidRPr="00F46A6D">
        <w:rPr>
          <w:lang w:val="en-CA"/>
        </w:rPr>
        <w:t>Thumbnails</w:t>
      </w:r>
    </w:p>
    <w:p w14:paraId="39151BDA" w14:textId="77777777" w:rsidR="00F46A6D" w:rsidRPr="00F46A6D" w:rsidRDefault="00F46A6D" w:rsidP="00F46A6D">
      <w:pPr>
        <w:numPr>
          <w:ilvl w:val="0"/>
          <w:numId w:val="19"/>
        </w:numPr>
        <w:rPr>
          <w:lang w:val="en-CA"/>
        </w:rPr>
      </w:pPr>
      <w:r w:rsidRPr="00F46A6D">
        <w:rPr>
          <w:lang w:val="en-CA"/>
        </w:rPr>
        <w:t>Set up Figma accounts</w:t>
      </w:r>
    </w:p>
    <w:p w14:paraId="31053A0D" w14:textId="77777777" w:rsidR="00F46A6D" w:rsidRDefault="00F46A6D" w:rsidP="00F46A6D">
      <w:pPr>
        <w:rPr>
          <w:b/>
          <w:bCs/>
          <w:lang w:val="en-CA"/>
        </w:rPr>
      </w:pPr>
    </w:p>
    <w:p w14:paraId="44D73179" w14:textId="6CB6847A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2 | Prototyping part 1</w:t>
      </w:r>
    </w:p>
    <w:p w14:paraId="0E91BC36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January 17</w:t>
      </w:r>
    </w:p>
    <w:p w14:paraId="07EE2183" w14:textId="77777777" w:rsidR="00F46A6D" w:rsidRPr="00F46A6D" w:rsidRDefault="00F46A6D" w:rsidP="00F46A6D">
      <w:pPr>
        <w:rPr>
          <w:lang w:val="en-CA"/>
        </w:rPr>
      </w:pPr>
      <w:r w:rsidRPr="00F46A6D">
        <w:rPr>
          <w:lang w:val="en-CA"/>
        </w:rPr>
        <w:t>Interaction Design 01</w:t>
      </w:r>
    </w:p>
    <w:p w14:paraId="5588536A" w14:textId="77777777" w:rsidR="00F46A6D" w:rsidRPr="00F46A6D" w:rsidRDefault="00F46A6D" w:rsidP="00F46A6D">
      <w:pPr>
        <w:rPr>
          <w:lang w:val="en-CA"/>
        </w:rPr>
      </w:pPr>
      <w:r w:rsidRPr="00F46A6D">
        <w:rPr>
          <w:lang w:val="en-CA"/>
        </w:rPr>
        <w:t>Basics of Figma</w:t>
      </w:r>
    </w:p>
    <w:p w14:paraId="69F4E584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Color</w:t>
      </w:r>
    </w:p>
    <w:p w14:paraId="7315FB40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Typography</w:t>
      </w:r>
    </w:p>
    <w:p w14:paraId="2D54C195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Pages</w:t>
      </w:r>
    </w:p>
    <w:p w14:paraId="27934A38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Frames</w:t>
      </w:r>
    </w:p>
    <w:p w14:paraId="58931F0F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Shapes</w:t>
      </w:r>
    </w:p>
    <w:p w14:paraId="1F1B5EB0" w14:textId="77777777" w:rsidR="00F46A6D" w:rsidRPr="00F46A6D" w:rsidRDefault="00F46A6D" w:rsidP="00F46A6D">
      <w:pPr>
        <w:numPr>
          <w:ilvl w:val="0"/>
          <w:numId w:val="20"/>
        </w:numPr>
        <w:rPr>
          <w:lang w:val="en-CA"/>
        </w:rPr>
      </w:pPr>
      <w:r w:rsidRPr="00F46A6D">
        <w:rPr>
          <w:lang w:val="en-CA"/>
        </w:rPr>
        <w:t>Naming layers</w:t>
      </w:r>
    </w:p>
    <w:p w14:paraId="780C506A" w14:textId="77777777" w:rsidR="00F46A6D" w:rsidRPr="00F46A6D" w:rsidRDefault="00F46A6D" w:rsidP="00F46A6D">
      <w:pPr>
        <w:numPr>
          <w:ilvl w:val="0"/>
          <w:numId w:val="21"/>
        </w:numPr>
        <w:rPr>
          <w:lang w:val="en-CA"/>
        </w:rPr>
      </w:pPr>
      <w:r w:rsidRPr="00F46A6D">
        <w:rPr>
          <w:lang w:val="en-CA"/>
        </w:rPr>
        <w:t>Introduction to wireframes</w:t>
      </w:r>
    </w:p>
    <w:p w14:paraId="3F8659B1" w14:textId="77777777" w:rsidR="00F46A6D" w:rsidRDefault="00F46A6D" w:rsidP="00F46A6D">
      <w:pPr>
        <w:rPr>
          <w:b/>
          <w:bCs/>
          <w:lang w:val="en-CA"/>
        </w:rPr>
      </w:pPr>
    </w:p>
    <w:p w14:paraId="7A2A38CA" w14:textId="3090D69F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3 | Design theory 1</w:t>
      </w:r>
    </w:p>
    <w:p w14:paraId="40D18469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January 24</w:t>
      </w:r>
    </w:p>
    <w:p w14:paraId="40D180B1" w14:textId="77777777" w:rsidR="00F46A6D" w:rsidRPr="00F46A6D" w:rsidRDefault="00F46A6D" w:rsidP="00F46A6D">
      <w:pPr>
        <w:numPr>
          <w:ilvl w:val="0"/>
          <w:numId w:val="22"/>
        </w:numPr>
        <w:rPr>
          <w:lang w:val="en-CA"/>
        </w:rPr>
      </w:pPr>
      <w:r w:rsidRPr="00F46A6D">
        <w:rPr>
          <w:lang w:val="en-CA"/>
        </w:rPr>
        <w:t>Design Theory 1</w:t>
      </w:r>
    </w:p>
    <w:p w14:paraId="4042EA41" w14:textId="77777777" w:rsidR="00F46A6D" w:rsidRPr="00F46A6D" w:rsidRDefault="00F46A6D" w:rsidP="00F46A6D">
      <w:pPr>
        <w:numPr>
          <w:ilvl w:val="1"/>
          <w:numId w:val="22"/>
        </w:numPr>
        <w:rPr>
          <w:lang w:val="en-CA"/>
        </w:rPr>
      </w:pPr>
      <w:r w:rsidRPr="00F46A6D">
        <w:rPr>
          <w:lang w:val="en-CA"/>
        </w:rPr>
        <w:t>Information Hierarchy</w:t>
      </w:r>
    </w:p>
    <w:p w14:paraId="6221A54A" w14:textId="77777777" w:rsidR="00F46A6D" w:rsidRPr="00F46A6D" w:rsidRDefault="00F46A6D" w:rsidP="00F46A6D">
      <w:pPr>
        <w:numPr>
          <w:ilvl w:val="1"/>
          <w:numId w:val="22"/>
        </w:numPr>
        <w:rPr>
          <w:lang w:val="en-CA"/>
        </w:rPr>
      </w:pPr>
      <w:r w:rsidRPr="00F46A6D">
        <w:rPr>
          <w:lang w:val="en-CA"/>
        </w:rPr>
        <w:t>Elements of Design</w:t>
      </w:r>
    </w:p>
    <w:p w14:paraId="3FCEF461" w14:textId="77777777" w:rsidR="00F46A6D" w:rsidRPr="00F46A6D" w:rsidRDefault="00F46A6D" w:rsidP="00F46A6D">
      <w:pPr>
        <w:numPr>
          <w:ilvl w:val="2"/>
          <w:numId w:val="22"/>
        </w:numPr>
        <w:rPr>
          <w:lang w:val="en-CA"/>
        </w:rPr>
      </w:pPr>
      <w:r w:rsidRPr="00F46A6D">
        <w:rPr>
          <w:lang w:val="en-CA"/>
        </w:rPr>
        <w:t>Typography</w:t>
      </w:r>
    </w:p>
    <w:p w14:paraId="018207AE" w14:textId="77777777" w:rsidR="00F46A6D" w:rsidRPr="00F46A6D" w:rsidRDefault="00F46A6D" w:rsidP="00F46A6D">
      <w:pPr>
        <w:numPr>
          <w:ilvl w:val="2"/>
          <w:numId w:val="22"/>
        </w:numPr>
        <w:rPr>
          <w:lang w:val="en-CA"/>
        </w:rPr>
      </w:pPr>
      <w:r w:rsidRPr="00F46A6D">
        <w:rPr>
          <w:lang w:val="en-CA"/>
        </w:rPr>
        <w:t>Space &amp; Balance</w:t>
      </w:r>
    </w:p>
    <w:p w14:paraId="746D5AE6" w14:textId="77777777" w:rsidR="00F46A6D" w:rsidRPr="00F46A6D" w:rsidRDefault="00F46A6D" w:rsidP="00F46A6D">
      <w:pPr>
        <w:numPr>
          <w:ilvl w:val="2"/>
          <w:numId w:val="22"/>
        </w:numPr>
        <w:rPr>
          <w:lang w:val="en-CA"/>
        </w:rPr>
      </w:pPr>
      <w:r w:rsidRPr="00F46A6D">
        <w:rPr>
          <w:lang w:val="en-CA"/>
        </w:rPr>
        <w:t>Colour</w:t>
      </w:r>
    </w:p>
    <w:p w14:paraId="22452EB5" w14:textId="77777777" w:rsidR="00F46A6D" w:rsidRPr="00F46A6D" w:rsidRDefault="00F46A6D" w:rsidP="00F46A6D">
      <w:pPr>
        <w:numPr>
          <w:ilvl w:val="2"/>
          <w:numId w:val="22"/>
        </w:numPr>
        <w:rPr>
          <w:lang w:val="en-CA"/>
        </w:rPr>
      </w:pPr>
      <w:r w:rsidRPr="00F46A6D">
        <w:rPr>
          <w:lang w:val="en-CA"/>
        </w:rPr>
        <w:t>Line &amp; Shape</w:t>
      </w:r>
    </w:p>
    <w:p w14:paraId="531D8C13" w14:textId="77777777" w:rsidR="00F46A6D" w:rsidRPr="00F46A6D" w:rsidRDefault="00F46A6D" w:rsidP="00F46A6D">
      <w:pPr>
        <w:numPr>
          <w:ilvl w:val="2"/>
          <w:numId w:val="22"/>
        </w:numPr>
        <w:rPr>
          <w:lang w:val="en-CA"/>
        </w:rPr>
      </w:pPr>
      <w:r w:rsidRPr="00F46A6D">
        <w:rPr>
          <w:lang w:val="en-CA"/>
        </w:rPr>
        <w:t>Imagery</w:t>
      </w:r>
    </w:p>
    <w:p w14:paraId="49F8DEEB" w14:textId="77777777" w:rsidR="00F46A6D" w:rsidRDefault="00F46A6D" w:rsidP="00F46A6D">
      <w:pPr>
        <w:rPr>
          <w:b/>
          <w:bCs/>
          <w:lang w:val="en-CA"/>
        </w:rPr>
      </w:pPr>
    </w:p>
    <w:p w14:paraId="65EBE975" w14:textId="202BC387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4 | Design theory 2</w:t>
      </w:r>
    </w:p>
    <w:p w14:paraId="26680CE4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January 31</w:t>
      </w:r>
    </w:p>
    <w:p w14:paraId="00C34313" w14:textId="77777777" w:rsidR="00F46A6D" w:rsidRPr="00F46A6D" w:rsidRDefault="00F46A6D" w:rsidP="00F46A6D">
      <w:pPr>
        <w:numPr>
          <w:ilvl w:val="0"/>
          <w:numId w:val="23"/>
        </w:numPr>
        <w:rPr>
          <w:lang w:val="en-CA"/>
        </w:rPr>
      </w:pPr>
      <w:r w:rsidRPr="00F46A6D">
        <w:rPr>
          <w:lang w:val="en-CA"/>
        </w:rPr>
        <w:t>Design Theory 2</w:t>
      </w:r>
    </w:p>
    <w:p w14:paraId="5DF0E4E0" w14:textId="77777777" w:rsidR="00F46A6D" w:rsidRPr="00F46A6D" w:rsidRDefault="00F46A6D" w:rsidP="00F46A6D">
      <w:pPr>
        <w:numPr>
          <w:ilvl w:val="1"/>
          <w:numId w:val="23"/>
        </w:numPr>
        <w:rPr>
          <w:lang w:val="en-CA"/>
        </w:rPr>
      </w:pPr>
      <w:r w:rsidRPr="00F46A6D">
        <w:rPr>
          <w:lang w:val="en-CA"/>
        </w:rPr>
        <w:t>CRAP Principle</w:t>
      </w:r>
    </w:p>
    <w:p w14:paraId="7D894F52" w14:textId="77777777" w:rsidR="00F46A6D" w:rsidRPr="00F46A6D" w:rsidRDefault="00F46A6D" w:rsidP="00F46A6D">
      <w:pPr>
        <w:numPr>
          <w:ilvl w:val="1"/>
          <w:numId w:val="23"/>
        </w:numPr>
        <w:rPr>
          <w:lang w:val="en-CA"/>
        </w:rPr>
      </w:pPr>
      <w:r w:rsidRPr="00F46A6D">
        <w:rPr>
          <w:lang w:val="en-CA"/>
        </w:rPr>
        <w:t>Gutenberg Readability</w:t>
      </w:r>
    </w:p>
    <w:p w14:paraId="17B50250" w14:textId="77777777" w:rsidR="00F46A6D" w:rsidRPr="00F46A6D" w:rsidRDefault="00F46A6D" w:rsidP="00F46A6D">
      <w:pPr>
        <w:numPr>
          <w:ilvl w:val="1"/>
          <w:numId w:val="23"/>
        </w:numPr>
        <w:rPr>
          <w:lang w:val="en-CA"/>
        </w:rPr>
      </w:pPr>
      <w:r w:rsidRPr="00F46A6D">
        <w:rPr>
          <w:lang w:val="en-CA"/>
        </w:rPr>
        <w:t>Gestalt Design Theory</w:t>
      </w:r>
    </w:p>
    <w:p w14:paraId="162684C4" w14:textId="77777777" w:rsidR="00F46A6D" w:rsidRPr="00F46A6D" w:rsidRDefault="00F46A6D" w:rsidP="00F46A6D">
      <w:pPr>
        <w:numPr>
          <w:ilvl w:val="0"/>
          <w:numId w:val="23"/>
        </w:numPr>
        <w:rPr>
          <w:lang w:val="en-CA"/>
        </w:rPr>
      </w:pPr>
      <w:r w:rsidRPr="00F46A6D">
        <w:rPr>
          <w:lang w:val="en-CA"/>
        </w:rPr>
        <w:t>Colour Theory</w:t>
      </w:r>
    </w:p>
    <w:p w14:paraId="5EC0148A" w14:textId="77777777" w:rsidR="00F46A6D" w:rsidRPr="00F46A6D" w:rsidRDefault="00F46A6D" w:rsidP="00F46A6D">
      <w:pPr>
        <w:numPr>
          <w:ilvl w:val="0"/>
          <w:numId w:val="23"/>
        </w:numPr>
        <w:rPr>
          <w:lang w:val="en-CA"/>
        </w:rPr>
      </w:pPr>
      <w:r w:rsidRPr="00F46A6D">
        <w:rPr>
          <w:lang w:val="en-CA"/>
        </w:rPr>
        <w:t>Critical thinking in design</w:t>
      </w:r>
    </w:p>
    <w:p w14:paraId="12740C3D" w14:textId="77777777" w:rsidR="00F46A6D" w:rsidRDefault="00F46A6D" w:rsidP="00F46A6D">
      <w:pPr>
        <w:rPr>
          <w:b/>
          <w:bCs/>
          <w:lang w:val="en-CA"/>
        </w:rPr>
      </w:pPr>
    </w:p>
    <w:p w14:paraId="123CC744" w14:textId="6B8CC525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5 | Prototyping part 2</w:t>
      </w:r>
    </w:p>
    <w:p w14:paraId="40B54283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February 7</w:t>
      </w:r>
    </w:p>
    <w:p w14:paraId="04C56805" w14:textId="77777777" w:rsidR="00F46A6D" w:rsidRPr="00F46A6D" w:rsidRDefault="00F46A6D" w:rsidP="00F46A6D">
      <w:pPr>
        <w:numPr>
          <w:ilvl w:val="0"/>
          <w:numId w:val="24"/>
        </w:numPr>
        <w:rPr>
          <w:lang w:val="en-CA"/>
        </w:rPr>
      </w:pPr>
      <w:r w:rsidRPr="00F46A6D">
        <w:rPr>
          <w:lang w:val="en-CA"/>
        </w:rPr>
        <w:t>Interaction Design 02</w:t>
      </w:r>
    </w:p>
    <w:p w14:paraId="243445C9" w14:textId="77777777" w:rsidR="00F46A6D" w:rsidRPr="00F46A6D" w:rsidRDefault="00F46A6D" w:rsidP="00F46A6D">
      <w:pPr>
        <w:numPr>
          <w:ilvl w:val="0"/>
          <w:numId w:val="24"/>
        </w:numPr>
        <w:rPr>
          <w:lang w:val="en-CA"/>
        </w:rPr>
      </w:pPr>
      <w:r w:rsidRPr="00F46A6D">
        <w:rPr>
          <w:b/>
          <w:bCs/>
          <w:lang w:val="en-CA"/>
        </w:rPr>
        <w:lastRenderedPageBreak/>
        <w:t>Assignment due:</w:t>
      </w:r>
      <w:r w:rsidRPr="00F46A6D">
        <w:rPr>
          <w:lang w:val="en-CA"/>
        </w:rPr>
        <w:t> ICA03 Client Website &amp; Branding (Part 3 of 5)</w:t>
      </w:r>
    </w:p>
    <w:p w14:paraId="4E03455E" w14:textId="77777777" w:rsidR="00F46A6D" w:rsidRDefault="00F46A6D" w:rsidP="00F46A6D">
      <w:pPr>
        <w:rPr>
          <w:b/>
          <w:bCs/>
          <w:lang w:val="en-CA"/>
        </w:rPr>
      </w:pPr>
    </w:p>
    <w:p w14:paraId="55146274" w14:textId="090633F0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6 | Web psychology part 1</w:t>
      </w:r>
    </w:p>
    <w:p w14:paraId="0A11D875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February 14</w:t>
      </w:r>
    </w:p>
    <w:p w14:paraId="69A9AB96" w14:textId="77777777" w:rsidR="00F46A6D" w:rsidRPr="00F46A6D" w:rsidRDefault="00F46A6D" w:rsidP="00F46A6D">
      <w:pPr>
        <w:numPr>
          <w:ilvl w:val="0"/>
          <w:numId w:val="25"/>
        </w:numPr>
        <w:rPr>
          <w:lang w:val="en-CA"/>
        </w:rPr>
      </w:pPr>
      <w:r w:rsidRPr="00F46A6D">
        <w:rPr>
          <w:lang w:val="en-CA"/>
        </w:rPr>
        <w:t>Why do we click: Aspects of emotion</w:t>
      </w:r>
    </w:p>
    <w:p w14:paraId="2D288457" w14:textId="77777777" w:rsidR="00F46A6D" w:rsidRPr="00F46A6D" w:rsidRDefault="00F46A6D" w:rsidP="00F46A6D">
      <w:pPr>
        <w:numPr>
          <w:ilvl w:val="0"/>
          <w:numId w:val="25"/>
        </w:numPr>
        <w:rPr>
          <w:lang w:val="en-CA"/>
        </w:rPr>
      </w:pPr>
      <w:r w:rsidRPr="00F46A6D">
        <w:rPr>
          <w:lang w:val="en-CA"/>
        </w:rPr>
        <w:t>Why we click: Reciprocity</w:t>
      </w:r>
    </w:p>
    <w:p w14:paraId="0669D833" w14:textId="77777777" w:rsidR="00F46A6D" w:rsidRPr="00F46A6D" w:rsidRDefault="00F46A6D" w:rsidP="00F46A6D">
      <w:pPr>
        <w:numPr>
          <w:ilvl w:val="0"/>
          <w:numId w:val="25"/>
        </w:numPr>
        <w:rPr>
          <w:lang w:val="en-CA"/>
        </w:rPr>
      </w:pPr>
      <w:r w:rsidRPr="00F46A6D">
        <w:rPr>
          <w:lang w:val="en-CA"/>
        </w:rPr>
        <w:t>Why we click: Social Validation</w:t>
      </w:r>
    </w:p>
    <w:p w14:paraId="1C2DD699" w14:textId="77777777" w:rsidR="00F46A6D" w:rsidRDefault="00F46A6D" w:rsidP="00F46A6D">
      <w:pPr>
        <w:rPr>
          <w:b/>
          <w:bCs/>
          <w:lang w:val="en-CA"/>
        </w:rPr>
      </w:pPr>
    </w:p>
    <w:p w14:paraId="3280A2DB" w14:textId="6E89166A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7 | Web psychology part 2</w:t>
      </w:r>
    </w:p>
    <w:p w14:paraId="0BF47A76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February 21</w:t>
      </w:r>
    </w:p>
    <w:p w14:paraId="3D0ABE9C" w14:textId="77777777" w:rsidR="00F46A6D" w:rsidRPr="00F46A6D" w:rsidRDefault="00F46A6D" w:rsidP="00F46A6D">
      <w:pPr>
        <w:numPr>
          <w:ilvl w:val="0"/>
          <w:numId w:val="26"/>
        </w:numPr>
        <w:rPr>
          <w:lang w:val="en-CA"/>
        </w:rPr>
      </w:pPr>
      <w:r w:rsidRPr="00F46A6D">
        <w:rPr>
          <w:lang w:val="en-CA"/>
        </w:rPr>
        <w:t>Why we click: Scarcity</w:t>
      </w:r>
    </w:p>
    <w:p w14:paraId="603F33EC" w14:textId="77777777" w:rsidR="00F46A6D" w:rsidRPr="00F46A6D" w:rsidRDefault="00F46A6D" w:rsidP="00F46A6D">
      <w:pPr>
        <w:numPr>
          <w:ilvl w:val="0"/>
          <w:numId w:val="26"/>
        </w:numPr>
        <w:rPr>
          <w:lang w:val="en-CA"/>
        </w:rPr>
      </w:pPr>
      <w:r w:rsidRPr="00F46A6D">
        <w:rPr>
          <w:lang w:val="en-CA"/>
        </w:rPr>
        <w:t>Why we click: Simplified choices</w:t>
      </w:r>
    </w:p>
    <w:p w14:paraId="73B7C8FC" w14:textId="77777777" w:rsidR="00F46A6D" w:rsidRPr="00F46A6D" w:rsidRDefault="00F46A6D" w:rsidP="00F46A6D">
      <w:pPr>
        <w:numPr>
          <w:ilvl w:val="0"/>
          <w:numId w:val="26"/>
        </w:numPr>
        <w:rPr>
          <w:lang w:val="en-CA"/>
        </w:rPr>
      </w:pPr>
      <w:r w:rsidRPr="00F46A6D">
        <w:rPr>
          <w:lang w:val="en-CA"/>
        </w:rPr>
        <w:t>Cognitive Load</w:t>
      </w:r>
    </w:p>
    <w:p w14:paraId="6CA66D18" w14:textId="77777777" w:rsidR="00F46A6D" w:rsidRPr="00F46A6D" w:rsidRDefault="00F46A6D" w:rsidP="00F46A6D">
      <w:pPr>
        <w:numPr>
          <w:ilvl w:val="0"/>
          <w:numId w:val="26"/>
        </w:numPr>
        <w:rPr>
          <w:lang w:val="en-CA"/>
        </w:rPr>
      </w:pPr>
      <w:r w:rsidRPr="00F46A6D">
        <w:rPr>
          <w:lang w:val="en-CA"/>
        </w:rPr>
        <w:t>Gamification</w:t>
      </w:r>
    </w:p>
    <w:p w14:paraId="63688288" w14:textId="77777777" w:rsidR="00F46A6D" w:rsidRDefault="00F46A6D" w:rsidP="00F46A6D">
      <w:pPr>
        <w:rPr>
          <w:b/>
          <w:bCs/>
          <w:lang w:val="en-CA"/>
        </w:rPr>
      </w:pPr>
    </w:p>
    <w:p w14:paraId="67423899" w14:textId="12113246" w:rsidR="00F46A6D" w:rsidRPr="00F46A6D" w:rsidRDefault="00920BAC" w:rsidP="00F46A6D">
      <w:pPr>
        <w:rPr>
          <w:b/>
          <w:bCs/>
          <w:lang w:val="en-CA"/>
        </w:rPr>
      </w:pPr>
      <w:r>
        <w:rPr>
          <w:b/>
          <w:bCs/>
          <w:lang w:val="en-CA"/>
        </w:rPr>
        <w:br/>
      </w:r>
      <w:r w:rsidR="00F46A6D" w:rsidRPr="00F46A6D">
        <w:rPr>
          <w:b/>
          <w:bCs/>
          <w:lang w:val="en-CA"/>
        </w:rPr>
        <w:t>Class 8 | No class</w:t>
      </w:r>
    </w:p>
    <w:p w14:paraId="728243C2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February 28</w:t>
      </w:r>
    </w:p>
    <w:p w14:paraId="7B5A495C" w14:textId="6315FBBE" w:rsidR="00F46A6D" w:rsidRPr="00920BAC" w:rsidRDefault="00F46A6D" w:rsidP="00F46A6D">
      <w:pPr>
        <w:numPr>
          <w:ilvl w:val="0"/>
          <w:numId w:val="27"/>
        </w:numPr>
        <w:rPr>
          <w:lang w:val="en-CA"/>
        </w:rPr>
      </w:pPr>
      <w:r w:rsidRPr="00F46A6D">
        <w:rPr>
          <w:lang w:val="en-CA"/>
        </w:rPr>
        <w:t>No class, break</w:t>
      </w:r>
      <w:r w:rsidRPr="00920BAC">
        <w:rPr>
          <w:b/>
          <w:bCs/>
          <w:lang w:val="en-CA"/>
        </w:rPr>
        <w:br/>
      </w:r>
    </w:p>
    <w:p w14:paraId="482C91B8" w14:textId="2CC7782E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9 | Design for everyone</w:t>
      </w:r>
    </w:p>
    <w:p w14:paraId="70DF0AEB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March 7</w:t>
      </w:r>
    </w:p>
    <w:p w14:paraId="37B2D9B9" w14:textId="77777777" w:rsidR="00F46A6D" w:rsidRPr="00F46A6D" w:rsidRDefault="00F46A6D" w:rsidP="00F46A6D">
      <w:pPr>
        <w:numPr>
          <w:ilvl w:val="0"/>
          <w:numId w:val="28"/>
        </w:numPr>
        <w:rPr>
          <w:lang w:val="en-CA"/>
        </w:rPr>
      </w:pPr>
      <w:r w:rsidRPr="00F46A6D">
        <w:rPr>
          <w:lang w:val="en-CA"/>
        </w:rPr>
        <w:t>Accessibility and inclusion</w:t>
      </w:r>
    </w:p>
    <w:p w14:paraId="63576DE3" w14:textId="77777777" w:rsidR="00F46A6D" w:rsidRPr="00F46A6D" w:rsidRDefault="00F46A6D" w:rsidP="00F46A6D">
      <w:pPr>
        <w:numPr>
          <w:ilvl w:val="0"/>
          <w:numId w:val="28"/>
        </w:numPr>
        <w:rPr>
          <w:lang w:val="en-CA"/>
        </w:rPr>
      </w:pPr>
      <w:r w:rsidRPr="00F46A6D">
        <w:rPr>
          <w:lang w:val="en-CA"/>
        </w:rPr>
        <w:t>Using and understanding feedback</w:t>
      </w:r>
    </w:p>
    <w:p w14:paraId="6572CDD2" w14:textId="77777777" w:rsidR="00F46A6D" w:rsidRDefault="00F46A6D" w:rsidP="00F46A6D">
      <w:pPr>
        <w:rPr>
          <w:b/>
          <w:bCs/>
          <w:lang w:val="en-CA"/>
        </w:rPr>
      </w:pPr>
    </w:p>
    <w:p w14:paraId="53AE5DC4" w14:textId="51BD47A8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10 | User research part 1</w:t>
      </w:r>
    </w:p>
    <w:p w14:paraId="635013A6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March 14</w:t>
      </w:r>
    </w:p>
    <w:p w14:paraId="120EB348" w14:textId="77777777" w:rsidR="00F46A6D" w:rsidRPr="00F46A6D" w:rsidRDefault="00F46A6D" w:rsidP="00F46A6D">
      <w:pPr>
        <w:numPr>
          <w:ilvl w:val="0"/>
          <w:numId w:val="29"/>
        </w:numPr>
        <w:rPr>
          <w:lang w:val="en-CA"/>
        </w:rPr>
      </w:pPr>
      <w:r w:rsidRPr="00F46A6D">
        <w:rPr>
          <w:lang w:val="en-CA"/>
        </w:rPr>
        <w:t>Introducing user research</w:t>
      </w:r>
    </w:p>
    <w:p w14:paraId="6F73A1DE" w14:textId="77777777" w:rsidR="00F46A6D" w:rsidRDefault="00F46A6D" w:rsidP="00F46A6D">
      <w:pPr>
        <w:rPr>
          <w:b/>
          <w:bCs/>
          <w:lang w:val="en-CA"/>
        </w:rPr>
      </w:pPr>
    </w:p>
    <w:p w14:paraId="02747D78" w14:textId="004EF0AC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11 | Design Thinking</w:t>
      </w:r>
    </w:p>
    <w:p w14:paraId="49FE1A64" w14:textId="1511D2B9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March 2</w:t>
      </w:r>
      <w:r w:rsidR="00920BAC">
        <w:rPr>
          <w:i/>
          <w:iCs/>
          <w:lang w:val="en-CA"/>
        </w:rPr>
        <w:t>2</w:t>
      </w:r>
    </w:p>
    <w:p w14:paraId="34475835" w14:textId="77777777" w:rsidR="00F46A6D" w:rsidRPr="00F46A6D" w:rsidRDefault="00F46A6D" w:rsidP="00F46A6D">
      <w:pPr>
        <w:numPr>
          <w:ilvl w:val="0"/>
          <w:numId w:val="30"/>
        </w:numPr>
        <w:rPr>
          <w:lang w:val="en-CA"/>
        </w:rPr>
      </w:pPr>
      <w:r w:rsidRPr="00F46A6D">
        <w:rPr>
          <w:lang w:val="en-CA"/>
        </w:rPr>
        <w:t>Design thinking</w:t>
      </w:r>
    </w:p>
    <w:p w14:paraId="52F4FF37" w14:textId="77777777" w:rsidR="00F46A6D" w:rsidRPr="00F46A6D" w:rsidRDefault="00F46A6D" w:rsidP="00F46A6D">
      <w:pPr>
        <w:ind w:left="720"/>
        <w:rPr>
          <w:lang w:val="en-CA"/>
        </w:rPr>
      </w:pPr>
    </w:p>
    <w:p w14:paraId="0BA04445" w14:textId="658CE2C8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12 | User Centred Design</w:t>
      </w:r>
    </w:p>
    <w:p w14:paraId="1E67BE05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March 28</w:t>
      </w:r>
    </w:p>
    <w:p w14:paraId="0CF18D14" w14:textId="77777777" w:rsidR="00F46A6D" w:rsidRPr="00F46A6D" w:rsidRDefault="00F46A6D" w:rsidP="00F46A6D">
      <w:pPr>
        <w:numPr>
          <w:ilvl w:val="0"/>
          <w:numId w:val="31"/>
        </w:numPr>
        <w:rPr>
          <w:lang w:val="en-CA"/>
        </w:rPr>
      </w:pPr>
      <w:r w:rsidRPr="00F46A6D">
        <w:rPr>
          <w:lang w:val="en-CA"/>
        </w:rPr>
        <w:t>Personas</w:t>
      </w:r>
    </w:p>
    <w:p w14:paraId="29BDE1C7" w14:textId="77777777" w:rsidR="00F46A6D" w:rsidRPr="00F46A6D" w:rsidRDefault="00F46A6D" w:rsidP="00F46A6D">
      <w:pPr>
        <w:numPr>
          <w:ilvl w:val="0"/>
          <w:numId w:val="31"/>
        </w:numPr>
        <w:rPr>
          <w:lang w:val="en-CA"/>
        </w:rPr>
      </w:pPr>
      <w:r w:rsidRPr="00F46A6D">
        <w:rPr>
          <w:lang w:val="en-CA"/>
        </w:rPr>
        <w:t>User journey</w:t>
      </w:r>
    </w:p>
    <w:p w14:paraId="1FFEBD26" w14:textId="162E8FEF" w:rsidR="00F46A6D" w:rsidRPr="00F46A6D" w:rsidRDefault="00F46A6D" w:rsidP="00F46A6D">
      <w:pPr>
        <w:numPr>
          <w:ilvl w:val="0"/>
          <w:numId w:val="31"/>
        </w:numPr>
        <w:rPr>
          <w:lang w:val="en-CA"/>
        </w:rPr>
      </w:pPr>
      <w:r w:rsidRPr="00F46A6D">
        <w:rPr>
          <w:lang w:val="en-CA"/>
        </w:rPr>
        <w:t>User testing | Testing and evaluating prototype</w:t>
      </w:r>
    </w:p>
    <w:p w14:paraId="62383055" w14:textId="77777777" w:rsidR="00F46A6D" w:rsidRDefault="00F46A6D" w:rsidP="00F46A6D">
      <w:pPr>
        <w:rPr>
          <w:b/>
          <w:bCs/>
          <w:lang w:val="en-CA"/>
        </w:rPr>
      </w:pPr>
    </w:p>
    <w:p w14:paraId="536B52BD" w14:textId="0AAB21B1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13 | Prototyping part 3</w:t>
      </w:r>
    </w:p>
    <w:p w14:paraId="5751F958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April 4</w:t>
      </w:r>
    </w:p>
    <w:p w14:paraId="7ED79941" w14:textId="77777777" w:rsidR="00F46A6D" w:rsidRPr="00F46A6D" w:rsidRDefault="00F46A6D" w:rsidP="00F46A6D">
      <w:pPr>
        <w:numPr>
          <w:ilvl w:val="0"/>
          <w:numId w:val="32"/>
        </w:numPr>
        <w:rPr>
          <w:lang w:val="en-CA"/>
        </w:rPr>
      </w:pPr>
      <w:r w:rsidRPr="00F46A6D">
        <w:rPr>
          <w:lang w:val="en-CA"/>
        </w:rPr>
        <w:t>Design Systems</w:t>
      </w:r>
    </w:p>
    <w:p w14:paraId="301F4F38" w14:textId="77777777" w:rsidR="00F46A6D" w:rsidRPr="00F46A6D" w:rsidRDefault="00F46A6D" w:rsidP="00F46A6D">
      <w:pPr>
        <w:numPr>
          <w:ilvl w:val="0"/>
          <w:numId w:val="32"/>
        </w:numPr>
        <w:rPr>
          <w:lang w:val="en-CA"/>
        </w:rPr>
      </w:pPr>
      <w:r w:rsidRPr="00F46A6D">
        <w:rPr>
          <w:lang w:val="en-CA"/>
        </w:rPr>
        <w:t>Interaction Design 03</w:t>
      </w:r>
    </w:p>
    <w:p w14:paraId="29ED5C98" w14:textId="77777777" w:rsidR="00F46A6D" w:rsidRDefault="00F46A6D" w:rsidP="00F46A6D">
      <w:pPr>
        <w:rPr>
          <w:b/>
          <w:bCs/>
          <w:lang w:val="en-CA"/>
        </w:rPr>
      </w:pPr>
    </w:p>
    <w:p w14:paraId="3A86D37B" w14:textId="77777777" w:rsidR="00920BAC" w:rsidRDefault="00920BAC">
      <w:pPr>
        <w:spacing w:after="160"/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704EE516" w14:textId="1BF5A9FB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lastRenderedPageBreak/>
        <w:t>Class 14 | Wrap up</w:t>
      </w:r>
    </w:p>
    <w:p w14:paraId="1DB781D8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April 11</w:t>
      </w:r>
    </w:p>
    <w:p w14:paraId="23FCF0E5" w14:textId="77777777" w:rsidR="00F46A6D" w:rsidRPr="00F46A6D" w:rsidRDefault="00F46A6D" w:rsidP="00F46A6D">
      <w:pPr>
        <w:numPr>
          <w:ilvl w:val="0"/>
          <w:numId w:val="33"/>
        </w:numPr>
        <w:rPr>
          <w:lang w:val="en-CA"/>
        </w:rPr>
      </w:pPr>
      <w:r w:rsidRPr="00F46A6D">
        <w:rPr>
          <w:lang w:val="en-CA"/>
        </w:rPr>
        <w:t>Q&amp;A on course material</w:t>
      </w:r>
    </w:p>
    <w:p w14:paraId="39B24839" w14:textId="77777777" w:rsidR="00F46A6D" w:rsidRPr="00F46A6D" w:rsidRDefault="00F46A6D" w:rsidP="00F46A6D">
      <w:pPr>
        <w:numPr>
          <w:ilvl w:val="0"/>
          <w:numId w:val="33"/>
        </w:numPr>
        <w:rPr>
          <w:lang w:val="en-CA"/>
        </w:rPr>
      </w:pPr>
      <w:r w:rsidRPr="00F46A6D">
        <w:rPr>
          <w:lang w:val="en-CA"/>
        </w:rPr>
        <w:t>Staying engaged</w:t>
      </w:r>
    </w:p>
    <w:p w14:paraId="0789940B" w14:textId="77777777" w:rsidR="00F46A6D" w:rsidRPr="00F46A6D" w:rsidRDefault="00F46A6D" w:rsidP="00F46A6D">
      <w:pPr>
        <w:numPr>
          <w:ilvl w:val="0"/>
          <w:numId w:val="33"/>
        </w:numPr>
        <w:rPr>
          <w:lang w:val="en-CA"/>
        </w:rPr>
      </w:pPr>
      <w:r w:rsidRPr="00F46A6D">
        <w:rPr>
          <w:lang w:val="en-CA"/>
        </w:rPr>
        <w:t>Working freelance in UX</w:t>
      </w:r>
    </w:p>
    <w:p w14:paraId="0CC84EC8" w14:textId="77777777" w:rsidR="00F46A6D" w:rsidRDefault="00F46A6D" w:rsidP="00F46A6D">
      <w:pPr>
        <w:rPr>
          <w:b/>
          <w:bCs/>
          <w:lang w:val="en-CA"/>
        </w:rPr>
      </w:pPr>
    </w:p>
    <w:p w14:paraId="44011B99" w14:textId="12060A5D" w:rsidR="00F46A6D" w:rsidRPr="00F46A6D" w:rsidRDefault="00F46A6D" w:rsidP="00F46A6D">
      <w:pPr>
        <w:rPr>
          <w:b/>
          <w:bCs/>
          <w:lang w:val="en-CA"/>
        </w:rPr>
      </w:pPr>
      <w:r w:rsidRPr="00F46A6D">
        <w:rPr>
          <w:b/>
          <w:bCs/>
          <w:lang w:val="en-CA"/>
        </w:rPr>
        <w:t>Class 15 | No class</w:t>
      </w:r>
    </w:p>
    <w:p w14:paraId="798C9FDC" w14:textId="77777777" w:rsidR="00F46A6D" w:rsidRPr="00F46A6D" w:rsidRDefault="00F46A6D" w:rsidP="00F46A6D">
      <w:pPr>
        <w:rPr>
          <w:lang w:val="en-CA"/>
        </w:rPr>
      </w:pPr>
      <w:r w:rsidRPr="00F46A6D">
        <w:rPr>
          <w:i/>
          <w:iCs/>
          <w:lang w:val="en-CA"/>
        </w:rPr>
        <w:t>April 18</w:t>
      </w:r>
    </w:p>
    <w:p w14:paraId="22DDAE9D" w14:textId="77777777" w:rsidR="00F46A6D" w:rsidRPr="00F46A6D" w:rsidRDefault="00F46A6D" w:rsidP="00F46A6D">
      <w:pPr>
        <w:numPr>
          <w:ilvl w:val="0"/>
          <w:numId w:val="34"/>
        </w:numPr>
        <w:rPr>
          <w:lang w:val="en-CA"/>
        </w:rPr>
      </w:pPr>
      <w:r w:rsidRPr="00F46A6D">
        <w:rPr>
          <w:lang w:val="en-CA"/>
        </w:rPr>
        <w:t>College closed, Good Friday</w:t>
      </w:r>
    </w:p>
    <w:p w14:paraId="2D8081E5" w14:textId="77777777" w:rsidR="00F46A6D" w:rsidRPr="00F46A6D" w:rsidRDefault="00F46A6D" w:rsidP="00F46A6D">
      <w:pPr>
        <w:numPr>
          <w:ilvl w:val="0"/>
          <w:numId w:val="34"/>
        </w:numPr>
        <w:rPr>
          <w:lang w:val="en-CA"/>
        </w:rPr>
      </w:pPr>
      <w:r w:rsidRPr="00F46A6D">
        <w:rPr>
          <w:b/>
          <w:bCs/>
          <w:lang w:val="en-CA"/>
        </w:rPr>
        <w:t>Assignment due:</w:t>
      </w:r>
      <w:r w:rsidRPr="00F46A6D">
        <w:rPr>
          <w:lang w:val="en-CA"/>
        </w:rPr>
        <w:t> A03 Website Planning and Design</w:t>
      </w:r>
    </w:p>
    <w:p w14:paraId="06D4D82D" w14:textId="77777777" w:rsidR="0073249B" w:rsidRPr="00F46A6D" w:rsidRDefault="0073249B" w:rsidP="00ED3E8C">
      <w:pPr>
        <w:rPr>
          <w:lang w:val="en-CA"/>
        </w:rPr>
      </w:pPr>
    </w:p>
    <w:sectPr w:rsidR="0073249B" w:rsidRPr="00F46A6D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F9ECB" w14:textId="77777777" w:rsidR="00F314E1" w:rsidRDefault="00F314E1" w:rsidP="008C2C65">
      <w:r>
        <w:separator/>
      </w:r>
    </w:p>
  </w:endnote>
  <w:endnote w:type="continuationSeparator" w:id="0">
    <w:p w14:paraId="21E10695" w14:textId="77777777" w:rsidR="00F314E1" w:rsidRDefault="00F314E1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C3FD0" w14:textId="77777777" w:rsidR="00F314E1" w:rsidRDefault="00F314E1" w:rsidP="008C2C65">
      <w:r>
        <w:separator/>
      </w:r>
    </w:p>
  </w:footnote>
  <w:footnote w:type="continuationSeparator" w:id="0">
    <w:p w14:paraId="0F639CC0" w14:textId="77777777" w:rsidR="00F314E1" w:rsidRDefault="00F314E1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186C" w14:textId="77777777" w:rsidR="00C20690" w:rsidRDefault="00C20690">
    <w:pPr>
      <w:pStyle w:val="Header"/>
    </w:pPr>
  </w:p>
  <w:p w14:paraId="09CBEE42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66F"/>
    <w:multiLevelType w:val="multilevel"/>
    <w:tmpl w:val="1F9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2264"/>
    <w:multiLevelType w:val="multilevel"/>
    <w:tmpl w:val="2A4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7038"/>
    <w:multiLevelType w:val="multilevel"/>
    <w:tmpl w:val="A53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43B18"/>
    <w:multiLevelType w:val="multilevel"/>
    <w:tmpl w:val="A57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122637"/>
    <w:multiLevelType w:val="multilevel"/>
    <w:tmpl w:val="7F1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063A12"/>
    <w:multiLevelType w:val="multilevel"/>
    <w:tmpl w:val="1BE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26C79"/>
    <w:multiLevelType w:val="multilevel"/>
    <w:tmpl w:val="654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448F1"/>
    <w:multiLevelType w:val="multilevel"/>
    <w:tmpl w:val="2B2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71966"/>
    <w:multiLevelType w:val="multilevel"/>
    <w:tmpl w:val="064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5E4B6C"/>
    <w:multiLevelType w:val="multilevel"/>
    <w:tmpl w:val="815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10125"/>
    <w:multiLevelType w:val="multilevel"/>
    <w:tmpl w:val="3C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963E9"/>
    <w:multiLevelType w:val="multilevel"/>
    <w:tmpl w:val="649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07173"/>
    <w:multiLevelType w:val="multilevel"/>
    <w:tmpl w:val="325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2501E5"/>
    <w:multiLevelType w:val="multilevel"/>
    <w:tmpl w:val="DE3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A2A45"/>
    <w:multiLevelType w:val="multilevel"/>
    <w:tmpl w:val="C8D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203E37"/>
    <w:multiLevelType w:val="multilevel"/>
    <w:tmpl w:val="EB2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42958">
    <w:abstractNumId w:val="14"/>
  </w:num>
  <w:num w:numId="2" w16cid:durableId="1130518859">
    <w:abstractNumId w:val="23"/>
  </w:num>
  <w:num w:numId="3" w16cid:durableId="948509279">
    <w:abstractNumId w:val="20"/>
  </w:num>
  <w:num w:numId="4" w16cid:durableId="1123890703">
    <w:abstractNumId w:val="24"/>
  </w:num>
  <w:num w:numId="5" w16cid:durableId="1402215643">
    <w:abstractNumId w:val="5"/>
  </w:num>
  <w:num w:numId="6" w16cid:durableId="6904060">
    <w:abstractNumId w:val="11"/>
  </w:num>
  <w:num w:numId="7" w16cid:durableId="1388802562">
    <w:abstractNumId w:val="3"/>
  </w:num>
  <w:num w:numId="8" w16cid:durableId="653220601">
    <w:abstractNumId w:val="1"/>
  </w:num>
  <w:num w:numId="9" w16cid:durableId="1050760693">
    <w:abstractNumId w:val="27"/>
  </w:num>
  <w:num w:numId="10" w16cid:durableId="1579486021">
    <w:abstractNumId w:val="30"/>
  </w:num>
  <w:num w:numId="11" w16cid:durableId="1070269347">
    <w:abstractNumId w:val="6"/>
  </w:num>
  <w:num w:numId="12" w16cid:durableId="2027518365">
    <w:abstractNumId w:val="10"/>
  </w:num>
  <w:num w:numId="13" w16cid:durableId="1384787142">
    <w:abstractNumId w:val="19"/>
  </w:num>
  <w:num w:numId="14" w16cid:durableId="2057702789">
    <w:abstractNumId w:val="26"/>
  </w:num>
  <w:num w:numId="15" w16cid:durableId="1271088698">
    <w:abstractNumId w:val="22"/>
  </w:num>
  <w:num w:numId="16" w16cid:durableId="355035477">
    <w:abstractNumId w:val="31"/>
  </w:num>
  <w:num w:numId="17" w16cid:durableId="584188021">
    <w:abstractNumId w:val="13"/>
  </w:num>
  <w:num w:numId="18" w16cid:durableId="421486893">
    <w:abstractNumId w:val="15"/>
  </w:num>
  <w:num w:numId="19" w16cid:durableId="604269878">
    <w:abstractNumId w:val="25"/>
  </w:num>
  <w:num w:numId="20" w16cid:durableId="898200807">
    <w:abstractNumId w:val="33"/>
  </w:num>
  <w:num w:numId="21" w16cid:durableId="259337849">
    <w:abstractNumId w:val="28"/>
  </w:num>
  <w:num w:numId="22" w16cid:durableId="1538619049">
    <w:abstractNumId w:val="4"/>
  </w:num>
  <w:num w:numId="23" w16cid:durableId="531963263">
    <w:abstractNumId w:val="0"/>
  </w:num>
  <w:num w:numId="24" w16cid:durableId="2047833768">
    <w:abstractNumId w:val="17"/>
  </w:num>
  <w:num w:numId="25" w16cid:durableId="901983639">
    <w:abstractNumId w:val="29"/>
  </w:num>
  <w:num w:numId="26" w16cid:durableId="139925072">
    <w:abstractNumId w:val="12"/>
  </w:num>
  <w:num w:numId="27" w16cid:durableId="1727950885">
    <w:abstractNumId w:val="8"/>
  </w:num>
  <w:num w:numId="28" w16cid:durableId="314259646">
    <w:abstractNumId w:val="32"/>
  </w:num>
  <w:num w:numId="29" w16cid:durableId="1213538063">
    <w:abstractNumId w:val="2"/>
  </w:num>
  <w:num w:numId="30" w16cid:durableId="727264273">
    <w:abstractNumId w:val="16"/>
  </w:num>
  <w:num w:numId="31" w16cid:durableId="1908418172">
    <w:abstractNumId w:val="18"/>
  </w:num>
  <w:num w:numId="32" w16cid:durableId="1639071191">
    <w:abstractNumId w:val="7"/>
  </w:num>
  <w:num w:numId="33" w16cid:durableId="232744865">
    <w:abstractNumId w:val="9"/>
  </w:num>
  <w:num w:numId="34" w16cid:durableId="1156730181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E6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21B1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6312B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0DD4"/>
    <w:rsid w:val="004B49F2"/>
    <w:rsid w:val="004D15B8"/>
    <w:rsid w:val="00502D31"/>
    <w:rsid w:val="005105E4"/>
    <w:rsid w:val="00512F56"/>
    <w:rsid w:val="00535CAC"/>
    <w:rsid w:val="00550D3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6E4BD6"/>
    <w:rsid w:val="00710468"/>
    <w:rsid w:val="00711DE8"/>
    <w:rsid w:val="00713F49"/>
    <w:rsid w:val="00713F8D"/>
    <w:rsid w:val="007145DA"/>
    <w:rsid w:val="00720E6B"/>
    <w:rsid w:val="0073249B"/>
    <w:rsid w:val="00732936"/>
    <w:rsid w:val="00737F6F"/>
    <w:rsid w:val="00754F9C"/>
    <w:rsid w:val="00757E31"/>
    <w:rsid w:val="00765B14"/>
    <w:rsid w:val="007829E6"/>
    <w:rsid w:val="007869B2"/>
    <w:rsid w:val="0079193D"/>
    <w:rsid w:val="00793B9C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1631C"/>
    <w:rsid w:val="00920BAC"/>
    <w:rsid w:val="009212F1"/>
    <w:rsid w:val="0093261A"/>
    <w:rsid w:val="009366E8"/>
    <w:rsid w:val="0094254A"/>
    <w:rsid w:val="0094463A"/>
    <w:rsid w:val="00944A92"/>
    <w:rsid w:val="00951F99"/>
    <w:rsid w:val="00970D4C"/>
    <w:rsid w:val="00974709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8AD"/>
    <w:rsid w:val="00A67C89"/>
    <w:rsid w:val="00A76BCE"/>
    <w:rsid w:val="00A777EE"/>
    <w:rsid w:val="00A823A4"/>
    <w:rsid w:val="00A84557"/>
    <w:rsid w:val="00AA0932"/>
    <w:rsid w:val="00AA2699"/>
    <w:rsid w:val="00AB6927"/>
    <w:rsid w:val="00AC667B"/>
    <w:rsid w:val="00AC6E1B"/>
    <w:rsid w:val="00AF7815"/>
    <w:rsid w:val="00B24C9F"/>
    <w:rsid w:val="00B33298"/>
    <w:rsid w:val="00B33E4D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26CF7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1192"/>
    <w:rsid w:val="00CC2448"/>
    <w:rsid w:val="00CD52A9"/>
    <w:rsid w:val="00CF1662"/>
    <w:rsid w:val="00CF7006"/>
    <w:rsid w:val="00D066D4"/>
    <w:rsid w:val="00D15866"/>
    <w:rsid w:val="00D20579"/>
    <w:rsid w:val="00D24801"/>
    <w:rsid w:val="00D315F9"/>
    <w:rsid w:val="00D33580"/>
    <w:rsid w:val="00D36909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314E1"/>
    <w:rsid w:val="00F409E2"/>
    <w:rsid w:val="00F43261"/>
    <w:rsid w:val="00F45599"/>
    <w:rsid w:val="00F46A6D"/>
    <w:rsid w:val="00F47EC4"/>
    <w:rsid w:val="00F57F32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6DFB7"/>
  <w15:docId w15:val="{68741E57-2136-D345-881F-59E2CCD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20BAC"/>
    <w:pPr>
      <w:spacing w:before="40"/>
      <w:outlineLvl w:val="1"/>
    </w:pPr>
    <w:rPr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0BA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IMM-Weekly-Schedule-Template.dotm</Template>
  <TotalTime>1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3170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2</cp:revision>
  <cp:lastPrinted>2013-11-13T14:46:00Z</cp:lastPrinted>
  <dcterms:created xsi:type="dcterms:W3CDTF">2024-12-13T13:47:00Z</dcterms:created>
  <dcterms:modified xsi:type="dcterms:W3CDTF">2024-12-13T13:47:00Z</dcterms:modified>
</cp:coreProperties>
</file>