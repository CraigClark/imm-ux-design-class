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EC5AA" w14:textId="77777777" w:rsidR="00E15B03" w:rsidRDefault="00D67596" w:rsidP="00FC25BF">
      <w:pPr>
        <w:pStyle w:val="Title"/>
      </w:pPr>
      <w:r>
        <w:rPr>
          <w:noProof/>
        </w:rPr>
        <w:drawing>
          <wp:inline distT="0" distB="0" distL="0" distR="0" wp14:anchorId="621BDC8B" wp14:editId="61E8B190">
            <wp:extent cx="4560277" cy="1232477"/>
            <wp:effectExtent l="0" t="0" r="0" b="0"/>
            <wp:docPr id="1" name="Picture 1" descr="ACLogo_2017_National_AllCampus_RGB_GREEN-Locked-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Logo_2017_National_AllCampus_RGB_GREEN-Locked-Horizo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00" cy="123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D098" w14:textId="77777777" w:rsidR="00E15B03" w:rsidRDefault="00E15B03" w:rsidP="00FC25BF">
      <w:pPr>
        <w:pStyle w:val="Title"/>
      </w:pPr>
    </w:p>
    <w:p w14:paraId="38EC15C9" w14:textId="77777777" w:rsidR="00E15B03" w:rsidRDefault="00E15B03" w:rsidP="00FC25BF">
      <w:pPr>
        <w:pStyle w:val="Title"/>
      </w:pPr>
    </w:p>
    <w:p w14:paraId="540C8D32" w14:textId="77777777" w:rsidR="00CA3C10" w:rsidRPr="00FC25BF" w:rsidRDefault="001E18D9" w:rsidP="00FC25BF">
      <w:pPr>
        <w:pStyle w:val="Title"/>
      </w:pPr>
      <w:r w:rsidRPr="00FC25BF">
        <w:t>WEEKLY SCHEDULE</w:t>
      </w:r>
      <w:r w:rsidR="00BC1354" w:rsidRPr="00FC25BF">
        <w:t xml:space="preserve"> </w:t>
      </w:r>
      <w:r w:rsidR="00A84557">
        <w:t xml:space="preserve">fall </w:t>
      </w:r>
      <w:r w:rsidR="00ED3E8C">
        <w:t>24</w:t>
      </w:r>
    </w:p>
    <w:p w14:paraId="00919474" w14:textId="77777777" w:rsidR="00F9523F" w:rsidRPr="005758B3" w:rsidRDefault="00F9523F" w:rsidP="00047FE3">
      <w:pPr>
        <w:pStyle w:val="Subtitle"/>
      </w:pPr>
      <w:r w:rsidRPr="005758B3">
        <w:t>(</w:t>
      </w:r>
      <w:r w:rsidR="002C4B49">
        <w:t>also known as Course Section Information</w:t>
      </w:r>
      <w:r w:rsidRPr="005758B3">
        <w:t>)</w:t>
      </w:r>
    </w:p>
    <w:p w14:paraId="6BF8DF15" w14:textId="77777777" w:rsidR="005B4507" w:rsidRDefault="005B4507" w:rsidP="005B4507">
      <w:pPr>
        <w:pStyle w:val="Heading1"/>
      </w:pPr>
      <w:r w:rsidRPr="005B4507">
        <w:t>MTM1537</w:t>
      </w:r>
      <w:r>
        <w:t xml:space="preserve"> </w:t>
      </w:r>
      <w:r w:rsidRPr="005B4507">
        <w:t>UX Design</w:t>
      </w:r>
      <w:r>
        <w:t xml:space="preserve"> </w:t>
      </w:r>
    </w:p>
    <w:p w14:paraId="45932AA1" w14:textId="77777777" w:rsidR="005B4507" w:rsidRPr="005B4507" w:rsidRDefault="005B4507" w:rsidP="005B4507">
      <w:pPr>
        <w:pStyle w:val="Heading1"/>
      </w:pPr>
      <w:r>
        <w:t>Delivery method: On campus in person</w:t>
      </w:r>
    </w:p>
    <w:p w14:paraId="39D74D69" w14:textId="05EF1620" w:rsidR="005B4507" w:rsidRPr="005B4507" w:rsidRDefault="005B4507" w:rsidP="005B4507">
      <w:pPr>
        <w:pStyle w:val="Heading1"/>
      </w:pPr>
      <w:r>
        <w:t xml:space="preserve">Interactive Media Management </w:t>
      </w:r>
      <w:r w:rsidRPr="005B4507">
        <w:t>0300X01FWO</w:t>
      </w:r>
      <w:r w:rsidR="00C95117">
        <w:br/>
        <w:t xml:space="preserve">Week </w:t>
      </w:r>
      <w:r w:rsidR="00146BE2">
        <w:t>13</w:t>
      </w:r>
      <w:r w:rsidR="00C95117">
        <w:t xml:space="preserve">, </w:t>
      </w:r>
      <w:r w:rsidR="00146BE2" w:rsidRPr="00146BE2">
        <w:t>November 29</w:t>
      </w:r>
    </w:p>
    <w:p w14:paraId="13C196B4" w14:textId="77777777" w:rsidR="0079193D" w:rsidRDefault="0079193D" w:rsidP="005758B3">
      <w:pPr>
        <w:pStyle w:val="Heading1"/>
      </w:pPr>
    </w:p>
    <w:p w14:paraId="04BF3DE7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Professor’s Name:</w:t>
      </w:r>
      <w:r>
        <w:t xml:space="preserve"> </w:t>
      </w:r>
      <w:r w:rsidR="005B4507">
        <w:t>Craig Clark</w:t>
      </w:r>
    </w:p>
    <w:p w14:paraId="37B67779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Contact:</w:t>
      </w:r>
      <w:r>
        <w:t xml:space="preserve"> </w:t>
      </w:r>
      <w:r w:rsidR="005B4507">
        <w:t>clarkc@algonquincollege.com</w:t>
      </w:r>
      <w:r w:rsidR="00F8761A">
        <w:t xml:space="preserve"> </w:t>
      </w:r>
    </w:p>
    <w:p w14:paraId="6E122B68" w14:textId="77777777" w:rsidR="0079193D" w:rsidRDefault="0079193D" w:rsidP="00047FE3">
      <w:pPr>
        <w:pStyle w:val="Heading2"/>
      </w:pPr>
    </w:p>
    <w:p w14:paraId="4A181570" w14:textId="77777777" w:rsidR="00CA3C10" w:rsidRPr="00F9523F" w:rsidRDefault="00970D4C" w:rsidP="0079193D">
      <w:pPr>
        <w:pStyle w:val="Heading1"/>
      </w:pPr>
      <w:r w:rsidRPr="00F9523F">
        <w:t>Learning Resources</w:t>
      </w:r>
    </w:p>
    <w:p w14:paraId="18FB4FAB" w14:textId="77777777" w:rsidR="002C4B49" w:rsidRDefault="005B4507" w:rsidP="00F8761A">
      <w:r>
        <w:t>The official resources are available in Brightspace for this week’s lesson</w:t>
      </w:r>
    </w:p>
    <w:p w14:paraId="7C2C0EC3" w14:textId="77777777" w:rsidR="005B4507" w:rsidRDefault="005B4507" w:rsidP="00F8761A"/>
    <w:p w14:paraId="2121EA43" w14:textId="759C0A9C" w:rsidR="00146BE2" w:rsidRDefault="00146BE2" w:rsidP="00F8761A">
      <w:proofErr w:type="spellStart"/>
      <w:r w:rsidRPr="00146BE2">
        <w:t>exerciseFiles</w:t>
      </w:r>
      <w:proofErr w:type="spellEnd"/>
      <w:r w:rsidRPr="00146BE2">
        <w:t>-Planet-burger-order-form</w:t>
      </w:r>
    </w:p>
    <w:p w14:paraId="5ED01A04" w14:textId="249E660A" w:rsidR="00146BE2" w:rsidRDefault="00146BE2" w:rsidP="00F8761A">
      <w:r w:rsidRPr="00146BE2">
        <w:t xml:space="preserve">Step-by-step </w:t>
      </w:r>
      <w:proofErr w:type="spellStart"/>
      <w:r w:rsidRPr="00146BE2">
        <w:t>tutorual</w:t>
      </w:r>
      <w:proofErr w:type="spellEnd"/>
      <w:r w:rsidRPr="00146BE2">
        <w:t xml:space="preserve"> Figma Planet Burgers order form</w:t>
      </w:r>
    </w:p>
    <w:p w14:paraId="5B8AE663" w14:textId="1559BA1A" w:rsidR="00146BE2" w:rsidRDefault="00146BE2" w:rsidP="00F8761A">
      <w:r w:rsidRPr="00146BE2">
        <w:t>Video tutorials for creating the Planet burger order form</w:t>
      </w:r>
    </w:p>
    <w:p w14:paraId="2D7B5DB2" w14:textId="6804B152" w:rsidR="00146BE2" w:rsidRDefault="00146BE2" w:rsidP="00F8761A">
      <w:proofErr w:type="spellStart"/>
      <w:r w:rsidRPr="00146BE2">
        <w:t>figmaPractice</w:t>
      </w:r>
      <w:proofErr w:type="spellEnd"/>
    </w:p>
    <w:p w14:paraId="653E23D3" w14:textId="0CCAE4D6" w:rsidR="00146BE2" w:rsidRDefault="00146BE2" w:rsidP="00F8761A">
      <w:r w:rsidRPr="00146BE2">
        <w:t>MTM1537-ux-design-class13-design-systems</w:t>
      </w:r>
    </w:p>
    <w:p w14:paraId="413F3F28" w14:textId="77777777" w:rsidR="00F8761A" w:rsidRDefault="00F8761A" w:rsidP="00F9523F"/>
    <w:p w14:paraId="3266C629" w14:textId="77777777" w:rsidR="002C4B49" w:rsidRPr="005B4507" w:rsidRDefault="002C4B49" w:rsidP="00F9523F">
      <w:pPr>
        <w:rPr>
          <w:b/>
          <w:bCs/>
        </w:rPr>
      </w:pPr>
      <w:r w:rsidRPr="005B4507">
        <w:rPr>
          <w:b/>
          <w:bCs/>
        </w:rPr>
        <w:t>Additional Reference and Supporting Resources</w:t>
      </w:r>
    </w:p>
    <w:p w14:paraId="2BCCEA90" w14:textId="77777777" w:rsidR="002C4B49" w:rsidRDefault="005B4507" w:rsidP="00F9523F">
      <w:r>
        <w:t>See Brightspace for the most up to date list of resources.</w:t>
      </w:r>
    </w:p>
    <w:p w14:paraId="6F4F5DB7" w14:textId="77777777" w:rsidR="005B4507" w:rsidRDefault="005B4507" w:rsidP="00F9523F"/>
    <w:p w14:paraId="1C34C241" w14:textId="3C24CB8A" w:rsidR="00146BE2" w:rsidRDefault="00146BE2" w:rsidP="00146BE2">
      <w:r>
        <w:t xml:space="preserve">YouTube | Figma </w:t>
      </w:r>
      <w:proofErr w:type="gramStart"/>
      <w:r>
        <w:t>For</w:t>
      </w:r>
      <w:proofErr w:type="gramEnd"/>
      <w:r>
        <w:t xml:space="preserve"> Beginners: Explore ideas (1/4)</w:t>
      </w:r>
    </w:p>
    <w:p w14:paraId="2F0CE95E" w14:textId="5CAF6333" w:rsidR="00146BE2" w:rsidRDefault="00146BE2" w:rsidP="00146BE2">
      <w:r>
        <w:t xml:space="preserve">YouTube | Figma </w:t>
      </w:r>
      <w:proofErr w:type="gramStart"/>
      <w:r>
        <w:t>For</w:t>
      </w:r>
      <w:proofErr w:type="gramEnd"/>
      <w:r>
        <w:t xml:space="preserve"> Beginners: Create designs (2/4)</w:t>
      </w:r>
    </w:p>
    <w:p w14:paraId="1D618601" w14:textId="60C0AB23" w:rsidR="00146BE2" w:rsidRDefault="00146BE2" w:rsidP="00146BE2">
      <w:r>
        <w:t xml:space="preserve">YouTube | Figma </w:t>
      </w:r>
      <w:proofErr w:type="gramStart"/>
      <w:r>
        <w:t>For</w:t>
      </w:r>
      <w:proofErr w:type="gramEnd"/>
      <w:r>
        <w:t xml:space="preserve"> Beginners: Build prototypes (3/4)</w:t>
      </w:r>
    </w:p>
    <w:p w14:paraId="415E9973" w14:textId="65881332" w:rsidR="00146BE2" w:rsidRDefault="00146BE2" w:rsidP="00146BE2">
      <w:r>
        <w:t xml:space="preserve">YouTube | Figma </w:t>
      </w:r>
      <w:proofErr w:type="gramStart"/>
      <w:r>
        <w:t>For</w:t>
      </w:r>
      <w:proofErr w:type="gramEnd"/>
      <w:r>
        <w:t xml:space="preserve"> Beginners: </w:t>
      </w:r>
      <w:proofErr w:type="spellStart"/>
      <w:r>
        <w:t>Prpare</w:t>
      </w:r>
      <w:proofErr w:type="spellEnd"/>
      <w:r>
        <w:t xml:space="preserve"> for handoff (4/4)</w:t>
      </w:r>
    </w:p>
    <w:p w14:paraId="65319662" w14:textId="2D00A25D" w:rsidR="00146BE2" w:rsidRDefault="00146BE2" w:rsidP="00146BE2">
      <w:r>
        <w:t>Design Systems 101</w:t>
      </w:r>
    </w:p>
    <w:p w14:paraId="3A6323FD" w14:textId="6129A0BA" w:rsidR="00146BE2" w:rsidRDefault="00146BE2" w:rsidP="00146BE2">
      <w:r>
        <w:t>Atomic Design</w:t>
      </w:r>
    </w:p>
    <w:p w14:paraId="08687A74" w14:textId="01AF6188" w:rsidR="00146BE2" w:rsidRDefault="00146BE2" w:rsidP="00146BE2">
      <w:r>
        <w:t>Top 8 Design System Examples</w:t>
      </w:r>
    </w:p>
    <w:p w14:paraId="2B2E69F1" w14:textId="1ABCF59C" w:rsidR="00146BE2" w:rsidRDefault="00146BE2" w:rsidP="00146BE2">
      <w:r>
        <w:t>Canada.ca design system</w:t>
      </w:r>
    </w:p>
    <w:p w14:paraId="2EA30610" w14:textId="5C8B3425" w:rsidR="00146BE2" w:rsidRDefault="00146BE2" w:rsidP="00146BE2">
      <w:r>
        <w:t>Google’s Material design system</w:t>
      </w:r>
    </w:p>
    <w:p w14:paraId="111DEC2F" w14:textId="3323F2E9" w:rsidR="00146BE2" w:rsidRDefault="00146BE2" w:rsidP="00146BE2">
      <w:r>
        <w:t>Microsoft’s Fluent 2 design system</w:t>
      </w:r>
    </w:p>
    <w:p w14:paraId="52CB39A7" w14:textId="77777777" w:rsidR="005B4507" w:rsidRDefault="005B4507" w:rsidP="00F9523F"/>
    <w:p w14:paraId="596FA564" w14:textId="77777777" w:rsidR="00DE484E" w:rsidRDefault="00DE484E" w:rsidP="00DE484E">
      <w:pPr>
        <w:pStyle w:val="Heading1"/>
      </w:pPr>
      <w:r>
        <w:lastRenderedPageBreak/>
        <w:t>Evaluation Breakdown</w:t>
      </w:r>
    </w:p>
    <w:p w14:paraId="2B28D27C" w14:textId="77777777" w:rsidR="00DE484E" w:rsidRDefault="00DE484E" w:rsidP="00DE484E">
      <w:r>
        <w:t>The official assignment due dates are in Brightspace. In the event of a discrepancy, the due date in Brightspace is correct.</w:t>
      </w:r>
    </w:p>
    <w:p w14:paraId="581F9AC3" w14:textId="77777777" w:rsidR="00DE484E" w:rsidRDefault="00DE484E" w:rsidP="00DE484E"/>
    <w:p w14:paraId="4F812220" w14:textId="77777777" w:rsidR="00DE484E" w:rsidRDefault="00DE484E" w:rsidP="00DE484E">
      <w:r>
        <w:t>Assignment: ICA01 Client Thumbnails</w:t>
      </w:r>
    </w:p>
    <w:p w14:paraId="2807060F" w14:textId="77777777" w:rsidR="00DE484E" w:rsidRDefault="00DE484E" w:rsidP="00DE484E">
      <w:r>
        <w:t xml:space="preserve">Due date and time: Sep 12, </w:t>
      </w:r>
      <w:proofErr w:type="gramStart"/>
      <w:r>
        <w:t>2024</w:t>
      </w:r>
      <w:proofErr w:type="gramEnd"/>
      <w:r>
        <w:t xml:space="preserve"> 23:59</w:t>
      </w:r>
    </w:p>
    <w:p w14:paraId="30803E86" w14:textId="77777777" w:rsidR="00DE484E" w:rsidRDefault="00DE484E" w:rsidP="00DE484E">
      <w:r>
        <w:t>Value: 6%</w:t>
      </w:r>
    </w:p>
    <w:p w14:paraId="42EB62B0" w14:textId="77777777" w:rsidR="00DE484E" w:rsidRDefault="00DE484E" w:rsidP="00DE484E"/>
    <w:p w14:paraId="5B35C2C4" w14:textId="77777777" w:rsidR="00DE484E" w:rsidRDefault="00DE484E" w:rsidP="00DE484E">
      <w:r>
        <w:t>Assignment: ICA02 Client Wireframes</w:t>
      </w:r>
    </w:p>
    <w:p w14:paraId="387DC853" w14:textId="77777777" w:rsidR="00DE484E" w:rsidRDefault="00DE484E" w:rsidP="00DE484E">
      <w:r>
        <w:t xml:space="preserve">Due date and time: Sep 19, </w:t>
      </w:r>
      <w:proofErr w:type="gramStart"/>
      <w:r>
        <w:t>2024</w:t>
      </w:r>
      <w:proofErr w:type="gramEnd"/>
      <w:r>
        <w:t xml:space="preserve"> 23:59</w:t>
      </w:r>
    </w:p>
    <w:p w14:paraId="4C7AD9F0" w14:textId="77777777" w:rsidR="00DE484E" w:rsidRDefault="00DE484E" w:rsidP="00DE484E">
      <w:r>
        <w:t>Value: 6%</w:t>
      </w:r>
    </w:p>
    <w:p w14:paraId="2007B876" w14:textId="77777777" w:rsidR="00DE484E" w:rsidRDefault="00DE484E" w:rsidP="00DE484E"/>
    <w:p w14:paraId="633C4C66" w14:textId="77777777" w:rsidR="00DE484E" w:rsidRDefault="00DE484E" w:rsidP="00DE484E">
      <w:r>
        <w:t>Assignment: ICA03 Client Branding</w:t>
      </w:r>
    </w:p>
    <w:p w14:paraId="1B4BD47A" w14:textId="77777777" w:rsidR="00DE484E" w:rsidRDefault="00DE484E" w:rsidP="00DE484E">
      <w:r>
        <w:t xml:space="preserve">Due date and time: Oct 3, </w:t>
      </w:r>
      <w:proofErr w:type="gramStart"/>
      <w:r>
        <w:t>2024</w:t>
      </w:r>
      <w:proofErr w:type="gramEnd"/>
      <w:r>
        <w:t xml:space="preserve"> 23:59</w:t>
      </w:r>
    </w:p>
    <w:p w14:paraId="4723039E" w14:textId="77777777" w:rsidR="00DE484E" w:rsidRDefault="00DE484E" w:rsidP="00DE484E">
      <w:r>
        <w:t>Value: 6%</w:t>
      </w:r>
    </w:p>
    <w:p w14:paraId="254EA030" w14:textId="77777777" w:rsidR="00DE484E" w:rsidRDefault="00DE484E" w:rsidP="00DE484E">
      <w:r>
        <w:br/>
      </w:r>
      <w:r>
        <w:br/>
        <w:t>Assignment: ICA04 Client Prototypes</w:t>
      </w:r>
      <w:r>
        <w:br/>
        <w:t xml:space="preserve">Due date and time: Oct 10, </w:t>
      </w:r>
      <w:proofErr w:type="gramStart"/>
      <w:r>
        <w:t>2024</w:t>
      </w:r>
      <w:proofErr w:type="gramEnd"/>
      <w:r>
        <w:t xml:space="preserve"> 23:59</w:t>
      </w:r>
    </w:p>
    <w:p w14:paraId="54641878" w14:textId="77777777" w:rsidR="00DE484E" w:rsidRDefault="00DE484E" w:rsidP="00DE484E">
      <w:r>
        <w:t>Value: 6%</w:t>
      </w:r>
    </w:p>
    <w:p w14:paraId="1F0B94EE" w14:textId="77777777" w:rsidR="00DE484E" w:rsidRDefault="00DE484E" w:rsidP="00DE484E"/>
    <w:p w14:paraId="1A5D2011" w14:textId="77777777" w:rsidR="00DE484E" w:rsidRDefault="00DE484E" w:rsidP="00DE484E">
      <w:r>
        <w:t>Assignment: ICA05 Prototype - Evaluation and feedback</w:t>
      </w:r>
    </w:p>
    <w:p w14:paraId="01A3E919" w14:textId="77777777" w:rsidR="00DE484E" w:rsidRDefault="00DE484E" w:rsidP="00DE484E">
      <w:r>
        <w:t xml:space="preserve">Due date and time: Nov 7, </w:t>
      </w:r>
      <w:proofErr w:type="gramStart"/>
      <w:r>
        <w:t>2024</w:t>
      </w:r>
      <w:proofErr w:type="gramEnd"/>
      <w:r>
        <w:t xml:space="preserve"> 23:59</w:t>
      </w:r>
    </w:p>
    <w:p w14:paraId="08320B0C" w14:textId="77777777" w:rsidR="00DE484E" w:rsidRDefault="00DE484E" w:rsidP="00DE484E">
      <w:r>
        <w:t>Value: 6%</w:t>
      </w:r>
    </w:p>
    <w:p w14:paraId="02DE9039" w14:textId="77777777" w:rsidR="00DE484E" w:rsidRDefault="00DE484E" w:rsidP="00DE484E"/>
    <w:p w14:paraId="2F4F96EA" w14:textId="77777777" w:rsidR="00DE484E" w:rsidRDefault="00DE484E" w:rsidP="00DE484E">
      <w:r>
        <w:t>Assignment: A01 Wireframes</w:t>
      </w:r>
    </w:p>
    <w:p w14:paraId="1B5D53AF" w14:textId="77777777" w:rsidR="00DE484E" w:rsidRDefault="00DE484E" w:rsidP="00DE484E">
      <w:r>
        <w:t xml:space="preserve">Due date and time: Oct 11, </w:t>
      </w:r>
      <w:proofErr w:type="gramStart"/>
      <w:r>
        <w:t>2024</w:t>
      </w:r>
      <w:proofErr w:type="gramEnd"/>
      <w:r>
        <w:t xml:space="preserve"> 23:59</w:t>
      </w:r>
    </w:p>
    <w:p w14:paraId="66602A0A" w14:textId="77777777" w:rsidR="00DE484E" w:rsidRDefault="00DE484E" w:rsidP="00DE484E">
      <w:r>
        <w:t>Value: 20%</w:t>
      </w:r>
    </w:p>
    <w:p w14:paraId="1239B271" w14:textId="77777777" w:rsidR="00DE484E" w:rsidRDefault="00DE484E" w:rsidP="00DE484E"/>
    <w:p w14:paraId="4A7F4B07" w14:textId="77777777" w:rsidR="00DE484E" w:rsidRDefault="00DE484E" w:rsidP="00DE484E">
      <w:r>
        <w:t>Assignment: A02 Website Re-Design</w:t>
      </w:r>
    </w:p>
    <w:p w14:paraId="106E2B4E" w14:textId="77777777" w:rsidR="00DE484E" w:rsidRDefault="00DE484E" w:rsidP="00DE484E">
      <w:r>
        <w:t xml:space="preserve">Due date and time: Nov 15, </w:t>
      </w:r>
      <w:proofErr w:type="gramStart"/>
      <w:r>
        <w:t>2024</w:t>
      </w:r>
      <w:proofErr w:type="gramEnd"/>
      <w:r>
        <w:t xml:space="preserve"> 23:59</w:t>
      </w:r>
    </w:p>
    <w:p w14:paraId="6D80080E" w14:textId="77777777" w:rsidR="00DE484E" w:rsidRDefault="00DE484E" w:rsidP="00DE484E">
      <w:r>
        <w:t>Value: 20%</w:t>
      </w:r>
    </w:p>
    <w:p w14:paraId="63C1EE2E" w14:textId="77777777" w:rsidR="00DE484E" w:rsidRDefault="00DE484E" w:rsidP="00DE484E"/>
    <w:p w14:paraId="21DB4689" w14:textId="77777777" w:rsidR="00DE484E" w:rsidRDefault="00DE484E" w:rsidP="00DE484E">
      <w:r>
        <w:t>Assignment: A03 Website planning and design</w:t>
      </w:r>
    </w:p>
    <w:p w14:paraId="742DB7DA" w14:textId="77777777" w:rsidR="00DE484E" w:rsidRDefault="00DE484E" w:rsidP="00DE484E">
      <w:r>
        <w:t xml:space="preserve">Due date and time: Dec 13, </w:t>
      </w:r>
      <w:proofErr w:type="gramStart"/>
      <w:r>
        <w:t>2024</w:t>
      </w:r>
      <w:proofErr w:type="gramEnd"/>
      <w:r>
        <w:t xml:space="preserve"> 23:59</w:t>
      </w:r>
    </w:p>
    <w:p w14:paraId="18F32E58" w14:textId="77777777" w:rsidR="00DE484E" w:rsidRDefault="00DE484E" w:rsidP="00DE484E">
      <w:r>
        <w:t>Value: 20%</w:t>
      </w:r>
    </w:p>
    <w:p w14:paraId="44459B18" w14:textId="77777777" w:rsidR="00DE484E" w:rsidRDefault="00DE484E" w:rsidP="00DE484E"/>
    <w:p w14:paraId="3D5BB93E" w14:textId="77777777" w:rsidR="00DE484E" w:rsidRDefault="00DE484E" w:rsidP="00DE484E">
      <w:r>
        <w:t>Assignment: Usability testing workshop</w:t>
      </w:r>
    </w:p>
    <w:p w14:paraId="02DE4AFB" w14:textId="77777777" w:rsidR="00DE484E" w:rsidRDefault="00DE484E" w:rsidP="00DE484E">
      <w:r>
        <w:t xml:space="preserve">Due date and time: Nov 29, </w:t>
      </w:r>
      <w:proofErr w:type="gramStart"/>
      <w:r>
        <w:t>2024</w:t>
      </w:r>
      <w:proofErr w:type="gramEnd"/>
      <w:r>
        <w:t xml:space="preserve"> 10:59</w:t>
      </w:r>
    </w:p>
    <w:p w14:paraId="24EF2F4A" w14:textId="77777777" w:rsidR="00DE484E" w:rsidRDefault="00DE484E" w:rsidP="00DE484E">
      <w:r>
        <w:t>Value: 10%</w:t>
      </w:r>
    </w:p>
    <w:p w14:paraId="06F5F4E4" w14:textId="77777777" w:rsidR="00047FE3" w:rsidRDefault="00047FE3" w:rsidP="00047FE3">
      <w:pPr>
        <w:pStyle w:val="Caption"/>
        <w:keepNext/>
      </w:pPr>
    </w:p>
    <w:p w14:paraId="24C0927E" w14:textId="77777777" w:rsidR="00ED3E8C" w:rsidRDefault="00ED3E8C" w:rsidP="00ED3E8C">
      <w:pPr>
        <w:pStyle w:val="Heading1"/>
      </w:pPr>
      <w:r>
        <w:t>Learning schedule, subject to change with notification</w:t>
      </w:r>
    </w:p>
    <w:p w14:paraId="0AC0A014" w14:textId="77777777" w:rsidR="00ED3E8C" w:rsidRPr="00ED3E8C" w:rsidRDefault="00ED3E8C" w:rsidP="00ED3E8C"/>
    <w:p w14:paraId="1AC9CA80" w14:textId="77777777" w:rsidR="00C90CCF" w:rsidRDefault="00C90CCF" w:rsidP="00C90CCF"/>
    <w:p w14:paraId="4A6A62EC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 | Introduction</w:t>
      </w:r>
    </w:p>
    <w:p w14:paraId="6E61CA14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6</w:t>
      </w:r>
    </w:p>
    <w:p w14:paraId="38925302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lastRenderedPageBreak/>
        <w:t>Welcome</w:t>
      </w:r>
    </w:p>
    <w:p w14:paraId="60874339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Introduction to UX</w:t>
      </w:r>
    </w:p>
    <w:p w14:paraId="402AD732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Website anatomy</w:t>
      </w:r>
    </w:p>
    <w:p w14:paraId="468E6BCF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Thumbnails</w:t>
      </w:r>
    </w:p>
    <w:p w14:paraId="60CACB73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 xml:space="preserve">set up </w:t>
      </w:r>
      <w:proofErr w:type="spellStart"/>
      <w:r w:rsidRPr="00ED3E8C">
        <w:rPr>
          <w:lang w:val="en-CA"/>
        </w:rPr>
        <w:t>figma</w:t>
      </w:r>
      <w:proofErr w:type="spellEnd"/>
      <w:r w:rsidRPr="00ED3E8C">
        <w:rPr>
          <w:lang w:val="en-CA"/>
        </w:rPr>
        <w:t xml:space="preserve"> accounts</w:t>
      </w:r>
    </w:p>
    <w:p w14:paraId="5EEBE027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b/>
          <w:bCs/>
          <w:lang w:val="en-CA"/>
        </w:rPr>
        <w:t>In-class assignment ICA01</w:t>
      </w:r>
      <w:r w:rsidRPr="00ED3E8C">
        <w:rPr>
          <w:lang w:val="en-CA"/>
        </w:rPr>
        <w:t xml:space="preserve"> Client Thumbnails (Part 1 of 5)</w:t>
      </w:r>
    </w:p>
    <w:p w14:paraId="1A032F28" w14:textId="77777777" w:rsidR="00ED3E8C" w:rsidRDefault="00ED3E8C" w:rsidP="00ED3E8C">
      <w:pPr>
        <w:rPr>
          <w:b/>
          <w:bCs/>
          <w:lang w:val="en-CA"/>
        </w:rPr>
      </w:pPr>
    </w:p>
    <w:p w14:paraId="0734D618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2 | Prototyping part 1</w:t>
      </w:r>
    </w:p>
    <w:p w14:paraId="110611EA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13</w:t>
      </w:r>
    </w:p>
    <w:p w14:paraId="30EA0484" w14:textId="77777777" w:rsidR="00ED3E8C" w:rsidRPr="00ED3E8C" w:rsidRDefault="00ED3E8C" w:rsidP="00ED3E8C">
      <w:pPr>
        <w:numPr>
          <w:ilvl w:val="0"/>
          <w:numId w:val="3"/>
        </w:numPr>
        <w:rPr>
          <w:lang w:val="en-CA"/>
        </w:rPr>
      </w:pPr>
      <w:r w:rsidRPr="00ED3E8C">
        <w:rPr>
          <w:lang w:val="en-CA"/>
        </w:rPr>
        <w:t>Interaction Design 01</w:t>
      </w:r>
    </w:p>
    <w:p w14:paraId="1CBC12DF" w14:textId="77777777" w:rsidR="00ED3E8C" w:rsidRPr="00ED3E8C" w:rsidRDefault="00ED3E8C" w:rsidP="00ED3E8C">
      <w:pPr>
        <w:rPr>
          <w:lang w:val="en-CA"/>
        </w:rPr>
      </w:pPr>
      <w:r w:rsidRPr="00ED3E8C">
        <w:rPr>
          <w:lang w:val="en-CA"/>
        </w:rPr>
        <w:t xml:space="preserve">Basics of </w:t>
      </w:r>
      <w:proofErr w:type="spellStart"/>
      <w:r w:rsidRPr="00ED3E8C">
        <w:rPr>
          <w:lang w:val="en-CA"/>
        </w:rPr>
        <w:t>figma</w:t>
      </w:r>
      <w:proofErr w:type="spellEnd"/>
    </w:p>
    <w:p w14:paraId="762CC375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color</w:t>
      </w:r>
    </w:p>
    <w:p w14:paraId="2E536687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typography</w:t>
      </w:r>
    </w:p>
    <w:p w14:paraId="509108A8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pages</w:t>
      </w:r>
    </w:p>
    <w:p w14:paraId="6705F709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frames</w:t>
      </w:r>
    </w:p>
    <w:p w14:paraId="6AE30496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shapes</w:t>
      </w:r>
    </w:p>
    <w:p w14:paraId="2233D30C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naming layers</w:t>
      </w:r>
    </w:p>
    <w:p w14:paraId="3934440F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lang w:val="en-CA"/>
        </w:rPr>
        <w:t>Introduction to wireframes</w:t>
      </w:r>
    </w:p>
    <w:p w14:paraId="2523BEFB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ICA01 Client Thumbnails (Part 1 of 5)</w:t>
      </w:r>
    </w:p>
    <w:p w14:paraId="67625A41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ICA02 Client Wireframes (Part 2 of 5)</w:t>
      </w:r>
    </w:p>
    <w:p w14:paraId="432D5CDC" w14:textId="77777777" w:rsidR="00ED3E8C" w:rsidRDefault="00ED3E8C" w:rsidP="00ED3E8C">
      <w:pPr>
        <w:rPr>
          <w:b/>
          <w:bCs/>
          <w:lang w:val="en-CA"/>
        </w:rPr>
      </w:pPr>
    </w:p>
    <w:p w14:paraId="3E503751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3 | Design theory 1</w:t>
      </w:r>
    </w:p>
    <w:p w14:paraId="2666FEA3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20</w:t>
      </w:r>
    </w:p>
    <w:p w14:paraId="58436F62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lang w:val="en-CA"/>
        </w:rPr>
        <w:t xml:space="preserve">Design Theory 1 </w:t>
      </w:r>
    </w:p>
    <w:p w14:paraId="2E14D6F9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>Information Hierarchy</w:t>
      </w:r>
    </w:p>
    <w:p w14:paraId="7087D629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 xml:space="preserve">elements of design </w:t>
      </w:r>
    </w:p>
    <w:p w14:paraId="262FDC94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Typography</w:t>
      </w:r>
    </w:p>
    <w:p w14:paraId="152DF302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Space &amp; Balance</w:t>
      </w:r>
    </w:p>
    <w:p w14:paraId="1ED05404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Colour</w:t>
      </w:r>
    </w:p>
    <w:p w14:paraId="3933F173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Line &amp; Shape</w:t>
      </w:r>
    </w:p>
    <w:p w14:paraId="18C29402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Imagery</w:t>
      </w:r>
    </w:p>
    <w:p w14:paraId="7BB4D249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ICA02 Client Wireframes (Part 2 of 5)</w:t>
      </w:r>
    </w:p>
    <w:p w14:paraId="62F4383F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A01 Wireframes</w:t>
      </w:r>
    </w:p>
    <w:p w14:paraId="4E1EC125" w14:textId="77777777" w:rsidR="00ED3E8C" w:rsidRDefault="00ED3E8C" w:rsidP="00ED3E8C">
      <w:pPr>
        <w:rPr>
          <w:b/>
          <w:bCs/>
          <w:lang w:val="en-CA"/>
        </w:rPr>
      </w:pPr>
    </w:p>
    <w:p w14:paraId="0CE496BD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4 | Design theory 2</w:t>
      </w:r>
    </w:p>
    <w:p w14:paraId="38779286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27</w:t>
      </w:r>
    </w:p>
    <w:p w14:paraId="5E3CEB8E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 xml:space="preserve">Design Theory 2 </w:t>
      </w:r>
    </w:p>
    <w:p w14:paraId="62258E5C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CRAP principal</w:t>
      </w:r>
    </w:p>
    <w:p w14:paraId="55D34F37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Gutenberg readability</w:t>
      </w:r>
    </w:p>
    <w:p w14:paraId="2692CB1F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Gestalt Design theory</w:t>
      </w:r>
    </w:p>
    <w:p w14:paraId="68872B71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Colour Theory</w:t>
      </w:r>
    </w:p>
    <w:p w14:paraId="249A7D52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Critical thinking in design</w:t>
      </w:r>
    </w:p>
    <w:p w14:paraId="55C68283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b/>
          <w:bCs/>
          <w:lang w:val="en-CA"/>
        </w:rPr>
        <w:t>In-class assignment:</w:t>
      </w:r>
      <w:r w:rsidRPr="00ED3E8C">
        <w:rPr>
          <w:lang w:val="en-CA"/>
        </w:rPr>
        <w:t xml:space="preserve"> ICA03 Client Website &amp; Branding (Part 3 of 5)</w:t>
      </w:r>
    </w:p>
    <w:p w14:paraId="3B89BF9F" w14:textId="77777777" w:rsidR="00ED3E8C" w:rsidRDefault="00ED3E8C" w:rsidP="00ED3E8C">
      <w:pPr>
        <w:rPr>
          <w:b/>
          <w:bCs/>
          <w:lang w:val="en-CA"/>
        </w:rPr>
      </w:pPr>
    </w:p>
    <w:p w14:paraId="2E88FD0C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5 | Prototyping part 2</w:t>
      </w:r>
    </w:p>
    <w:p w14:paraId="5860775F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4</w:t>
      </w:r>
    </w:p>
    <w:p w14:paraId="07D05254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lang w:val="en-CA"/>
        </w:rPr>
        <w:lastRenderedPageBreak/>
        <w:t>Interaction Design 02</w:t>
      </w:r>
    </w:p>
    <w:p w14:paraId="5DF319AF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ICA03 Client Website &amp; Branding (Part 3 of 5)</w:t>
      </w:r>
    </w:p>
    <w:p w14:paraId="522D3F1E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ICA04 Client Prototypes (Part 4 of 5)</w:t>
      </w:r>
    </w:p>
    <w:p w14:paraId="2CDB34FF" w14:textId="77777777" w:rsidR="00ED3E8C" w:rsidRDefault="00ED3E8C" w:rsidP="00ED3E8C">
      <w:pPr>
        <w:rPr>
          <w:b/>
          <w:bCs/>
          <w:lang w:val="en-CA"/>
        </w:rPr>
      </w:pPr>
    </w:p>
    <w:p w14:paraId="708CDEF8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6 | Web psychology part 1</w:t>
      </w:r>
    </w:p>
    <w:p w14:paraId="6752C31B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11</w:t>
      </w:r>
    </w:p>
    <w:p w14:paraId="6D13DC1D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do we Click: Aspects of emotion</w:t>
      </w:r>
    </w:p>
    <w:p w14:paraId="2DF047A9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Reciprocity</w:t>
      </w:r>
    </w:p>
    <w:p w14:paraId="75F9F349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Social Validation</w:t>
      </w:r>
    </w:p>
    <w:p w14:paraId="10F73002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ICA04 Client Prototypes (Part 4 of 5)</w:t>
      </w:r>
    </w:p>
    <w:p w14:paraId="75F97332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A01 Wireframes (Part One)</w:t>
      </w:r>
    </w:p>
    <w:p w14:paraId="7DC54763" w14:textId="77777777" w:rsidR="00ED3E8C" w:rsidRDefault="00ED3E8C" w:rsidP="00ED3E8C">
      <w:pPr>
        <w:rPr>
          <w:b/>
          <w:bCs/>
          <w:lang w:val="en-CA"/>
        </w:rPr>
      </w:pPr>
    </w:p>
    <w:p w14:paraId="14509555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7 | Web psychology part 2</w:t>
      </w:r>
    </w:p>
    <w:p w14:paraId="727D94CC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18</w:t>
      </w:r>
    </w:p>
    <w:p w14:paraId="56C25BC8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Scarcity</w:t>
      </w:r>
    </w:p>
    <w:p w14:paraId="7947E34A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Simplified choices</w:t>
      </w:r>
    </w:p>
    <w:p w14:paraId="55E793B4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Cognitive Load</w:t>
      </w:r>
    </w:p>
    <w:p w14:paraId="301A49F7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Gamification</w:t>
      </w:r>
    </w:p>
    <w:p w14:paraId="7B945FF2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A02 Website redesign</w:t>
      </w:r>
    </w:p>
    <w:p w14:paraId="0631B13E" w14:textId="77777777" w:rsidR="00ED3E8C" w:rsidRDefault="00ED3E8C" w:rsidP="00ED3E8C">
      <w:pPr>
        <w:rPr>
          <w:b/>
          <w:bCs/>
          <w:lang w:val="en-CA"/>
        </w:rPr>
      </w:pPr>
    </w:p>
    <w:p w14:paraId="3B694169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8 | No class</w:t>
      </w:r>
    </w:p>
    <w:p w14:paraId="4FFF213A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25</w:t>
      </w:r>
    </w:p>
    <w:p w14:paraId="09AA7DDF" w14:textId="77777777" w:rsidR="00ED3E8C" w:rsidRPr="00ED3E8C" w:rsidRDefault="00ED3E8C" w:rsidP="00ED3E8C">
      <w:pPr>
        <w:numPr>
          <w:ilvl w:val="0"/>
          <w:numId w:val="11"/>
        </w:numPr>
        <w:rPr>
          <w:lang w:val="en-CA"/>
        </w:rPr>
      </w:pPr>
      <w:r w:rsidRPr="00ED3E8C">
        <w:rPr>
          <w:lang w:val="en-CA"/>
        </w:rPr>
        <w:t>No class, break</w:t>
      </w:r>
    </w:p>
    <w:p w14:paraId="6CAB98A5" w14:textId="77777777" w:rsidR="00ED3E8C" w:rsidRDefault="00ED3E8C" w:rsidP="00ED3E8C">
      <w:pPr>
        <w:rPr>
          <w:b/>
          <w:bCs/>
          <w:lang w:val="en-CA"/>
        </w:rPr>
      </w:pPr>
    </w:p>
    <w:p w14:paraId="0E0BDA78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9 | Design for everyone</w:t>
      </w:r>
    </w:p>
    <w:p w14:paraId="77C8F00D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</w:t>
      </w:r>
    </w:p>
    <w:p w14:paraId="72AE2758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Accessibility and inclusion</w:t>
      </w:r>
    </w:p>
    <w:p w14:paraId="1E284824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Using and understanding Feedback</w:t>
      </w:r>
    </w:p>
    <w:p w14:paraId="0A645995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ICA05 Prototype - Evaluation and feedback (Part 5 of 5)</w:t>
      </w:r>
    </w:p>
    <w:p w14:paraId="46CD6E10" w14:textId="77777777" w:rsidR="00ED3E8C" w:rsidRDefault="00ED3E8C" w:rsidP="00ED3E8C">
      <w:pPr>
        <w:rPr>
          <w:b/>
          <w:bCs/>
          <w:lang w:val="en-CA"/>
        </w:rPr>
      </w:pPr>
    </w:p>
    <w:p w14:paraId="520439D9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10 | User research part 1</w:t>
      </w:r>
    </w:p>
    <w:p w14:paraId="072C121A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8</w:t>
      </w:r>
    </w:p>
    <w:p w14:paraId="40BF21DF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lang w:val="en-CA"/>
        </w:rPr>
        <w:t>introducing user research</w:t>
      </w:r>
    </w:p>
    <w:p w14:paraId="7F834B37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ICA05 Prototype - Evaluation and feedback</w:t>
      </w:r>
    </w:p>
    <w:p w14:paraId="6AE969B3" w14:textId="77777777" w:rsidR="00ED3E8C" w:rsidRDefault="00ED3E8C" w:rsidP="00ED3E8C">
      <w:pPr>
        <w:rPr>
          <w:b/>
          <w:bCs/>
          <w:lang w:val="en-CA"/>
        </w:rPr>
      </w:pPr>
    </w:p>
    <w:p w14:paraId="1788E773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11 | Design Thinking</w:t>
      </w:r>
    </w:p>
    <w:p w14:paraId="7A23DE25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15</w:t>
      </w:r>
    </w:p>
    <w:p w14:paraId="4D0E3A8F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lang w:val="en-CA"/>
        </w:rPr>
        <w:t>Design thinking</w:t>
      </w:r>
    </w:p>
    <w:p w14:paraId="35E96939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A02 Website Re-Design</w:t>
      </w:r>
    </w:p>
    <w:p w14:paraId="5676916A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A03 Website planning and design</w:t>
      </w:r>
    </w:p>
    <w:p w14:paraId="1DB563F4" w14:textId="77777777" w:rsidR="00ED3E8C" w:rsidRDefault="00ED3E8C" w:rsidP="00ED3E8C">
      <w:pPr>
        <w:rPr>
          <w:b/>
          <w:bCs/>
          <w:lang w:val="en-CA"/>
        </w:rPr>
      </w:pPr>
    </w:p>
    <w:p w14:paraId="52C85651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12 | User centred design</w:t>
      </w:r>
    </w:p>
    <w:p w14:paraId="6AA4309F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22</w:t>
      </w:r>
    </w:p>
    <w:p w14:paraId="37EA43BD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Personas</w:t>
      </w:r>
    </w:p>
    <w:p w14:paraId="31358CCB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journey</w:t>
      </w:r>
    </w:p>
    <w:p w14:paraId="6E670722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Testing | Testing and evaluating prototype</w:t>
      </w:r>
    </w:p>
    <w:p w14:paraId="018996D2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lastRenderedPageBreak/>
        <w:t>In-class assignment</w:t>
      </w:r>
      <w:r w:rsidRPr="00ED3E8C">
        <w:rPr>
          <w:lang w:val="en-CA"/>
        </w:rPr>
        <w:t xml:space="preserve"> Usability Testing Workshop</w:t>
      </w:r>
    </w:p>
    <w:p w14:paraId="166BA652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Usability Testing Workshop</w:t>
      </w:r>
    </w:p>
    <w:p w14:paraId="3AD85BD3" w14:textId="77777777" w:rsidR="00ED3E8C" w:rsidRDefault="00ED3E8C" w:rsidP="00ED3E8C">
      <w:pPr>
        <w:rPr>
          <w:b/>
          <w:bCs/>
          <w:lang w:val="en-CA"/>
        </w:rPr>
      </w:pPr>
    </w:p>
    <w:p w14:paraId="1947904C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13 | Prototyping part 3</w:t>
      </w:r>
    </w:p>
    <w:p w14:paraId="69777F49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29</w:t>
      </w:r>
    </w:p>
    <w:p w14:paraId="285AFEE5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Design Systems</w:t>
      </w:r>
    </w:p>
    <w:p w14:paraId="45F155D5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Interaction Design 03</w:t>
      </w:r>
    </w:p>
    <w:p w14:paraId="5676A086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proofErr w:type="spellStart"/>
      <w:r w:rsidRPr="00ED3E8C">
        <w:rPr>
          <w:lang w:val="en-CA"/>
        </w:rPr>
        <w:t>Assigment</w:t>
      </w:r>
      <w:proofErr w:type="spellEnd"/>
      <w:r w:rsidRPr="00ED3E8C">
        <w:rPr>
          <w:lang w:val="en-CA"/>
        </w:rPr>
        <w:t xml:space="preserve"> due ICA05 Prototype - Evaluation and feedback (Part 5 of 5)</w:t>
      </w:r>
    </w:p>
    <w:p w14:paraId="1FF90DD9" w14:textId="77777777" w:rsidR="00ED3E8C" w:rsidRDefault="00ED3E8C" w:rsidP="00ED3E8C">
      <w:pPr>
        <w:rPr>
          <w:b/>
          <w:bCs/>
          <w:lang w:val="en-CA"/>
        </w:rPr>
      </w:pPr>
    </w:p>
    <w:p w14:paraId="3094F727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14 | Wrap up</w:t>
      </w:r>
    </w:p>
    <w:p w14:paraId="5DDA6B48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December 6</w:t>
      </w:r>
    </w:p>
    <w:p w14:paraId="1F529A60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Q&amp;A on course material</w:t>
      </w:r>
    </w:p>
    <w:p w14:paraId="3EF919F6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Staying engaged</w:t>
      </w:r>
    </w:p>
    <w:p w14:paraId="7565B7F9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Working freelance in UX</w:t>
      </w:r>
    </w:p>
    <w:p w14:paraId="5A4FC1D8" w14:textId="77777777" w:rsidR="00ED3E8C" w:rsidRDefault="00ED3E8C" w:rsidP="00ED3E8C">
      <w:pPr>
        <w:rPr>
          <w:b/>
          <w:bCs/>
          <w:lang w:val="en-CA"/>
        </w:rPr>
      </w:pPr>
    </w:p>
    <w:p w14:paraId="40CC5502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15 | Evaluation week</w:t>
      </w:r>
    </w:p>
    <w:p w14:paraId="79E609E3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December 13</w:t>
      </w:r>
    </w:p>
    <w:p w14:paraId="09163358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Evaluation week</w:t>
      </w:r>
    </w:p>
    <w:p w14:paraId="33BC5D68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This is the last class</w:t>
      </w:r>
    </w:p>
    <w:p w14:paraId="5C583F96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Assignment A03 Website planning and design</w:t>
      </w:r>
    </w:p>
    <w:p w14:paraId="408C5168" w14:textId="77777777" w:rsidR="0073249B" w:rsidRPr="00ED3E8C" w:rsidRDefault="0073249B" w:rsidP="00ED3E8C">
      <w:pPr>
        <w:rPr>
          <w:lang w:val="en-CA"/>
        </w:rPr>
      </w:pPr>
    </w:p>
    <w:sectPr w:rsidR="0073249B" w:rsidRPr="00ED3E8C" w:rsidSect="00C20690">
      <w:headerReference w:type="default" r:id="rId9"/>
      <w:pgSz w:w="12240" w:h="15840"/>
      <w:pgMar w:top="720" w:right="81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F64E7" w14:textId="77777777" w:rsidR="006D3B2E" w:rsidRDefault="006D3B2E" w:rsidP="008C2C65">
      <w:r>
        <w:separator/>
      </w:r>
    </w:p>
  </w:endnote>
  <w:endnote w:type="continuationSeparator" w:id="0">
    <w:p w14:paraId="5BB0E682" w14:textId="77777777" w:rsidR="006D3B2E" w:rsidRDefault="006D3B2E" w:rsidP="008C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EAE35" w14:textId="77777777" w:rsidR="006D3B2E" w:rsidRDefault="006D3B2E" w:rsidP="008C2C65">
      <w:r>
        <w:separator/>
      </w:r>
    </w:p>
  </w:footnote>
  <w:footnote w:type="continuationSeparator" w:id="0">
    <w:p w14:paraId="30D6D7E4" w14:textId="77777777" w:rsidR="006D3B2E" w:rsidRDefault="006D3B2E" w:rsidP="008C2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AE1E2" w14:textId="77777777" w:rsidR="00C20690" w:rsidRDefault="00C20690">
    <w:pPr>
      <w:pStyle w:val="Header"/>
    </w:pPr>
  </w:p>
  <w:p w14:paraId="56488606" w14:textId="77777777" w:rsidR="00C20690" w:rsidRDefault="00C20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6DF4"/>
    <w:multiLevelType w:val="multilevel"/>
    <w:tmpl w:val="E7F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47B7E"/>
    <w:multiLevelType w:val="multilevel"/>
    <w:tmpl w:val="E1F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275EE"/>
    <w:multiLevelType w:val="multilevel"/>
    <w:tmpl w:val="0A5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40BCF"/>
    <w:multiLevelType w:val="multilevel"/>
    <w:tmpl w:val="64E8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46302"/>
    <w:multiLevelType w:val="multilevel"/>
    <w:tmpl w:val="2AB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C2F67"/>
    <w:multiLevelType w:val="multilevel"/>
    <w:tmpl w:val="8FD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D1F20"/>
    <w:multiLevelType w:val="multilevel"/>
    <w:tmpl w:val="93B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56FF5"/>
    <w:multiLevelType w:val="hybridMultilevel"/>
    <w:tmpl w:val="BDE0C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233D7"/>
    <w:multiLevelType w:val="multilevel"/>
    <w:tmpl w:val="1190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41A47"/>
    <w:multiLevelType w:val="multilevel"/>
    <w:tmpl w:val="8084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4720A"/>
    <w:multiLevelType w:val="multilevel"/>
    <w:tmpl w:val="6F0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534A9"/>
    <w:multiLevelType w:val="multilevel"/>
    <w:tmpl w:val="C73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41E4D"/>
    <w:multiLevelType w:val="multilevel"/>
    <w:tmpl w:val="5622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A2352"/>
    <w:multiLevelType w:val="multilevel"/>
    <w:tmpl w:val="6140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D4717"/>
    <w:multiLevelType w:val="multilevel"/>
    <w:tmpl w:val="0374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76408"/>
    <w:multiLevelType w:val="multilevel"/>
    <w:tmpl w:val="A8D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23DDC"/>
    <w:multiLevelType w:val="multilevel"/>
    <w:tmpl w:val="A02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9787C"/>
    <w:multiLevelType w:val="multilevel"/>
    <w:tmpl w:val="2458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42958">
    <w:abstractNumId w:val="7"/>
  </w:num>
  <w:num w:numId="2" w16cid:durableId="1130518859">
    <w:abstractNumId w:val="12"/>
  </w:num>
  <w:num w:numId="3" w16cid:durableId="948509279">
    <w:abstractNumId w:val="10"/>
  </w:num>
  <w:num w:numId="4" w16cid:durableId="1123890703">
    <w:abstractNumId w:val="13"/>
  </w:num>
  <w:num w:numId="5" w16cid:durableId="1402215643">
    <w:abstractNumId w:val="2"/>
  </w:num>
  <w:num w:numId="6" w16cid:durableId="6904060">
    <w:abstractNumId w:val="5"/>
  </w:num>
  <w:num w:numId="7" w16cid:durableId="1388802562">
    <w:abstractNumId w:val="1"/>
  </w:num>
  <w:num w:numId="8" w16cid:durableId="653220601">
    <w:abstractNumId w:val="0"/>
  </w:num>
  <w:num w:numId="9" w16cid:durableId="1050760693">
    <w:abstractNumId w:val="15"/>
  </w:num>
  <w:num w:numId="10" w16cid:durableId="1579486021">
    <w:abstractNumId w:val="16"/>
  </w:num>
  <w:num w:numId="11" w16cid:durableId="1070269347">
    <w:abstractNumId w:val="3"/>
  </w:num>
  <w:num w:numId="12" w16cid:durableId="2027518365">
    <w:abstractNumId w:val="4"/>
  </w:num>
  <w:num w:numId="13" w16cid:durableId="1384787142">
    <w:abstractNumId w:val="9"/>
  </w:num>
  <w:num w:numId="14" w16cid:durableId="2057702789">
    <w:abstractNumId w:val="14"/>
  </w:num>
  <w:num w:numId="15" w16cid:durableId="1271088698">
    <w:abstractNumId w:val="11"/>
  </w:num>
  <w:num w:numId="16" w16cid:durableId="355035477">
    <w:abstractNumId w:val="17"/>
  </w:num>
  <w:num w:numId="17" w16cid:durableId="584188021">
    <w:abstractNumId w:val="6"/>
  </w:num>
  <w:num w:numId="18" w16cid:durableId="421486893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BE2"/>
    <w:rsid w:val="000133ED"/>
    <w:rsid w:val="00016D71"/>
    <w:rsid w:val="000211B8"/>
    <w:rsid w:val="00047DCA"/>
    <w:rsid w:val="00047FE3"/>
    <w:rsid w:val="00062FBF"/>
    <w:rsid w:val="000664FA"/>
    <w:rsid w:val="0006779D"/>
    <w:rsid w:val="000735FF"/>
    <w:rsid w:val="00094F0B"/>
    <w:rsid w:val="000A232D"/>
    <w:rsid w:val="000B54DA"/>
    <w:rsid w:val="000B5AB4"/>
    <w:rsid w:val="000C1FF6"/>
    <w:rsid w:val="000D6752"/>
    <w:rsid w:val="000D792C"/>
    <w:rsid w:val="00106409"/>
    <w:rsid w:val="00120E64"/>
    <w:rsid w:val="00121CA1"/>
    <w:rsid w:val="001328AA"/>
    <w:rsid w:val="00146BE2"/>
    <w:rsid w:val="0015242A"/>
    <w:rsid w:val="00153433"/>
    <w:rsid w:val="001624C7"/>
    <w:rsid w:val="001672D9"/>
    <w:rsid w:val="0016744A"/>
    <w:rsid w:val="00171804"/>
    <w:rsid w:val="001A0161"/>
    <w:rsid w:val="001A3530"/>
    <w:rsid w:val="001B0971"/>
    <w:rsid w:val="001B4D25"/>
    <w:rsid w:val="001D673D"/>
    <w:rsid w:val="001E18D9"/>
    <w:rsid w:val="001E3FDA"/>
    <w:rsid w:val="00205377"/>
    <w:rsid w:val="0021110B"/>
    <w:rsid w:val="00216D6D"/>
    <w:rsid w:val="00275204"/>
    <w:rsid w:val="00276308"/>
    <w:rsid w:val="002847DF"/>
    <w:rsid w:val="002850E0"/>
    <w:rsid w:val="002868AA"/>
    <w:rsid w:val="00292657"/>
    <w:rsid w:val="002A142C"/>
    <w:rsid w:val="002A3370"/>
    <w:rsid w:val="002A4729"/>
    <w:rsid w:val="002B7B4D"/>
    <w:rsid w:val="002C4B49"/>
    <w:rsid w:val="002D3A01"/>
    <w:rsid w:val="002E579C"/>
    <w:rsid w:val="002F1A6B"/>
    <w:rsid w:val="002F2508"/>
    <w:rsid w:val="00303343"/>
    <w:rsid w:val="003607F1"/>
    <w:rsid w:val="00390F3F"/>
    <w:rsid w:val="003A7AA9"/>
    <w:rsid w:val="003B0BE2"/>
    <w:rsid w:val="003C2DC7"/>
    <w:rsid w:val="003D5EFE"/>
    <w:rsid w:val="003F319A"/>
    <w:rsid w:val="003F58EA"/>
    <w:rsid w:val="003F7770"/>
    <w:rsid w:val="00416807"/>
    <w:rsid w:val="004411B2"/>
    <w:rsid w:val="0046303D"/>
    <w:rsid w:val="00490F5C"/>
    <w:rsid w:val="004922D1"/>
    <w:rsid w:val="00493478"/>
    <w:rsid w:val="004A7A5F"/>
    <w:rsid w:val="004B49F2"/>
    <w:rsid w:val="004D15B8"/>
    <w:rsid w:val="00502D31"/>
    <w:rsid w:val="005105E4"/>
    <w:rsid w:val="00512F56"/>
    <w:rsid w:val="00535CAC"/>
    <w:rsid w:val="00557CEE"/>
    <w:rsid w:val="00562BA4"/>
    <w:rsid w:val="00572762"/>
    <w:rsid w:val="00572FB0"/>
    <w:rsid w:val="005758B3"/>
    <w:rsid w:val="0058041B"/>
    <w:rsid w:val="00596289"/>
    <w:rsid w:val="005A2CBD"/>
    <w:rsid w:val="005A677E"/>
    <w:rsid w:val="005B4507"/>
    <w:rsid w:val="005E4ED4"/>
    <w:rsid w:val="005F14C3"/>
    <w:rsid w:val="006253F7"/>
    <w:rsid w:val="00627633"/>
    <w:rsid w:val="00695DAF"/>
    <w:rsid w:val="006966A9"/>
    <w:rsid w:val="006B766A"/>
    <w:rsid w:val="006D0626"/>
    <w:rsid w:val="006D3B2E"/>
    <w:rsid w:val="006E11A2"/>
    <w:rsid w:val="00710468"/>
    <w:rsid w:val="00711DE8"/>
    <w:rsid w:val="00713F49"/>
    <w:rsid w:val="00713F8D"/>
    <w:rsid w:val="00720E6B"/>
    <w:rsid w:val="0073249B"/>
    <w:rsid w:val="00732936"/>
    <w:rsid w:val="00737F6F"/>
    <w:rsid w:val="00754F9C"/>
    <w:rsid w:val="00757E31"/>
    <w:rsid w:val="00765B14"/>
    <w:rsid w:val="007869B2"/>
    <w:rsid w:val="0079193D"/>
    <w:rsid w:val="007A1DD9"/>
    <w:rsid w:val="007A7FF9"/>
    <w:rsid w:val="007B1DE2"/>
    <w:rsid w:val="007D339C"/>
    <w:rsid w:val="007E26E6"/>
    <w:rsid w:val="007F10BD"/>
    <w:rsid w:val="008031D7"/>
    <w:rsid w:val="00811DD4"/>
    <w:rsid w:val="00831147"/>
    <w:rsid w:val="00836049"/>
    <w:rsid w:val="00847102"/>
    <w:rsid w:val="00852F78"/>
    <w:rsid w:val="00872A6A"/>
    <w:rsid w:val="00893419"/>
    <w:rsid w:val="008962C7"/>
    <w:rsid w:val="008A76F7"/>
    <w:rsid w:val="008B227D"/>
    <w:rsid w:val="008C2C65"/>
    <w:rsid w:val="008D0B2F"/>
    <w:rsid w:val="008E0D14"/>
    <w:rsid w:val="00914CC1"/>
    <w:rsid w:val="009212F1"/>
    <w:rsid w:val="0093261A"/>
    <w:rsid w:val="00935790"/>
    <w:rsid w:val="009366E8"/>
    <w:rsid w:val="0094254A"/>
    <w:rsid w:val="0094463A"/>
    <w:rsid w:val="00944A92"/>
    <w:rsid w:val="00951F99"/>
    <w:rsid w:val="00970D4C"/>
    <w:rsid w:val="00974709"/>
    <w:rsid w:val="0097529C"/>
    <w:rsid w:val="0097547F"/>
    <w:rsid w:val="009771C3"/>
    <w:rsid w:val="00977BE5"/>
    <w:rsid w:val="0098081D"/>
    <w:rsid w:val="00995881"/>
    <w:rsid w:val="00995C43"/>
    <w:rsid w:val="009B1CFC"/>
    <w:rsid w:val="009B4D2D"/>
    <w:rsid w:val="009D37FA"/>
    <w:rsid w:val="009D4A04"/>
    <w:rsid w:val="009F0920"/>
    <w:rsid w:val="009F1FB8"/>
    <w:rsid w:val="009F35D9"/>
    <w:rsid w:val="00A00082"/>
    <w:rsid w:val="00A40C7B"/>
    <w:rsid w:val="00A4226C"/>
    <w:rsid w:val="00A43AED"/>
    <w:rsid w:val="00A538B9"/>
    <w:rsid w:val="00A54D10"/>
    <w:rsid w:val="00A57A62"/>
    <w:rsid w:val="00A67C89"/>
    <w:rsid w:val="00A823A4"/>
    <w:rsid w:val="00A84557"/>
    <w:rsid w:val="00AA0932"/>
    <w:rsid w:val="00AA2699"/>
    <w:rsid w:val="00AB6927"/>
    <w:rsid w:val="00AC6E1B"/>
    <w:rsid w:val="00AF46F7"/>
    <w:rsid w:val="00AF7815"/>
    <w:rsid w:val="00B24C9F"/>
    <w:rsid w:val="00B539D7"/>
    <w:rsid w:val="00B61750"/>
    <w:rsid w:val="00B66FD1"/>
    <w:rsid w:val="00B914D2"/>
    <w:rsid w:val="00B9420E"/>
    <w:rsid w:val="00B95B68"/>
    <w:rsid w:val="00BA174F"/>
    <w:rsid w:val="00BC1354"/>
    <w:rsid w:val="00BC3206"/>
    <w:rsid w:val="00BE05E7"/>
    <w:rsid w:val="00C00E86"/>
    <w:rsid w:val="00C148B3"/>
    <w:rsid w:val="00C16216"/>
    <w:rsid w:val="00C20690"/>
    <w:rsid w:val="00C2241A"/>
    <w:rsid w:val="00C244E3"/>
    <w:rsid w:val="00C35809"/>
    <w:rsid w:val="00C41EAC"/>
    <w:rsid w:val="00C4643B"/>
    <w:rsid w:val="00C5308E"/>
    <w:rsid w:val="00C73DDB"/>
    <w:rsid w:val="00C77085"/>
    <w:rsid w:val="00C90CCF"/>
    <w:rsid w:val="00C95117"/>
    <w:rsid w:val="00CA3C10"/>
    <w:rsid w:val="00CC2448"/>
    <w:rsid w:val="00CD52A9"/>
    <w:rsid w:val="00CF1662"/>
    <w:rsid w:val="00CF7006"/>
    <w:rsid w:val="00D066D4"/>
    <w:rsid w:val="00D15866"/>
    <w:rsid w:val="00D24801"/>
    <w:rsid w:val="00D315F9"/>
    <w:rsid w:val="00D33580"/>
    <w:rsid w:val="00D67596"/>
    <w:rsid w:val="00D871B3"/>
    <w:rsid w:val="00DB00A1"/>
    <w:rsid w:val="00DB109D"/>
    <w:rsid w:val="00DC77B7"/>
    <w:rsid w:val="00DC7929"/>
    <w:rsid w:val="00DD2D00"/>
    <w:rsid w:val="00DE484E"/>
    <w:rsid w:val="00DE5DCA"/>
    <w:rsid w:val="00DE7873"/>
    <w:rsid w:val="00DF1C4F"/>
    <w:rsid w:val="00E07BCA"/>
    <w:rsid w:val="00E15B03"/>
    <w:rsid w:val="00E2622C"/>
    <w:rsid w:val="00E27F9D"/>
    <w:rsid w:val="00E506C7"/>
    <w:rsid w:val="00E749CB"/>
    <w:rsid w:val="00EA4D90"/>
    <w:rsid w:val="00EB35A1"/>
    <w:rsid w:val="00EB65A4"/>
    <w:rsid w:val="00EC249E"/>
    <w:rsid w:val="00EC25D1"/>
    <w:rsid w:val="00ED3E8C"/>
    <w:rsid w:val="00ED43B0"/>
    <w:rsid w:val="00ED6461"/>
    <w:rsid w:val="00EE7236"/>
    <w:rsid w:val="00F04098"/>
    <w:rsid w:val="00F126C9"/>
    <w:rsid w:val="00F1604C"/>
    <w:rsid w:val="00F232BD"/>
    <w:rsid w:val="00F409E2"/>
    <w:rsid w:val="00F43261"/>
    <w:rsid w:val="00F45599"/>
    <w:rsid w:val="00F47EC4"/>
    <w:rsid w:val="00F751F6"/>
    <w:rsid w:val="00F8761A"/>
    <w:rsid w:val="00F92350"/>
    <w:rsid w:val="00F9523F"/>
    <w:rsid w:val="00F97FF3"/>
    <w:rsid w:val="00FB7649"/>
    <w:rsid w:val="00FC25BF"/>
    <w:rsid w:val="00FC647D"/>
    <w:rsid w:val="00FD66F9"/>
    <w:rsid w:val="00FE5387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688E95"/>
  <w15:docId w15:val="{4D0F8BC8-1E82-8744-B711-41770E81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7EC4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61A"/>
    <w:pPr>
      <w:keepNext/>
      <w:keepLines/>
      <w:spacing w:line="240" w:lineRule="auto"/>
      <w:outlineLvl w:val="0"/>
    </w:pPr>
    <w:rPr>
      <w:rFonts w:eastAsiaTheme="majorEastAsia" w:cstheme="majorBidi"/>
      <w:b/>
      <w:color w:val="006341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FE3"/>
    <w:pPr>
      <w:keepNext/>
      <w:keepLines/>
      <w:spacing w:before="40" w:line="240" w:lineRule="auto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DD4"/>
    <w:pPr>
      <w:keepNext/>
      <w:keepLines/>
      <w:spacing w:before="40" w:line="240" w:lineRule="auto"/>
      <w:outlineLvl w:val="2"/>
    </w:pPr>
    <w:rPr>
      <w:rFonts w:eastAsiaTheme="majorEastAsia" w:cstheme="majorBidi"/>
      <w:color w:val="338267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F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F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F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FF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F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FF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761A"/>
    <w:rPr>
      <w:rFonts w:ascii="Arial" w:eastAsiaTheme="majorEastAsia" w:hAnsi="Arial" w:cstheme="majorBidi"/>
      <w:b/>
      <w:color w:val="00634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7FE3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DD4"/>
    <w:rPr>
      <w:rFonts w:ascii="Arial" w:eastAsiaTheme="majorEastAsia" w:hAnsi="Arial" w:cstheme="majorBidi"/>
      <w:color w:val="338267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25BF"/>
    <w:pPr>
      <w:spacing w:line="204" w:lineRule="auto"/>
      <w:contextualSpacing/>
      <w:jc w:val="center"/>
    </w:pPr>
    <w:rPr>
      <w:rFonts w:eastAsiaTheme="majorEastAsia" w:cstheme="majorBidi"/>
      <w:b/>
      <w:caps/>
      <w:color w:val="003328"/>
      <w:spacing w:val="-15"/>
      <w:sz w:val="4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25BF"/>
    <w:rPr>
      <w:rFonts w:ascii="Arial" w:eastAsiaTheme="majorEastAsia" w:hAnsi="Arial" w:cstheme="majorBidi"/>
      <w:b/>
      <w:caps/>
      <w:color w:val="003328"/>
      <w:spacing w:val="-15"/>
      <w:sz w:val="40"/>
      <w:szCs w:val="72"/>
    </w:rPr>
  </w:style>
  <w:style w:type="paragraph" w:styleId="BalloonText">
    <w:name w:val="Balloon Text"/>
    <w:basedOn w:val="Normal"/>
    <w:link w:val="BalloonTextChar"/>
    <w:rsid w:val="00AB6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692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rsid w:val="005758B3"/>
    <w:rPr>
      <w:rFonts w:ascii="Arial" w:hAnsi="Arial"/>
      <w:i/>
      <w:iCs/>
      <w:sz w:val="24"/>
    </w:rPr>
  </w:style>
  <w:style w:type="paragraph" w:styleId="ListParagraph">
    <w:name w:val="List Paragraph"/>
    <w:basedOn w:val="Normal"/>
    <w:uiPriority w:val="34"/>
    <w:qFormat/>
    <w:rsid w:val="003F58EA"/>
    <w:pPr>
      <w:ind w:left="720"/>
      <w:contextualSpacing/>
    </w:pPr>
  </w:style>
  <w:style w:type="character" w:styleId="Strong">
    <w:name w:val="Strong"/>
    <w:basedOn w:val="DefaultParagraphFont"/>
    <w:uiPriority w:val="22"/>
    <w:rsid w:val="007A7FF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DD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338267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DD4"/>
    <w:rPr>
      <w:rFonts w:ascii="Arial" w:eastAsiaTheme="majorEastAsia" w:hAnsi="Arial" w:cstheme="majorBidi"/>
      <w:color w:val="338267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C6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C6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FF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FF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FF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FF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FF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FF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A67C89"/>
    <w:pPr>
      <w:spacing w:line="240" w:lineRule="auto"/>
    </w:pPr>
    <w:rPr>
      <w:b/>
      <w:bCs/>
      <w:smallCaps/>
      <w:color w:val="338267"/>
      <w:sz w:val="28"/>
    </w:rPr>
  </w:style>
  <w:style w:type="paragraph" w:styleId="NoSpacing">
    <w:name w:val="No Spacing"/>
    <w:uiPriority w:val="1"/>
    <w:rsid w:val="007A7F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A7FF9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7F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A7F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F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rsid w:val="007A7F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rsid w:val="007A7F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7A7F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7A7F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rsid w:val="007A7F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FF9"/>
    <w:pPr>
      <w:outlineLvl w:val="9"/>
    </w:pPr>
  </w:style>
  <w:style w:type="paragraph" w:styleId="NoteHeading">
    <w:name w:val="Note Heading"/>
    <w:basedOn w:val="Normal"/>
    <w:next w:val="Normal"/>
    <w:link w:val="NoteHeadingChar"/>
    <w:unhideWhenUsed/>
    <w:rsid w:val="0079193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79193D"/>
  </w:style>
  <w:style w:type="paragraph" w:styleId="Index1">
    <w:name w:val="index 1"/>
    <w:basedOn w:val="Normal"/>
    <w:next w:val="Normal"/>
    <w:autoRedefine/>
    <w:semiHidden/>
    <w:unhideWhenUsed/>
    <w:rsid w:val="0079193D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nhideWhenUsed/>
    <w:rsid w:val="0079193D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nhideWhenUsed/>
    <w:rsid w:val="00F876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76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2C4B4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C4B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4B4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C4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C4B49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4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aigclark/Library/Group%20Containers/UBF8T346G9.Office/User%20Content.localized/Templates.localized/imm-weekly-schedu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6E740-C3EC-4D37-B9D0-115D0C57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imm-weekly-schedule.dotm</Template>
  <TotalTime>3</TotalTime>
  <Pages>5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Section Information</vt:lpstr>
    </vt:vector>
  </TitlesOfParts>
  <Company>ALGONQUIN COLLEGE</Company>
  <LinksUpToDate>false</LinksUpToDate>
  <CharactersWithSpaces>4541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Section Information</dc:title>
  <dc:creator>Microsoft Office User</dc:creator>
  <cp:keywords>Accessible</cp:keywords>
  <cp:lastModifiedBy>Craig Clark</cp:lastModifiedBy>
  <cp:revision>1</cp:revision>
  <cp:lastPrinted>2013-11-13T14:46:00Z</cp:lastPrinted>
  <dcterms:created xsi:type="dcterms:W3CDTF">2024-08-31T17:11:00Z</dcterms:created>
  <dcterms:modified xsi:type="dcterms:W3CDTF">2024-08-31T17:15:00Z</dcterms:modified>
</cp:coreProperties>
</file>