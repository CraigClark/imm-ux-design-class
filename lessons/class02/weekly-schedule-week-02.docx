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EEF98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1403214C" wp14:editId="572122EB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8059" w14:textId="77777777" w:rsidR="00E15B03" w:rsidRDefault="00E15B03" w:rsidP="00FC25BF">
      <w:pPr>
        <w:pStyle w:val="Title"/>
      </w:pPr>
    </w:p>
    <w:p w14:paraId="7EDA9FE8" w14:textId="77777777" w:rsidR="00E15B03" w:rsidRDefault="00E15B03" w:rsidP="00FC25BF">
      <w:pPr>
        <w:pStyle w:val="Title"/>
      </w:pPr>
    </w:p>
    <w:p w14:paraId="243595B9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36BD9939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22ABF055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392FB170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75B6F73E" w14:textId="581063B7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2006E7">
        <w:t>2</w:t>
      </w:r>
      <w:r w:rsidR="00C95117">
        <w:t xml:space="preserve">, </w:t>
      </w:r>
      <w:r w:rsidR="002006E7" w:rsidRPr="002006E7">
        <w:t>September 13</w:t>
      </w:r>
    </w:p>
    <w:p w14:paraId="0737F266" w14:textId="77777777" w:rsidR="0079193D" w:rsidRDefault="0079193D" w:rsidP="005758B3">
      <w:pPr>
        <w:pStyle w:val="Heading1"/>
      </w:pPr>
    </w:p>
    <w:p w14:paraId="085AE3B0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21DD85FF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4A6A3DCF" w14:textId="77777777" w:rsidR="0079193D" w:rsidRDefault="0079193D" w:rsidP="00047FE3">
      <w:pPr>
        <w:pStyle w:val="Heading2"/>
      </w:pPr>
    </w:p>
    <w:p w14:paraId="68D2148D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5E6B43B5" w14:textId="77777777" w:rsidR="002C4B49" w:rsidRDefault="005B4507" w:rsidP="00F8761A">
      <w:r>
        <w:t>The official resources are available in Brightspace for this week’s lesson</w:t>
      </w:r>
    </w:p>
    <w:p w14:paraId="32EE298A" w14:textId="77777777" w:rsidR="002006E7" w:rsidRDefault="002006E7" w:rsidP="00F8761A"/>
    <w:p w14:paraId="54115277" w14:textId="4A072F39" w:rsidR="005B4507" w:rsidRDefault="002006E7" w:rsidP="002006E7">
      <w:r>
        <w:t>thumbnail-to-wireframe</w:t>
      </w:r>
    </w:p>
    <w:p w14:paraId="1F0D10E7" w14:textId="17A38AEA" w:rsidR="002006E7" w:rsidRDefault="002006E7" w:rsidP="002006E7">
      <w:r w:rsidRPr="002006E7">
        <w:t>MTM1537-ux-design-class02-wireframes</w:t>
      </w:r>
    </w:p>
    <w:p w14:paraId="379585A9" w14:textId="77777777" w:rsidR="00F8761A" w:rsidRDefault="00F8761A" w:rsidP="00F9523F"/>
    <w:p w14:paraId="7E35637B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613663A3" w14:textId="77777777" w:rsidR="002C4B49" w:rsidRDefault="005B4507" w:rsidP="00F9523F">
      <w:r>
        <w:t>See Brightspace for the most up to date list of resources.</w:t>
      </w:r>
    </w:p>
    <w:p w14:paraId="7E994B17" w14:textId="77777777" w:rsidR="005B4507" w:rsidRDefault="005B4507" w:rsidP="00F9523F"/>
    <w:p w14:paraId="51F5AD19" w14:textId="35118262" w:rsidR="002006E7" w:rsidRDefault="002006E7" w:rsidP="002006E7">
      <w:r>
        <w:t xml:space="preserve">Figma learning </w:t>
      </w:r>
      <w:proofErr w:type="spellStart"/>
      <w:r>
        <w:t>centre</w:t>
      </w:r>
      <w:proofErr w:type="spellEnd"/>
    </w:p>
    <w:p w14:paraId="58FE7345" w14:textId="5212B12D" w:rsidR="002006E7" w:rsidRDefault="002006E7" w:rsidP="002006E7">
      <w:r>
        <w:t xml:space="preserve">How To Succeed </w:t>
      </w:r>
      <w:proofErr w:type="gramStart"/>
      <w:r>
        <w:t>In</w:t>
      </w:r>
      <w:proofErr w:type="gramEnd"/>
      <w:r>
        <w:t xml:space="preserve"> Wireframe Design</w:t>
      </w:r>
    </w:p>
    <w:p w14:paraId="59E29A41" w14:textId="1B49D605" w:rsidR="005B4507" w:rsidRDefault="002006E7" w:rsidP="002006E7">
      <w:r>
        <w:t xml:space="preserve">Wireframes in UX Design — What, </w:t>
      </w:r>
      <w:proofErr w:type="gramStart"/>
      <w:r>
        <w:t>Why</w:t>
      </w:r>
      <w:proofErr w:type="gramEnd"/>
      <w:r>
        <w:t>, When and How?</w:t>
      </w:r>
    </w:p>
    <w:p w14:paraId="0D0778DD" w14:textId="77777777" w:rsidR="002006E7" w:rsidRDefault="002006E7" w:rsidP="002006E7"/>
    <w:p w14:paraId="4ACEE253" w14:textId="77777777" w:rsidR="008E4750" w:rsidRDefault="008E4750" w:rsidP="008E4750">
      <w:pPr>
        <w:pStyle w:val="Heading1"/>
      </w:pPr>
      <w:r>
        <w:t>Evaluation Breakdown</w:t>
      </w:r>
    </w:p>
    <w:p w14:paraId="7DCD62CA" w14:textId="77777777" w:rsidR="008E4750" w:rsidRDefault="008E4750" w:rsidP="008E4750">
      <w:r>
        <w:t>The official assignment due dates are in Brightspace. In the event of a discrepancy, the due date in Brightspace is correct.</w:t>
      </w:r>
    </w:p>
    <w:p w14:paraId="4B53DB04" w14:textId="77777777" w:rsidR="008E4750" w:rsidRDefault="008E4750" w:rsidP="008E4750"/>
    <w:p w14:paraId="6B05F70D" w14:textId="77777777" w:rsidR="008E4750" w:rsidRDefault="008E4750" w:rsidP="008E4750">
      <w:r>
        <w:t>Assignment: ICA01 Client Thumbnails</w:t>
      </w:r>
    </w:p>
    <w:p w14:paraId="5EE39C51" w14:textId="77777777" w:rsidR="008E4750" w:rsidRDefault="008E4750" w:rsidP="008E4750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5CF0AD29" w14:textId="77777777" w:rsidR="008E4750" w:rsidRDefault="008E4750" w:rsidP="008E4750">
      <w:r>
        <w:t>Value: 6%</w:t>
      </w:r>
    </w:p>
    <w:p w14:paraId="182FE0A7" w14:textId="77777777" w:rsidR="008E4750" w:rsidRDefault="008E4750" w:rsidP="008E4750"/>
    <w:p w14:paraId="7FCA2993" w14:textId="77777777" w:rsidR="008E4750" w:rsidRDefault="008E4750" w:rsidP="008E4750">
      <w:r>
        <w:t>Assignment: ICA02 Client Wireframes</w:t>
      </w:r>
    </w:p>
    <w:p w14:paraId="09A9F47A" w14:textId="77777777" w:rsidR="008E4750" w:rsidRDefault="008E4750" w:rsidP="008E4750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58149A66" w14:textId="77777777" w:rsidR="008E4750" w:rsidRDefault="008E4750" w:rsidP="008E4750">
      <w:r>
        <w:t>Value: 6%</w:t>
      </w:r>
    </w:p>
    <w:p w14:paraId="29743018" w14:textId="77777777" w:rsidR="008E4750" w:rsidRDefault="008E4750" w:rsidP="008E4750"/>
    <w:p w14:paraId="6965D7EA" w14:textId="77777777" w:rsidR="008E4750" w:rsidRDefault="008E4750" w:rsidP="008E4750">
      <w:r>
        <w:lastRenderedPageBreak/>
        <w:t>Assignment: ICA03 Client Branding</w:t>
      </w:r>
    </w:p>
    <w:p w14:paraId="03192BFD" w14:textId="77777777" w:rsidR="008E4750" w:rsidRDefault="008E4750" w:rsidP="008E4750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77B945AD" w14:textId="77777777" w:rsidR="008E4750" w:rsidRDefault="008E4750" w:rsidP="008E4750">
      <w:r>
        <w:t>Value: 6%</w:t>
      </w:r>
    </w:p>
    <w:p w14:paraId="19B2E39B" w14:textId="77777777" w:rsidR="008E4750" w:rsidRDefault="008E4750" w:rsidP="008E4750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7ED26EF9" w14:textId="77777777" w:rsidR="008E4750" w:rsidRDefault="008E4750" w:rsidP="008E4750">
      <w:r>
        <w:t>Value: 6%</w:t>
      </w:r>
    </w:p>
    <w:p w14:paraId="69F8331A" w14:textId="77777777" w:rsidR="008E4750" w:rsidRDefault="008E4750" w:rsidP="008E4750"/>
    <w:p w14:paraId="71CD54D1" w14:textId="77777777" w:rsidR="008E4750" w:rsidRDefault="008E4750" w:rsidP="008E4750">
      <w:r>
        <w:t>Assignment: ICA05 Prototype - Evaluation and feedback</w:t>
      </w:r>
    </w:p>
    <w:p w14:paraId="6D3BD71A" w14:textId="77777777" w:rsidR="008E4750" w:rsidRDefault="008E4750" w:rsidP="008E4750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2BB7DFFB" w14:textId="77777777" w:rsidR="008E4750" w:rsidRDefault="008E4750" w:rsidP="008E4750">
      <w:r>
        <w:t>Value: 6%</w:t>
      </w:r>
    </w:p>
    <w:p w14:paraId="48186A70" w14:textId="77777777" w:rsidR="008E4750" w:rsidRDefault="008E4750" w:rsidP="008E4750"/>
    <w:p w14:paraId="6BB824C0" w14:textId="77777777" w:rsidR="008E4750" w:rsidRDefault="008E4750" w:rsidP="008E4750">
      <w:r>
        <w:t>Assignment: A01 Wireframes</w:t>
      </w:r>
    </w:p>
    <w:p w14:paraId="1266C054" w14:textId="77777777" w:rsidR="008E4750" w:rsidRDefault="008E4750" w:rsidP="008E4750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0AED239F" w14:textId="77777777" w:rsidR="008E4750" w:rsidRDefault="008E4750" w:rsidP="008E4750">
      <w:r>
        <w:t>Value: 20%</w:t>
      </w:r>
    </w:p>
    <w:p w14:paraId="467C3AB7" w14:textId="77777777" w:rsidR="008E4750" w:rsidRDefault="008E4750" w:rsidP="008E4750"/>
    <w:p w14:paraId="26E561EA" w14:textId="77777777" w:rsidR="008E4750" w:rsidRDefault="008E4750" w:rsidP="008E4750">
      <w:r>
        <w:t>Assignment: A02 Website Re-Design</w:t>
      </w:r>
    </w:p>
    <w:p w14:paraId="48EA02E8" w14:textId="77777777" w:rsidR="008E4750" w:rsidRDefault="008E4750" w:rsidP="008E4750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547E6143" w14:textId="77777777" w:rsidR="008E4750" w:rsidRDefault="008E4750" w:rsidP="008E4750">
      <w:r>
        <w:t>Value: 20%</w:t>
      </w:r>
    </w:p>
    <w:p w14:paraId="0F661F29" w14:textId="77777777" w:rsidR="008E4750" w:rsidRDefault="008E4750" w:rsidP="008E4750"/>
    <w:p w14:paraId="5BC616E0" w14:textId="77777777" w:rsidR="008E4750" w:rsidRDefault="008E4750" w:rsidP="008E4750">
      <w:r>
        <w:t>Assignment: A03 Website planning and design</w:t>
      </w:r>
    </w:p>
    <w:p w14:paraId="596864F1" w14:textId="77777777" w:rsidR="008E4750" w:rsidRDefault="008E4750" w:rsidP="008E4750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14F55C07" w14:textId="77777777" w:rsidR="008E4750" w:rsidRDefault="008E4750" w:rsidP="008E4750">
      <w:r>
        <w:t>Value: 20%</w:t>
      </w:r>
    </w:p>
    <w:p w14:paraId="23D8304B" w14:textId="77777777" w:rsidR="008E4750" w:rsidRDefault="008E4750" w:rsidP="008E4750"/>
    <w:p w14:paraId="37C1661E" w14:textId="77777777" w:rsidR="008E4750" w:rsidRDefault="008E4750" w:rsidP="008E4750">
      <w:r>
        <w:t>Assignment: Usability testing workshop</w:t>
      </w:r>
    </w:p>
    <w:p w14:paraId="11776192" w14:textId="77777777" w:rsidR="008E4750" w:rsidRDefault="008E4750" w:rsidP="008E4750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2BE6DB42" w14:textId="77777777" w:rsidR="008E4750" w:rsidRDefault="008E4750" w:rsidP="008E4750">
      <w:r>
        <w:t>Value: 10%</w:t>
      </w:r>
    </w:p>
    <w:p w14:paraId="42C3A42C" w14:textId="77777777" w:rsidR="00047FE3" w:rsidRDefault="00047FE3" w:rsidP="00047FE3">
      <w:pPr>
        <w:pStyle w:val="Caption"/>
        <w:keepNext/>
      </w:pPr>
    </w:p>
    <w:p w14:paraId="667E0898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0C1C9C8B" w14:textId="77777777" w:rsidR="00ED3E8C" w:rsidRPr="00ED3E8C" w:rsidRDefault="00ED3E8C" w:rsidP="00ED3E8C"/>
    <w:p w14:paraId="40AE347F" w14:textId="77777777" w:rsidR="00C90CCF" w:rsidRDefault="00C90CCF" w:rsidP="00C90CCF"/>
    <w:p w14:paraId="7620C83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62AE159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4B7FF8E2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077BCF92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33D6C2DF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50FEACA4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5532024B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7A8ED49A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547F2496" w14:textId="77777777" w:rsidR="00ED3E8C" w:rsidRDefault="00ED3E8C" w:rsidP="00ED3E8C">
      <w:pPr>
        <w:rPr>
          <w:b/>
          <w:bCs/>
          <w:lang w:val="en-CA"/>
        </w:rPr>
      </w:pPr>
    </w:p>
    <w:p w14:paraId="2CAB661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46781A6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089ACFE5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3626472E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75857205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1B742081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lastRenderedPageBreak/>
        <w:t>typography</w:t>
      </w:r>
    </w:p>
    <w:p w14:paraId="510FC3E9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64DBB3AF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5B892BF2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3867C7EB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006D5685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7D9CDF1D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06286196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563474B5" w14:textId="77777777" w:rsidR="00ED3E8C" w:rsidRDefault="00ED3E8C" w:rsidP="00ED3E8C">
      <w:pPr>
        <w:rPr>
          <w:b/>
          <w:bCs/>
          <w:lang w:val="en-CA"/>
        </w:rPr>
      </w:pPr>
    </w:p>
    <w:p w14:paraId="356E2CF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5EBF676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6FEDCCCD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10D6C924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1AEF1683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613F6E6A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597BB5A4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79F44C4F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2C207CF2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75660855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665A9C76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3D31572C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28EA19F0" w14:textId="77777777" w:rsidR="00ED3E8C" w:rsidRDefault="00ED3E8C" w:rsidP="00ED3E8C">
      <w:pPr>
        <w:rPr>
          <w:b/>
          <w:bCs/>
          <w:lang w:val="en-CA"/>
        </w:rPr>
      </w:pPr>
    </w:p>
    <w:p w14:paraId="37F1D5B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539FC86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33D82735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0664E58A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67C684F8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45E813E2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734F8D41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4DEAF3BE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4995A6E6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0D30AE75" w14:textId="77777777" w:rsidR="00ED3E8C" w:rsidRDefault="00ED3E8C" w:rsidP="00ED3E8C">
      <w:pPr>
        <w:rPr>
          <w:b/>
          <w:bCs/>
          <w:lang w:val="en-CA"/>
        </w:rPr>
      </w:pPr>
    </w:p>
    <w:p w14:paraId="1FA17D5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1153683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47D13954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40912C53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1C5E39B5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65D88827" w14:textId="77777777" w:rsidR="00ED3E8C" w:rsidRDefault="00ED3E8C" w:rsidP="00ED3E8C">
      <w:pPr>
        <w:rPr>
          <w:b/>
          <w:bCs/>
          <w:lang w:val="en-CA"/>
        </w:rPr>
      </w:pPr>
    </w:p>
    <w:p w14:paraId="3EEC313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0629A85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072AAC8E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0B2A6C80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759124B7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5C3A85DA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4C2DE252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175053BC" w14:textId="77777777" w:rsidR="00ED3E8C" w:rsidRDefault="00ED3E8C" w:rsidP="00ED3E8C">
      <w:pPr>
        <w:rPr>
          <w:b/>
          <w:bCs/>
          <w:lang w:val="en-CA"/>
        </w:rPr>
      </w:pPr>
    </w:p>
    <w:p w14:paraId="7FA9150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lastRenderedPageBreak/>
        <w:t>Class 7 | Web psychology part 2</w:t>
      </w:r>
    </w:p>
    <w:p w14:paraId="1497D30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1F87A390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319A93FF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122C5875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4A4A4A88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1F1A2EEE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4A872D0A" w14:textId="77777777" w:rsidR="00ED3E8C" w:rsidRDefault="00ED3E8C" w:rsidP="00ED3E8C">
      <w:pPr>
        <w:rPr>
          <w:b/>
          <w:bCs/>
          <w:lang w:val="en-CA"/>
        </w:rPr>
      </w:pPr>
    </w:p>
    <w:p w14:paraId="3ED7A48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71CFF5A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52111337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741AFA52" w14:textId="77777777" w:rsidR="00ED3E8C" w:rsidRDefault="00ED3E8C" w:rsidP="00ED3E8C">
      <w:pPr>
        <w:rPr>
          <w:b/>
          <w:bCs/>
          <w:lang w:val="en-CA"/>
        </w:rPr>
      </w:pPr>
    </w:p>
    <w:p w14:paraId="4A0217B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4D54D85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4AFB7989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2C725C01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3A406708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53BD817C" w14:textId="77777777" w:rsidR="00ED3E8C" w:rsidRDefault="00ED3E8C" w:rsidP="00ED3E8C">
      <w:pPr>
        <w:rPr>
          <w:b/>
          <w:bCs/>
          <w:lang w:val="en-CA"/>
        </w:rPr>
      </w:pPr>
    </w:p>
    <w:p w14:paraId="281D5B3F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09425AA1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519B84B1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563E489A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2E740EAB" w14:textId="77777777" w:rsidR="00ED3E8C" w:rsidRDefault="00ED3E8C" w:rsidP="00ED3E8C">
      <w:pPr>
        <w:rPr>
          <w:b/>
          <w:bCs/>
          <w:lang w:val="en-CA"/>
        </w:rPr>
      </w:pPr>
    </w:p>
    <w:p w14:paraId="35637DF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44E4C11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16CFED44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41CE0ABE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187EE7FA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57962A33" w14:textId="77777777" w:rsidR="00ED3E8C" w:rsidRDefault="00ED3E8C" w:rsidP="00ED3E8C">
      <w:pPr>
        <w:rPr>
          <w:b/>
          <w:bCs/>
          <w:lang w:val="en-CA"/>
        </w:rPr>
      </w:pPr>
    </w:p>
    <w:p w14:paraId="36DDD23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76D5C90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028E6EA9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2D37FDC5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580F4722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5D28C8A7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00A69EB1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13228E9F" w14:textId="77777777" w:rsidR="00ED3E8C" w:rsidRDefault="00ED3E8C" w:rsidP="00ED3E8C">
      <w:pPr>
        <w:rPr>
          <w:b/>
          <w:bCs/>
          <w:lang w:val="en-CA"/>
        </w:rPr>
      </w:pPr>
    </w:p>
    <w:p w14:paraId="2FC6249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5F763DA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56285033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6399A7EA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18CBB1B9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596DC765" w14:textId="77777777" w:rsidR="00ED3E8C" w:rsidRDefault="00ED3E8C" w:rsidP="00ED3E8C">
      <w:pPr>
        <w:rPr>
          <w:b/>
          <w:bCs/>
          <w:lang w:val="en-CA"/>
        </w:rPr>
      </w:pPr>
    </w:p>
    <w:p w14:paraId="6387489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57F83C4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692CE91F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7AF84418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lastRenderedPageBreak/>
        <w:t>Staying engaged</w:t>
      </w:r>
    </w:p>
    <w:p w14:paraId="215933E6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7628B6AC" w14:textId="77777777" w:rsidR="00ED3E8C" w:rsidRDefault="00ED3E8C" w:rsidP="00ED3E8C">
      <w:pPr>
        <w:rPr>
          <w:b/>
          <w:bCs/>
          <w:lang w:val="en-CA"/>
        </w:rPr>
      </w:pPr>
    </w:p>
    <w:p w14:paraId="12F4E690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583DE26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59226254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1723081C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35FADA9C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73A1749A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CD9AD" w14:textId="77777777" w:rsidR="006C5E73" w:rsidRDefault="006C5E73" w:rsidP="008C2C65">
      <w:r>
        <w:separator/>
      </w:r>
    </w:p>
  </w:endnote>
  <w:endnote w:type="continuationSeparator" w:id="0">
    <w:p w14:paraId="2FB06FF2" w14:textId="77777777" w:rsidR="006C5E73" w:rsidRDefault="006C5E73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E07A6" w14:textId="77777777" w:rsidR="006C5E73" w:rsidRDefault="006C5E73" w:rsidP="008C2C65">
      <w:r>
        <w:separator/>
      </w:r>
    </w:p>
  </w:footnote>
  <w:footnote w:type="continuationSeparator" w:id="0">
    <w:p w14:paraId="400DB071" w14:textId="77777777" w:rsidR="006C5E73" w:rsidRDefault="006C5E73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C4113" w14:textId="77777777" w:rsidR="00C20690" w:rsidRDefault="00C20690">
    <w:pPr>
      <w:pStyle w:val="Header"/>
    </w:pPr>
  </w:p>
  <w:p w14:paraId="0929616E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6E7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C6C0F"/>
    <w:rsid w:val="001E18D9"/>
    <w:rsid w:val="001E3FDA"/>
    <w:rsid w:val="002006E7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9280E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4A13"/>
    <w:rsid w:val="006B766A"/>
    <w:rsid w:val="006C5E73"/>
    <w:rsid w:val="006D0626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0FD1"/>
    <w:rsid w:val="00872A6A"/>
    <w:rsid w:val="00893419"/>
    <w:rsid w:val="008962C7"/>
    <w:rsid w:val="008A76F7"/>
    <w:rsid w:val="008B227D"/>
    <w:rsid w:val="008C2C65"/>
    <w:rsid w:val="008D0B2F"/>
    <w:rsid w:val="008E0D14"/>
    <w:rsid w:val="008E4750"/>
    <w:rsid w:val="00914CC1"/>
    <w:rsid w:val="009212F1"/>
    <w:rsid w:val="0093261A"/>
    <w:rsid w:val="009366E8"/>
    <w:rsid w:val="0094254A"/>
    <w:rsid w:val="0094463A"/>
    <w:rsid w:val="00944A92"/>
    <w:rsid w:val="00951F99"/>
    <w:rsid w:val="00970D4C"/>
    <w:rsid w:val="00974709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1057"/>
    <w:rsid w:val="00A67C89"/>
    <w:rsid w:val="00A823A4"/>
    <w:rsid w:val="00A84557"/>
    <w:rsid w:val="00AA0932"/>
    <w:rsid w:val="00AA2699"/>
    <w:rsid w:val="00AB6927"/>
    <w:rsid w:val="00AC6E1B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564FD"/>
    <w:rsid w:val="00C73DDB"/>
    <w:rsid w:val="00C77085"/>
    <w:rsid w:val="00C90CCF"/>
    <w:rsid w:val="00C95117"/>
    <w:rsid w:val="00CA3C10"/>
    <w:rsid w:val="00CC2448"/>
    <w:rsid w:val="00CC40F9"/>
    <w:rsid w:val="00CD52A9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524DF"/>
    <w:rsid w:val="00E60872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76B61B"/>
  <w15:docId w15:val="{143D489B-357E-AA46-8176-AF356A5D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IMM-Weekly-Schedule-Template.dotm</Template>
  <TotalTime>5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4</cp:revision>
  <cp:lastPrinted>2013-11-13T14:46:00Z</cp:lastPrinted>
  <dcterms:created xsi:type="dcterms:W3CDTF">2024-08-31T15:38:00Z</dcterms:created>
  <dcterms:modified xsi:type="dcterms:W3CDTF">2024-08-31T17:04:00Z</dcterms:modified>
</cp:coreProperties>
</file>