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5B376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76AE5AAB" wp14:editId="19D95613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82E4" w14:textId="77777777" w:rsidR="00E15B03" w:rsidRDefault="00E15B03" w:rsidP="00FC25BF">
      <w:pPr>
        <w:pStyle w:val="Title"/>
      </w:pPr>
    </w:p>
    <w:p w14:paraId="23545A8B" w14:textId="77777777" w:rsidR="00E15B03" w:rsidRDefault="00E15B03" w:rsidP="00FC25BF">
      <w:pPr>
        <w:pStyle w:val="Title"/>
      </w:pPr>
    </w:p>
    <w:p w14:paraId="762247AE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1C24DF77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4D9D9872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31EE1A71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16793067" w14:textId="088117A2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864C74">
        <w:t>9</w:t>
      </w:r>
      <w:r w:rsidR="00C95117">
        <w:t xml:space="preserve">, </w:t>
      </w:r>
      <w:r w:rsidR="00425600" w:rsidRPr="00425600">
        <w:t>November 1</w:t>
      </w:r>
    </w:p>
    <w:p w14:paraId="4242A09B" w14:textId="77777777" w:rsidR="0079193D" w:rsidRDefault="0079193D" w:rsidP="005758B3">
      <w:pPr>
        <w:pStyle w:val="Heading1"/>
      </w:pPr>
    </w:p>
    <w:p w14:paraId="11183533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68BDA5AA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4E89572E" w14:textId="77777777" w:rsidR="0079193D" w:rsidRDefault="0079193D" w:rsidP="00047FE3">
      <w:pPr>
        <w:pStyle w:val="Heading2"/>
      </w:pPr>
    </w:p>
    <w:p w14:paraId="05E2532F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569DF2E3" w14:textId="77777777" w:rsidR="002C4B49" w:rsidRDefault="005B4507" w:rsidP="00F8761A">
      <w:r>
        <w:t>The official resources are available in Brightspace for this week’s lesson</w:t>
      </w:r>
    </w:p>
    <w:p w14:paraId="047BCCE1" w14:textId="77777777" w:rsidR="005B4507" w:rsidRDefault="005B4507" w:rsidP="00F8761A"/>
    <w:p w14:paraId="1E861948" w14:textId="77777777" w:rsidR="00425600" w:rsidRDefault="00425600" w:rsidP="00F8761A">
      <w:r w:rsidRPr="00425600">
        <w:t>MTM1537-ux-design-class09b-feedback</w:t>
      </w:r>
    </w:p>
    <w:p w14:paraId="48FA9B6A" w14:textId="4F6CDDCE" w:rsidR="00425600" w:rsidRDefault="00425600" w:rsidP="00F8761A">
      <w:proofErr w:type="spellStart"/>
      <w:r w:rsidRPr="00425600">
        <w:t>microsoft_inclusive_toolkit_manual_final</w:t>
      </w:r>
      <w:proofErr w:type="spellEnd"/>
    </w:p>
    <w:p w14:paraId="0DFFE245" w14:textId="57C9E74B" w:rsidR="00425600" w:rsidRDefault="00425600" w:rsidP="00F8761A">
      <w:r w:rsidRPr="00425600">
        <w:t>MTM1537-ux-design-Class09a-accessibility</w:t>
      </w:r>
    </w:p>
    <w:p w14:paraId="3113F171" w14:textId="77777777" w:rsidR="00425600" w:rsidRDefault="00425600" w:rsidP="00F8761A"/>
    <w:p w14:paraId="1C6F821F" w14:textId="77777777" w:rsidR="00F8761A" w:rsidRDefault="00F8761A" w:rsidP="00F9523F"/>
    <w:p w14:paraId="7CDFA371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2A8E317E" w14:textId="77777777" w:rsidR="002C4B49" w:rsidRDefault="005B4507" w:rsidP="00F9523F">
      <w:r>
        <w:t>See Brightspace for the most up to date list of resources.</w:t>
      </w:r>
    </w:p>
    <w:p w14:paraId="1B2B4165" w14:textId="77777777" w:rsidR="00425600" w:rsidRDefault="00425600" w:rsidP="00425600"/>
    <w:p w14:paraId="0466BB6A" w14:textId="657873BA" w:rsidR="00425600" w:rsidRDefault="00425600" w:rsidP="00425600">
      <w:r>
        <w:t>Tools and techniques for evaluation</w:t>
      </w:r>
    </w:p>
    <w:p w14:paraId="74307313" w14:textId="77777777" w:rsidR="00425600" w:rsidRDefault="00425600" w:rsidP="00425600">
      <w:r>
        <w:t xml:space="preserve">    wave toolbar</w:t>
      </w:r>
    </w:p>
    <w:p w14:paraId="01BB8822" w14:textId="77777777" w:rsidR="00425600" w:rsidRDefault="00425600" w:rsidP="00425600">
      <w:r>
        <w:t xml:space="preserve">    contrast ratio</w:t>
      </w:r>
    </w:p>
    <w:p w14:paraId="126226F1" w14:textId="77777777" w:rsidR="00425600" w:rsidRDefault="00425600" w:rsidP="00425600">
      <w:r>
        <w:t xml:space="preserve">    What Does my site cost - useful for evaluating inclusive design</w:t>
      </w:r>
    </w:p>
    <w:p w14:paraId="5A7CB3EF" w14:textId="77777777" w:rsidR="00425600" w:rsidRDefault="00425600" w:rsidP="00425600">
      <w:r>
        <w:t xml:space="preserve">    Optimal Size and Spacing for Mobile Buttons</w:t>
      </w:r>
    </w:p>
    <w:p w14:paraId="7D0FB422" w14:textId="77777777" w:rsidR="00425600" w:rsidRDefault="00425600" w:rsidP="00425600"/>
    <w:p w14:paraId="4DE1ED8E" w14:textId="58FC8252" w:rsidR="00425600" w:rsidRDefault="00425600" w:rsidP="00425600">
      <w:r>
        <w:t>Regulatory</w:t>
      </w:r>
    </w:p>
    <w:p w14:paraId="6F633780" w14:textId="77777777" w:rsidR="00425600" w:rsidRDefault="00425600" w:rsidP="00425600">
      <w:r>
        <w:t xml:space="preserve">    Accessible Canada Act</w:t>
      </w:r>
    </w:p>
    <w:p w14:paraId="4C551E50" w14:textId="77777777" w:rsidR="00425600" w:rsidRDefault="00425600" w:rsidP="00425600">
      <w:r>
        <w:t xml:space="preserve">    Ontarians with Disabilities Act</w:t>
      </w:r>
    </w:p>
    <w:p w14:paraId="7878C3CB" w14:textId="77777777" w:rsidR="00425600" w:rsidRDefault="00425600" w:rsidP="00425600"/>
    <w:p w14:paraId="4BFC2FB1" w14:textId="77777777" w:rsidR="00425600" w:rsidRDefault="00425600" w:rsidP="00425600">
      <w:r>
        <w:t>About accessibility and inclusion</w:t>
      </w:r>
    </w:p>
    <w:p w14:paraId="74EDEDCB" w14:textId="77777777" w:rsidR="00425600" w:rsidRDefault="00425600" w:rsidP="00425600">
      <w:r>
        <w:t xml:space="preserve">    Inclusive Design Research </w:t>
      </w:r>
      <w:proofErr w:type="spellStart"/>
      <w:r>
        <w:t>Centew</w:t>
      </w:r>
      <w:proofErr w:type="spellEnd"/>
    </w:p>
    <w:p w14:paraId="209E8641" w14:textId="67594A1D" w:rsidR="00425600" w:rsidRDefault="00425600" w:rsidP="00425600">
      <w:r>
        <w:t xml:space="preserve">     Inclusive Design and Accessibility</w:t>
      </w:r>
    </w:p>
    <w:p w14:paraId="7C913903" w14:textId="77777777" w:rsidR="00425600" w:rsidRDefault="00425600" w:rsidP="00425600"/>
    <w:p w14:paraId="780E0F19" w14:textId="07137DDF" w:rsidR="00425600" w:rsidRDefault="00425600" w:rsidP="00425600">
      <w:r>
        <w:lastRenderedPageBreak/>
        <w:t xml:space="preserve">    What are the differences between universal design, accessibility, and inclusive design?</w:t>
      </w:r>
    </w:p>
    <w:p w14:paraId="42140726" w14:textId="11D08B50" w:rsidR="00425600" w:rsidRDefault="00425600" w:rsidP="00425600">
      <w:r>
        <w:t xml:space="preserve">    Why Web Accessibility Is Important and How You Can Accomplish It</w:t>
      </w:r>
    </w:p>
    <w:p w14:paraId="144076F0" w14:textId="087D317D" w:rsidR="00425600" w:rsidRDefault="00425600" w:rsidP="00425600">
      <w:r>
        <w:t xml:space="preserve">    </w:t>
      </w:r>
      <w:proofErr w:type="spellStart"/>
      <w:r>
        <w:t>Accerssability</w:t>
      </w:r>
      <w:proofErr w:type="spellEnd"/>
      <w:r>
        <w:t xml:space="preserve"> Services Canada</w:t>
      </w:r>
    </w:p>
    <w:p w14:paraId="3D184FF0" w14:textId="45E04F71" w:rsidR="00425600" w:rsidRDefault="00425600" w:rsidP="00425600">
      <w:r>
        <w:t xml:space="preserve">    UX and the Importance of Web Accessibility</w:t>
      </w:r>
    </w:p>
    <w:p w14:paraId="68BF8765" w14:textId="77777777" w:rsidR="00425600" w:rsidRDefault="00425600" w:rsidP="00425600">
      <w:r>
        <w:t xml:space="preserve">    Inclusive Design - Microsoft</w:t>
      </w:r>
    </w:p>
    <w:p w14:paraId="16BA2C66" w14:textId="77777777" w:rsidR="00425600" w:rsidRDefault="00425600" w:rsidP="00425600"/>
    <w:p w14:paraId="3B3F60DD" w14:textId="49548362" w:rsidR="00425600" w:rsidRDefault="00425600" w:rsidP="00425600">
      <w:r>
        <w:t>General Interest</w:t>
      </w:r>
    </w:p>
    <w:p w14:paraId="0973C519" w14:textId="77777777" w:rsidR="00425600" w:rsidRDefault="00425600" w:rsidP="00425600">
      <w:r>
        <w:t xml:space="preserve">    Court orders Ottawa to make websites accessible to blind</w:t>
      </w:r>
    </w:p>
    <w:p w14:paraId="395CF625" w14:textId="77777777" w:rsidR="00425600" w:rsidRDefault="00425600" w:rsidP="00425600">
      <w:r>
        <w:t xml:space="preserve">    The untold story of the vegetable peeler that changed the world</w:t>
      </w:r>
    </w:p>
    <w:p w14:paraId="3E5BCDC5" w14:textId="77777777" w:rsidR="00425600" w:rsidRDefault="00425600" w:rsidP="00425600"/>
    <w:p w14:paraId="7446F118" w14:textId="4A411E91" w:rsidR="00425600" w:rsidRDefault="00425600" w:rsidP="00425600">
      <w:r>
        <w:t>Critique</w:t>
      </w:r>
    </w:p>
    <w:p w14:paraId="609C2864" w14:textId="77777777" w:rsidR="00425600" w:rsidRDefault="00425600" w:rsidP="00425600">
      <w:r>
        <w:t xml:space="preserve">    Critique Vs Criticism</w:t>
      </w:r>
    </w:p>
    <w:p w14:paraId="61C67C23" w14:textId="77777777" w:rsidR="00425600" w:rsidRDefault="00425600" w:rsidP="00425600">
      <w:r>
        <w:t xml:space="preserve">    Stay Cool: How to Take Design Feedback Strategically</w:t>
      </w:r>
    </w:p>
    <w:p w14:paraId="1E727E62" w14:textId="16953591" w:rsidR="005B4507" w:rsidRDefault="00425600" w:rsidP="00425600">
      <w:r>
        <w:t xml:space="preserve">    Website Design Critique: </w:t>
      </w:r>
      <w:proofErr w:type="gramStart"/>
      <w:r>
        <w:t>A How-To</w:t>
      </w:r>
      <w:proofErr w:type="gramEnd"/>
    </w:p>
    <w:p w14:paraId="014CFB8D" w14:textId="77777777" w:rsidR="00425600" w:rsidRDefault="00425600" w:rsidP="00425600"/>
    <w:p w14:paraId="3606057E" w14:textId="77777777" w:rsidR="002A2436" w:rsidRDefault="002A2436" w:rsidP="002A2436">
      <w:pPr>
        <w:pStyle w:val="Heading1"/>
      </w:pPr>
      <w:r>
        <w:t>Evaluation Breakdown</w:t>
      </w:r>
    </w:p>
    <w:p w14:paraId="200D8FE9" w14:textId="77777777" w:rsidR="002A2436" w:rsidRDefault="002A2436" w:rsidP="002A2436">
      <w:r>
        <w:t>The official assignment due dates are in Brightspace. In the event of a discrepancy, the due date in Brightspace is correct.</w:t>
      </w:r>
    </w:p>
    <w:p w14:paraId="4356AF04" w14:textId="77777777" w:rsidR="002A2436" w:rsidRDefault="002A2436" w:rsidP="002A2436"/>
    <w:p w14:paraId="6F851054" w14:textId="77777777" w:rsidR="002A2436" w:rsidRDefault="002A2436" w:rsidP="002A2436">
      <w:r>
        <w:t>Assignment: ICA01 Client Thumbnails</w:t>
      </w:r>
    </w:p>
    <w:p w14:paraId="5ED06B96" w14:textId="77777777" w:rsidR="002A2436" w:rsidRDefault="002A2436" w:rsidP="002A2436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7CBC4A1B" w14:textId="77777777" w:rsidR="002A2436" w:rsidRDefault="002A2436" w:rsidP="002A2436">
      <w:r>
        <w:t>Value: 6%</w:t>
      </w:r>
    </w:p>
    <w:p w14:paraId="5E73EE3C" w14:textId="77777777" w:rsidR="002A2436" w:rsidRDefault="002A2436" w:rsidP="002A2436"/>
    <w:p w14:paraId="20875A60" w14:textId="77777777" w:rsidR="002A2436" w:rsidRDefault="002A2436" w:rsidP="002A2436">
      <w:r>
        <w:t>Assignment: ICA02 Client Wireframes</w:t>
      </w:r>
    </w:p>
    <w:p w14:paraId="03A2E1E8" w14:textId="77777777" w:rsidR="002A2436" w:rsidRDefault="002A2436" w:rsidP="002A2436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1AC12A45" w14:textId="77777777" w:rsidR="002A2436" w:rsidRDefault="002A2436" w:rsidP="002A2436">
      <w:r>
        <w:t>Value: 6%</w:t>
      </w:r>
    </w:p>
    <w:p w14:paraId="7F7F5A40" w14:textId="77777777" w:rsidR="002A2436" w:rsidRDefault="002A2436" w:rsidP="002A2436"/>
    <w:p w14:paraId="53B64A80" w14:textId="77777777" w:rsidR="002A2436" w:rsidRDefault="002A2436" w:rsidP="002A2436">
      <w:r>
        <w:t>Assignment: ICA03 Client Branding</w:t>
      </w:r>
    </w:p>
    <w:p w14:paraId="1354F714" w14:textId="77777777" w:rsidR="002A2436" w:rsidRDefault="002A2436" w:rsidP="002A2436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3D97874B" w14:textId="77777777" w:rsidR="002A2436" w:rsidRDefault="002A2436" w:rsidP="002A2436">
      <w:r>
        <w:t>Value: 6%</w:t>
      </w:r>
    </w:p>
    <w:p w14:paraId="792E1798" w14:textId="77777777" w:rsidR="002A2436" w:rsidRDefault="002A2436" w:rsidP="002A2436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784C09C4" w14:textId="77777777" w:rsidR="002A2436" w:rsidRDefault="002A2436" w:rsidP="002A2436">
      <w:r>
        <w:t>Value: 6%</w:t>
      </w:r>
    </w:p>
    <w:p w14:paraId="181FA575" w14:textId="77777777" w:rsidR="002A2436" w:rsidRDefault="002A2436" w:rsidP="002A2436"/>
    <w:p w14:paraId="111B39B8" w14:textId="77777777" w:rsidR="002A2436" w:rsidRDefault="002A2436" w:rsidP="002A2436">
      <w:r>
        <w:t>Assignment: ICA05 Prototype - Evaluation and feedback</w:t>
      </w:r>
    </w:p>
    <w:p w14:paraId="5C8214DE" w14:textId="77777777" w:rsidR="002A2436" w:rsidRDefault="002A2436" w:rsidP="002A2436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05677E5D" w14:textId="77777777" w:rsidR="002A2436" w:rsidRDefault="002A2436" w:rsidP="002A2436">
      <w:r>
        <w:t>Value: 6%</w:t>
      </w:r>
    </w:p>
    <w:p w14:paraId="6E6776F8" w14:textId="77777777" w:rsidR="002A2436" w:rsidRDefault="002A2436" w:rsidP="002A2436"/>
    <w:p w14:paraId="124C0959" w14:textId="77777777" w:rsidR="002A2436" w:rsidRDefault="002A2436" w:rsidP="002A2436">
      <w:r>
        <w:t>Assignment: A01 Wireframes</w:t>
      </w:r>
    </w:p>
    <w:p w14:paraId="0A0F5B8D" w14:textId="77777777" w:rsidR="002A2436" w:rsidRDefault="002A2436" w:rsidP="002A2436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0A37D6E4" w14:textId="77777777" w:rsidR="002A2436" w:rsidRDefault="002A2436" w:rsidP="002A2436">
      <w:r>
        <w:t>Value: 20%</w:t>
      </w:r>
    </w:p>
    <w:p w14:paraId="1B3B91D1" w14:textId="77777777" w:rsidR="002A2436" w:rsidRDefault="002A2436" w:rsidP="002A2436"/>
    <w:p w14:paraId="5755C01D" w14:textId="77777777" w:rsidR="002A2436" w:rsidRDefault="002A2436" w:rsidP="002A2436">
      <w:r>
        <w:t>Assignment: A02 Website Re-Design</w:t>
      </w:r>
    </w:p>
    <w:p w14:paraId="0FB7F36D" w14:textId="77777777" w:rsidR="002A2436" w:rsidRDefault="002A2436" w:rsidP="002A2436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1F025CBD" w14:textId="77777777" w:rsidR="002A2436" w:rsidRDefault="002A2436" w:rsidP="002A2436">
      <w:r>
        <w:lastRenderedPageBreak/>
        <w:t>Value: 20%</w:t>
      </w:r>
    </w:p>
    <w:p w14:paraId="38AC84B8" w14:textId="77777777" w:rsidR="002A2436" w:rsidRDefault="002A2436" w:rsidP="002A2436"/>
    <w:p w14:paraId="4D6C5A50" w14:textId="77777777" w:rsidR="002A2436" w:rsidRDefault="002A2436" w:rsidP="002A2436">
      <w:r>
        <w:t>Assignment: A03 Website planning and design</w:t>
      </w:r>
    </w:p>
    <w:p w14:paraId="50D1963D" w14:textId="77777777" w:rsidR="002A2436" w:rsidRDefault="002A2436" w:rsidP="002A2436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137D8093" w14:textId="77777777" w:rsidR="002A2436" w:rsidRDefault="002A2436" w:rsidP="002A2436">
      <w:r>
        <w:t>Value: 20%</w:t>
      </w:r>
    </w:p>
    <w:p w14:paraId="50BA35C8" w14:textId="77777777" w:rsidR="002A2436" w:rsidRDefault="002A2436" w:rsidP="002A2436"/>
    <w:p w14:paraId="12AE2435" w14:textId="77777777" w:rsidR="002A2436" w:rsidRDefault="002A2436" w:rsidP="002A2436">
      <w:r>
        <w:t>Assignment: Usability testing workshop</w:t>
      </w:r>
    </w:p>
    <w:p w14:paraId="3DAFC3F8" w14:textId="77777777" w:rsidR="002A2436" w:rsidRDefault="002A2436" w:rsidP="002A2436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1AFDDC36" w14:textId="77777777" w:rsidR="002A2436" w:rsidRDefault="002A2436" w:rsidP="002A2436">
      <w:r>
        <w:t>Value: 10%</w:t>
      </w:r>
    </w:p>
    <w:p w14:paraId="352A3204" w14:textId="77777777" w:rsidR="00047FE3" w:rsidRDefault="00047FE3" w:rsidP="00047FE3">
      <w:pPr>
        <w:pStyle w:val="Caption"/>
        <w:keepNext/>
      </w:pPr>
    </w:p>
    <w:p w14:paraId="2ECD91C1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1F5D6BD6" w14:textId="77777777" w:rsidR="00ED3E8C" w:rsidRPr="00ED3E8C" w:rsidRDefault="00ED3E8C" w:rsidP="00ED3E8C"/>
    <w:p w14:paraId="5DFEB899" w14:textId="77777777" w:rsidR="00C90CCF" w:rsidRDefault="00C90CCF" w:rsidP="00C90CCF"/>
    <w:p w14:paraId="0FFCA6D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6A99571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17AF67D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3F2FBCC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256A336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7642BBB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7928A915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27EB74A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0EE70569" w14:textId="77777777" w:rsidR="00ED3E8C" w:rsidRDefault="00ED3E8C" w:rsidP="00ED3E8C">
      <w:pPr>
        <w:rPr>
          <w:b/>
          <w:bCs/>
          <w:lang w:val="en-CA"/>
        </w:rPr>
      </w:pPr>
    </w:p>
    <w:p w14:paraId="4FC73F5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29D607A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12EFA493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0E896343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47B1BC3C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088F1ACC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7503C52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2CAF0FC2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52FC4DEE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3446961A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12F939D7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7E2CB123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13948939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44610CC6" w14:textId="77777777" w:rsidR="00ED3E8C" w:rsidRDefault="00ED3E8C" w:rsidP="00ED3E8C">
      <w:pPr>
        <w:rPr>
          <w:b/>
          <w:bCs/>
          <w:lang w:val="en-CA"/>
        </w:rPr>
      </w:pPr>
    </w:p>
    <w:p w14:paraId="5A33E33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139FB1C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70741D78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319B804D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3595DF9E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51B07B7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7A7DD14E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47D3A34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1D2CDED9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5D6DF9CE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5F153EE8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Assignment due:</w:t>
      </w:r>
      <w:r w:rsidRPr="00ED3E8C">
        <w:rPr>
          <w:lang w:val="en-CA"/>
        </w:rPr>
        <w:t xml:space="preserve"> ICA02 Client Wireframes (Part 2 of 5)</w:t>
      </w:r>
    </w:p>
    <w:p w14:paraId="4D1B39C6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2884458F" w14:textId="77777777" w:rsidR="00ED3E8C" w:rsidRDefault="00ED3E8C" w:rsidP="00ED3E8C">
      <w:pPr>
        <w:rPr>
          <w:b/>
          <w:bCs/>
          <w:lang w:val="en-CA"/>
        </w:rPr>
      </w:pPr>
    </w:p>
    <w:p w14:paraId="756D569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7EA0B2C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75F866B8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5589919C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19A3F5C0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421785B1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1B70A0F5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4ADB9FAF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6689DDC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520D2581" w14:textId="77777777" w:rsidR="00ED3E8C" w:rsidRDefault="00ED3E8C" w:rsidP="00ED3E8C">
      <w:pPr>
        <w:rPr>
          <w:b/>
          <w:bCs/>
          <w:lang w:val="en-CA"/>
        </w:rPr>
      </w:pPr>
    </w:p>
    <w:p w14:paraId="5D64B16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7AF5EF8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47F37366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619EEA0B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2885879B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25B01675" w14:textId="77777777" w:rsidR="00ED3E8C" w:rsidRDefault="00ED3E8C" w:rsidP="00ED3E8C">
      <w:pPr>
        <w:rPr>
          <w:b/>
          <w:bCs/>
          <w:lang w:val="en-CA"/>
        </w:rPr>
      </w:pPr>
    </w:p>
    <w:p w14:paraId="6F5A557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778E146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20B12FE6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48874FDD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0A0FABCD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163E9B23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7AD24203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6F3B650C" w14:textId="77777777" w:rsidR="00ED3E8C" w:rsidRDefault="00ED3E8C" w:rsidP="00ED3E8C">
      <w:pPr>
        <w:rPr>
          <w:b/>
          <w:bCs/>
          <w:lang w:val="en-CA"/>
        </w:rPr>
      </w:pPr>
    </w:p>
    <w:p w14:paraId="54A0763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2AE41BB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0C08C987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4827E56F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3D999F4D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49812DDB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7BC8FF13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68EE77E8" w14:textId="77777777" w:rsidR="00ED3E8C" w:rsidRDefault="00ED3E8C" w:rsidP="00ED3E8C">
      <w:pPr>
        <w:rPr>
          <w:b/>
          <w:bCs/>
          <w:lang w:val="en-CA"/>
        </w:rPr>
      </w:pPr>
    </w:p>
    <w:p w14:paraId="1F7AF0C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4A74A31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77A09EA9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67F3B147" w14:textId="77777777" w:rsidR="00ED3E8C" w:rsidRDefault="00ED3E8C" w:rsidP="00ED3E8C">
      <w:pPr>
        <w:rPr>
          <w:b/>
          <w:bCs/>
          <w:lang w:val="en-CA"/>
        </w:rPr>
      </w:pPr>
    </w:p>
    <w:p w14:paraId="0AE4E29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09D6512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7DF39D14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05DE01A7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30F22109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53EA270B" w14:textId="77777777" w:rsidR="00ED3E8C" w:rsidRDefault="00ED3E8C" w:rsidP="00ED3E8C">
      <w:pPr>
        <w:rPr>
          <w:b/>
          <w:bCs/>
          <w:lang w:val="en-CA"/>
        </w:rPr>
      </w:pPr>
    </w:p>
    <w:p w14:paraId="58E8A37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6FD4F21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lastRenderedPageBreak/>
        <w:t>November 8</w:t>
      </w:r>
    </w:p>
    <w:p w14:paraId="5758239C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6B5B0DFB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1F344F1F" w14:textId="77777777" w:rsidR="00ED3E8C" w:rsidRDefault="00ED3E8C" w:rsidP="00ED3E8C">
      <w:pPr>
        <w:rPr>
          <w:b/>
          <w:bCs/>
          <w:lang w:val="en-CA"/>
        </w:rPr>
      </w:pPr>
    </w:p>
    <w:p w14:paraId="34CC122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13E2583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6D5EDFDD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6BBF0FBA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1BCB48BC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60B21901" w14:textId="77777777" w:rsidR="00ED3E8C" w:rsidRDefault="00ED3E8C" w:rsidP="00ED3E8C">
      <w:pPr>
        <w:rPr>
          <w:b/>
          <w:bCs/>
          <w:lang w:val="en-CA"/>
        </w:rPr>
      </w:pPr>
    </w:p>
    <w:p w14:paraId="2B762AD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6F56F82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767C211A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130ED03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3A56ABDE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2A0C2DFB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304CB0DB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09297DA8" w14:textId="77777777" w:rsidR="00ED3E8C" w:rsidRDefault="00ED3E8C" w:rsidP="00ED3E8C">
      <w:pPr>
        <w:rPr>
          <w:b/>
          <w:bCs/>
          <w:lang w:val="en-CA"/>
        </w:rPr>
      </w:pPr>
    </w:p>
    <w:p w14:paraId="17C63D1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2B21A75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451E9418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4124397B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25BDF894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03F617E4" w14:textId="77777777" w:rsidR="00ED3E8C" w:rsidRDefault="00ED3E8C" w:rsidP="00ED3E8C">
      <w:pPr>
        <w:rPr>
          <w:b/>
          <w:bCs/>
          <w:lang w:val="en-CA"/>
        </w:rPr>
      </w:pPr>
    </w:p>
    <w:p w14:paraId="12FF3C4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64B931D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2FB9ACBE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0124D23D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7CA22022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72B7BE79" w14:textId="77777777" w:rsidR="00ED3E8C" w:rsidRDefault="00ED3E8C" w:rsidP="00ED3E8C">
      <w:pPr>
        <w:rPr>
          <w:b/>
          <w:bCs/>
          <w:lang w:val="en-CA"/>
        </w:rPr>
      </w:pPr>
    </w:p>
    <w:p w14:paraId="0E13129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0CBCA3E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3BE8196D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52243BE5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531A9D1A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3F09D147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2D75E" w14:textId="77777777" w:rsidR="005B50BC" w:rsidRDefault="005B50BC" w:rsidP="008C2C65">
      <w:r>
        <w:separator/>
      </w:r>
    </w:p>
  </w:endnote>
  <w:endnote w:type="continuationSeparator" w:id="0">
    <w:p w14:paraId="3108B3A0" w14:textId="77777777" w:rsidR="005B50BC" w:rsidRDefault="005B50BC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BF646" w14:textId="77777777" w:rsidR="005B50BC" w:rsidRDefault="005B50BC" w:rsidP="008C2C65">
      <w:r>
        <w:separator/>
      </w:r>
    </w:p>
  </w:footnote>
  <w:footnote w:type="continuationSeparator" w:id="0">
    <w:p w14:paraId="565190B4" w14:textId="77777777" w:rsidR="005B50BC" w:rsidRDefault="005B50BC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F42D9" w14:textId="77777777" w:rsidR="00C20690" w:rsidRDefault="00C20690">
    <w:pPr>
      <w:pStyle w:val="Header"/>
    </w:pPr>
  </w:p>
  <w:p w14:paraId="01445B5F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00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545D"/>
    <w:rsid w:val="001672D9"/>
    <w:rsid w:val="0016744A"/>
    <w:rsid w:val="00171804"/>
    <w:rsid w:val="001A0161"/>
    <w:rsid w:val="001A3530"/>
    <w:rsid w:val="001B0971"/>
    <w:rsid w:val="001B4D25"/>
    <w:rsid w:val="001C707E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2436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25600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B50BC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64C74"/>
    <w:rsid w:val="00872A6A"/>
    <w:rsid w:val="00893419"/>
    <w:rsid w:val="008960CB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0B20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1A6C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34807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A3FC9E"/>
  <w15:docId w15:val="{7E2D75EE-B435-B54C-8D80-5B3611FC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4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5014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4</cp:revision>
  <cp:lastPrinted>2013-11-13T14:46:00Z</cp:lastPrinted>
  <dcterms:created xsi:type="dcterms:W3CDTF">2024-08-31T16:24:00Z</dcterms:created>
  <dcterms:modified xsi:type="dcterms:W3CDTF">2024-08-31T17:07:00Z</dcterms:modified>
</cp:coreProperties>
</file>