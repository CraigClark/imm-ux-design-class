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0BEDB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6B47E379" wp14:editId="3FEE793D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B7FF" w14:textId="77777777" w:rsidR="00E15B03" w:rsidRDefault="00E15B03" w:rsidP="00FC25BF">
      <w:pPr>
        <w:pStyle w:val="Title"/>
      </w:pPr>
    </w:p>
    <w:p w14:paraId="133D5C59" w14:textId="77777777" w:rsidR="00E15B03" w:rsidRDefault="00E15B03" w:rsidP="00FC25BF">
      <w:pPr>
        <w:pStyle w:val="Title"/>
      </w:pPr>
    </w:p>
    <w:p w14:paraId="340C8A57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6023F46F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5E653571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6BC01833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436D48CD" w14:textId="300D4EEF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947C80">
        <w:t>5</w:t>
      </w:r>
      <w:r w:rsidR="00C95117">
        <w:t xml:space="preserve">, </w:t>
      </w:r>
      <w:r w:rsidR="00947C80" w:rsidRPr="00947C80">
        <w:t>October 4</w:t>
      </w:r>
    </w:p>
    <w:p w14:paraId="528EA615" w14:textId="77777777" w:rsidR="0079193D" w:rsidRDefault="0079193D" w:rsidP="005758B3">
      <w:pPr>
        <w:pStyle w:val="Heading1"/>
      </w:pPr>
    </w:p>
    <w:p w14:paraId="458643A7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4ADE3735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49F8C86A" w14:textId="77777777" w:rsidR="0079193D" w:rsidRDefault="0079193D" w:rsidP="00047FE3">
      <w:pPr>
        <w:pStyle w:val="Heading2"/>
      </w:pPr>
    </w:p>
    <w:p w14:paraId="682D7461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32D6A054" w14:textId="77777777" w:rsidR="002C4B49" w:rsidRDefault="005B4507" w:rsidP="00F8761A">
      <w:r>
        <w:t>The official resources are available in Brightspace for this week’s lesson</w:t>
      </w:r>
    </w:p>
    <w:p w14:paraId="6ED1905A" w14:textId="77777777" w:rsidR="005B4507" w:rsidRDefault="005B4507" w:rsidP="00F8761A"/>
    <w:p w14:paraId="789BC4BA" w14:textId="61F337F1" w:rsidR="00F8761A" w:rsidRDefault="00947C80" w:rsidP="00F9523F">
      <w:r w:rsidRPr="00947C80">
        <w:t>MTM1537-ux-design-class05-prototypes</w:t>
      </w:r>
      <w:r>
        <w:br/>
      </w:r>
      <w:r w:rsidRPr="00947C80">
        <w:t>planet-burger-menu-exercise</w:t>
      </w:r>
      <w:r>
        <w:br/>
      </w:r>
      <w:r w:rsidRPr="00947C80">
        <w:t>instructions-planet-diner-menu-prototype-in-</w:t>
      </w:r>
      <w:proofErr w:type="spellStart"/>
      <w:r w:rsidRPr="00947C80">
        <w:t>figma</w:t>
      </w:r>
      <w:proofErr w:type="spellEnd"/>
      <w:r>
        <w:br/>
      </w:r>
    </w:p>
    <w:p w14:paraId="75FC7EF1" w14:textId="77777777" w:rsidR="00947C80" w:rsidRDefault="00947C80" w:rsidP="00F9523F"/>
    <w:p w14:paraId="0AD71354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62828BFC" w14:textId="77777777" w:rsidR="00947C80" w:rsidRDefault="005B4507" w:rsidP="00947C80">
      <w:r>
        <w:t>See Brightspace for the most up to date list of resources.</w:t>
      </w:r>
      <w:r w:rsidR="00947C80">
        <w:br/>
      </w:r>
      <w:r w:rsidR="00947C80">
        <w:br/>
        <w:t>Basics of Prototyping</w:t>
      </w:r>
    </w:p>
    <w:p w14:paraId="454126F3" w14:textId="77777777" w:rsidR="00947C80" w:rsidRDefault="00947C80" w:rsidP="00947C80">
      <w:r>
        <w:t>The best UI design tools in 2023</w:t>
      </w:r>
    </w:p>
    <w:p w14:paraId="6F802166" w14:textId="77777777" w:rsidR="00947C80" w:rsidRDefault="00947C80" w:rsidP="00947C80">
      <w:r>
        <w:t>High-Fidelity Prototyping vs Low-Fidelity Prototypes: Which to Choose When?</w:t>
      </w:r>
    </w:p>
    <w:p w14:paraId="2B62A5DD" w14:textId="69414E1F" w:rsidR="005B4507" w:rsidRDefault="00947C80" w:rsidP="00F9523F">
      <w:r>
        <w:t>What Are the Advantages and Disadvantages of Prototyping</w:t>
      </w:r>
    </w:p>
    <w:p w14:paraId="0281D725" w14:textId="77777777" w:rsidR="005B4507" w:rsidRDefault="005B4507" w:rsidP="00F9523F"/>
    <w:p w14:paraId="775C93C5" w14:textId="77777777" w:rsidR="00580D3A" w:rsidRDefault="00580D3A" w:rsidP="00580D3A">
      <w:pPr>
        <w:pStyle w:val="Heading1"/>
      </w:pPr>
      <w:r>
        <w:t>Evaluation Breakdown</w:t>
      </w:r>
    </w:p>
    <w:p w14:paraId="359DDAF0" w14:textId="77777777" w:rsidR="00580D3A" w:rsidRDefault="00580D3A" w:rsidP="00580D3A">
      <w:r>
        <w:t>The official assignment due dates are in Brightspace. In the event of a discrepancy, the due date in Brightspace is correct.</w:t>
      </w:r>
    </w:p>
    <w:p w14:paraId="03E4F219" w14:textId="77777777" w:rsidR="00580D3A" w:rsidRDefault="00580D3A" w:rsidP="00580D3A"/>
    <w:p w14:paraId="01285272" w14:textId="77777777" w:rsidR="00580D3A" w:rsidRDefault="00580D3A" w:rsidP="00580D3A">
      <w:r>
        <w:t>Assignment: ICA01 Client Thumbnails</w:t>
      </w:r>
    </w:p>
    <w:p w14:paraId="02EF9D16" w14:textId="77777777" w:rsidR="00580D3A" w:rsidRDefault="00580D3A" w:rsidP="00580D3A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3D69F4EA" w14:textId="77777777" w:rsidR="00580D3A" w:rsidRDefault="00580D3A" w:rsidP="00580D3A">
      <w:r>
        <w:t>Value: 6%</w:t>
      </w:r>
    </w:p>
    <w:p w14:paraId="24E58285" w14:textId="77777777" w:rsidR="00580D3A" w:rsidRDefault="00580D3A" w:rsidP="00580D3A"/>
    <w:p w14:paraId="13CCFAD1" w14:textId="77777777" w:rsidR="00580D3A" w:rsidRDefault="00580D3A" w:rsidP="00580D3A">
      <w:r>
        <w:t>Assignment: ICA02 Client Wireframes</w:t>
      </w:r>
    </w:p>
    <w:p w14:paraId="39BED6E1" w14:textId="77777777" w:rsidR="00580D3A" w:rsidRDefault="00580D3A" w:rsidP="00580D3A">
      <w:r>
        <w:lastRenderedPageBreak/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69463CFE" w14:textId="77777777" w:rsidR="00580D3A" w:rsidRDefault="00580D3A" w:rsidP="00580D3A">
      <w:r>
        <w:t>Value: 6%</w:t>
      </w:r>
    </w:p>
    <w:p w14:paraId="469ED283" w14:textId="77777777" w:rsidR="00580D3A" w:rsidRDefault="00580D3A" w:rsidP="00580D3A"/>
    <w:p w14:paraId="55FEB731" w14:textId="77777777" w:rsidR="00580D3A" w:rsidRDefault="00580D3A" w:rsidP="00580D3A">
      <w:r>
        <w:t>Assignment: ICA03 Client Branding</w:t>
      </w:r>
    </w:p>
    <w:p w14:paraId="27C6B735" w14:textId="77777777" w:rsidR="00580D3A" w:rsidRDefault="00580D3A" w:rsidP="00580D3A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0D6F2F05" w14:textId="77777777" w:rsidR="00580D3A" w:rsidRDefault="00580D3A" w:rsidP="00580D3A">
      <w:r>
        <w:t>Value: 6%</w:t>
      </w:r>
    </w:p>
    <w:p w14:paraId="7D6B8038" w14:textId="77777777" w:rsidR="00580D3A" w:rsidRDefault="00580D3A" w:rsidP="00580D3A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2022E765" w14:textId="77777777" w:rsidR="00580D3A" w:rsidRDefault="00580D3A" w:rsidP="00580D3A">
      <w:r>
        <w:t>Value: 6%</w:t>
      </w:r>
    </w:p>
    <w:p w14:paraId="7613DBB0" w14:textId="77777777" w:rsidR="00580D3A" w:rsidRDefault="00580D3A" w:rsidP="00580D3A"/>
    <w:p w14:paraId="72DFF282" w14:textId="77777777" w:rsidR="00580D3A" w:rsidRDefault="00580D3A" w:rsidP="00580D3A">
      <w:r>
        <w:t>Assignment: ICA05 Prototype - Evaluation and feedback</w:t>
      </w:r>
    </w:p>
    <w:p w14:paraId="146763EF" w14:textId="77777777" w:rsidR="00580D3A" w:rsidRDefault="00580D3A" w:rsidP="00580D3A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5D71814B" w14:textId="77777777" w:rsidR="00580D3A" w:rsidRDefault="00580D3A" w:rsidP="00580D3A">
      <w:r>
        <w:t>Value: 6%</w:t>
      </w:r>
    </w:p>
    <w:p w14:paraId="667A004C" w14:textId="77777777" w:rsidR="00580D3A" w:rsidRDefault="00580D3A" w:rsidP="00580D3A"/>
    <w:p w14:paraId="716A4C95" w14:textId="77777777" w:rsidR="00580D3A" w:rsidRDefault="00580D3A" w:rsidP="00580D3A">
      <w:r>
        <w:t>Assignment: A01 Wireframes</w:t>
      </w:r>
    </w:p>
    <w:p w14:paraId="1608DC54" w14:textId="77777777" w:rsidR="00580D3A" w:rsidRDefault="00580D3A" w:rsidP="00580D3A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6CF94114" w14:textId="77777777" w:rsidR="00580D3A" w:rsidRDefault="00580D3A" w:rsidP="00580D3A">
      <w:r>
        <w:t>Value: 20%</w:t>
      </w:r>
    </w:p>
    <w:p w14:paraId="31428FCE" w14:textId="77777777" w:rsidR="00580D3A" w:rsidRDefault="00580D3A" w:rsidP="00580D3A"/>
    <w:p w14:paraId="6193AF1F" w14:textId="77777777" w:rsidR="00580D3A" w:rsidRDefault="00580D3A" w:rsidP="00580D3A">
      <w:r>
        <w:t>Assignment: A02 Website Re-Design</w:t>
      </w:r>
    </w:p>
    <w:p w14:paraId="79B21791" w14:textId="77777777" w:rsidR="00580D3A" w:rsidRDefault="00580D3A" w:rsidP="00580D3A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403F17AD" w14:textId="77777777" w:rsidR="00580D3A" w:rsidRDefault="00580D3A" w:rsidP="00580D3A">
      <w:r>
        <w:t>Value: 20%</w:t>
      </w:r>
    </w:p>
    <w:p w14:paraId="4F7C2761" w14:textId="77777777" w:rsidR="00580D3A" w:rsidRDefault="00580D3A" w:rsidP="00580D3A"/>
    <w:p w14:paraId="68FFA4C7" w14:textId="77777777" w:rsidR="00580D3A" w:rsidRDefault="00580D3A" w:rsidP="00580D3A">
      <w:r>
        <w:t>Assignment: A03 Website planning and design</w:t>
      </w:r>
    </w:p>
    <w:p w14:paraId="32615FC1" w14:textId="77777777" w:rsidR="00580D3A" w:rsidRDefault="00580D3A" w:rsidP="00580D3A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5CA33372" w14:textId="77777777" w:rsidR="00580D3A" w:rsidRDefault="00580D3A" w:rsidP="00580D3A">
      <w:r>
        <w:t>Value: 20%</w:t>
      </w:r>
    </w:p>
    <w:p w14:paraId="7BF98F6D" w14:textId="77777777" w:rsidR="00580D3A" w:rsidRDefault="00580D3A" w:rsidP="00580D3A"/>
    <w:p w14:paraId="300041D5" w14:textId="77777777" w:rsidR="00580D3A" w:rsidRDefault="00580D3A" w:rsidP="00580D3A">
      <w:r>
        <w:t>Assignment: Usability testing workshop</w:t>
      </w:r>
    </w:p>
    <w:p w14:paraId="14EA5E2D" w14:textId="77777777" w:rsidR="00580D3A" w:rsidRDefault="00580D3A" w:rsidP="00580D3A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7E2B96FF" w14:textId="77777777" w:rsidR="00580D3A" w:rsidRDefault="00580D3A" w:rsidP="00580D3A">
      <w:r>
        <w:t>Value: 10%</w:t>
      </w:r>
    </w:p>
    <w:p w14:paraId="5EE28CEF" w14:textId="77777777" w:rsidR="00047FE3" w:rsidRDefault="00047FE3" w:rsidP="00047FE3">
      <w:pPr>
        <w:pStyle w:val="Caption"/>
        <w:keepNext/>
      </w:pPr>
    </w:p>
    <w:p w14:paraId="344582EB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69BC3FE5" w14:textId="77777777" w:rsidR="00ED3E8C" w:rsidRPr="00ED3E8C" w:rsidRDefault="00ED3E8C" w:rsidP="00ED3E8C"/>
    <w:p w14:paraId="75EC1BD0" w14:textId="77777777" w:rsidR="00C90CCF" w:rsidRDefault="00C90CCF" w:rsidP="00C90CCF"/>
    <w:p w14:paraId="7DF402C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151B950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5E31672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284EA6F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6C695316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1FA553A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2486ED4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6749C52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141DA637" w14:textId="77777777" w:rsidR="00ED3E8C" w:rsidRDefault="00ED3E8C" w:rsidP="00ED3E8C">
      <w:pPr>
        <w:rPr>
          <w:b/>
          <w:bCs/>
          <w:lang w:val="en-CA"/>
        </w:rPr>
      </w:pPr>
    </w:p>
    <w:p w14:paraId="507E4A2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17F04AA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786DE719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lastRenderedPageBreak/>
        <w:t>Interaction Design 01</w:t>
      </w:r>
    </w:p>
    <w:p w14:paraId="2B47ADE2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77E67E0E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607EDFD0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7E5D0AA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526E653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702D997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206543B2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67E2D8DB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04A6378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77AE0EE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6B7FEA8C" w14:textId="77777777" w:rsidR="00ED3E8C" w:rsidRDefault="00ED3E8C" w:rsidP="00ED3E8C">
      <w:pPr>
        <w:rPr>
          <w:b/>
          <w:bCs/>
          <w:lang w:val="en-CA"/>
        </w:rPr>
      </w:pPr>
    </w:p>
    <w:p w14:paraId="2555E32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6AF78D4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35F4D023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0BE1B0A6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6C42934A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5119668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56804C5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12FDC85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2CFBEC41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57A33EF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2CB49E1F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2822CACD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59CAF582" w14:textId="77777777" w:rsidR="00ED3E8C" w:rsidRDefault="00ED3E8C" w:rsidP="00ED3E8C">
      <w:pPr>
        <w:rPr>
          <w:b/>
          <w:bCs/>
          <w:lang w:val="en-CA"/>
        </w:rPr>
      </w:pPr>
    </w:p>
    <w:p w14:paraId="5A3970A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68A40DE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78B78467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335F69EA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6E6F11A5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3604C667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703C20A0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4DBC97B4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5714BEB6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51E542A7" w14:textId="77777777" w:rsidR="00ED3E8C" w:rsidRDefault="00ED3E8C" w:rsidP="00ED3E8C">
      <w:pPr>
        <w:rPr>
          <w:b/>
          <w:bCs/>
          <w:lang w:val="en-CA"/>
        </w:rPr>
      </w:pPr>
    </w:p>
    <w:p w14:paraId="633AE82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65E8A75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29695F0C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4A70150B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48E41DFD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725F4853" w14:textId="77777777" w:rsidR="00ED3E8C" w:rsidRDefault="00ED3E8C" w:rsidP="00ED3E8C">
      <w:pPr>
        <w:rPr>
          <w:b/>
          <w:bCs/>
          <w:lang w:val="en-CA"/>
        </w:rPr>
      </w:pPr>
    </w:p>
    <w:p w14:paraId="4C669B0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1757282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05AC1F4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3737FE9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7A2DE77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4E161540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</w:t>
      </w:r>
      <w:r w:rsidRPr="00ED3E8C">
        <w:rPr>
          <w:lang w:val="en-CA"/>
        </w:rPr>
        <w:t xml:space="preserve"> ICA04 Client Prototypes (Part 4 of 5)</w:t>
      </w:r>
    </w:p>
    <w:p w14:paraId="403A21AD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112AB321" w14:textId="77777777" w:rsidR="00ED3E8C" w:rsidRDefault="00ED3E8C" w:rsidP="00ED3E8C">
      <w:pPr>
        <w:rPr>
          <w:b/>
          <w:bCs/>
          <w:lang w:val="en-CA"/>
        </w:rPr>
      </w:pPr>
    </w:p>
    <w:p w14:paraId="2E26C53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2067B83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4613513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6E1FF4D6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5B009C9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41854260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305022B6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0D505EB0" w14:textId="77777777" w:rsidR="00ED3E8C" w:rsidRDefault="00ED3E8C" w:rsidP="00ED3E8C">
      <w:pPr>
        <w:rPr>
          <w:b/>
          <w:bCs/>
          <w:lang w:val="en-CA"/>
        </w:rPr>
      </w:pPr>
    </w:p>
    <w:p w14:paraId="5F4D2CC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2EBA9F0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4873FB94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24873868" w14:textId="77777777" w:rsidR="00ED3E8C" w:rsidRDefault="00ED3E8C" w:rsidP="00ED3E8C">
      <w:pPr>
        <w:rPr>
          <w:b/>
          <w:bCs/>
          <w:lang w:val="en-CA"/>
        </w:rPr>
      </w:pPr>
    </w:p>
    <w:p w14:paraId="728BA6E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728DC8F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4462E992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21A7510B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2ADCE605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77710B2E" w14:textId="77777777" w:rsidR="00ED3E8C" w:rsidRDefault="00ED3E8C" w:rsidP="00ED3E8C">
      <w:pPr>
        <w:rPr>
          <w:b/>
          <w:bCs/>
          <w:lang w:val="en-CA"/>
        </w:rPr>
      </w:pPr>
    </w:p>
    <w:p w14:paraId="46C6DAD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55C6895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3C8F34D5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5CEA96A2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2EA1BB17" w14:textId="77777777" w:rsidR="00ED3E8C" w:rsidRDefault="00ED3E8C" w:rsidP="00ED3E8C">
      <w:pPr>
        <w:rPr>
          <w:b/>
          <w:bCs/>
          <w:lang w:val="en-CA"/>
        </w:rPr>
      </w:pPr>
    </w:p>
    <w:p w14:paraId="0D932CF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6230976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7D2D59E7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4FDEED0D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3638E869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4038D212" w14:textId="77777777" w:rsidR="00ED3E8C" w:rsidRDefault="00ED3E8C" w:rsidP="00ED3E8C">
      <w:pPr>
        <w:rPr>
          <w:b/>
          <w:bCs/>
          <w:lang w:val="en-CA"/>
        </w:rPr>
      </w:pPr>
    </w:p>
    <w:p w14:paraId="5EDFD2C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4BA61F1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3F04A14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2FAC29C3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7ACAF92D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57C61D4C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665EC04D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5C04460D" w14:textId="77777777" w:rsidR="00ED3E8C" w:rsidRDefault="00ED3E8C" w:rsidP="00ED3E8C">
      <w:pPr>
        <w:rPr>
          <w:b/>
          <w:bCs/>
          <w:lang w:val="en-CA"/>
        </w:rPr>
      </w:pPr>
    </w:p>
    <w:p w14:paraId="2B00592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4768433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05E79B5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213EB32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7D6B4CCF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186E8E26" w14:textId="77777777" w:rsidR="00ED3E8C" w:rsidRDefault="00ED3E8C" w:rsidP="00ED3E8C">
      <w:pPr>
        <w:rPr>
          <w:b/>
          <w:bCs/>
          <w:lang w:val="en-CA"/>
        </w:rPr>
      </w:pPr>
    </w:p>
    <w:p w14:paraId="644FFF5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14 | Wrap up</w:t>
      </w:r>
    </w:p>
    <w:p w14:paraId="6C0303D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4AB75680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767E4F07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66AABA46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3EB8FD80" w14:textId="77777777" w:rsidR="00ED3E8C" w:rsidRDefault="00ED3E8C" w:rsidP="00ED3E8C">
      <w:pPr>
        <w:rPr>
          <w:b/>
          <w:bCs/>
          <w:lang w:val="en-CA"/>
        </w:rPr>
      </w:pPr>
    </w:p>
    <w:p w14:paraId="59E1EAD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4AFA538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006348B3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7BE8A8A8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279B26A0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06259814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C72A3" w14:textId="77777777" w:rsidR="00226263" w:rsidRDefault="00226263" w:rsidP="008C2C65">
      <w:r>
        <w:separator/>
      </w:r>
    </w:p>
  </w:endnote>
  <w:endnote w:type="continuationSeparator" w:id="0">
    <w:p w14:paraId="14BF03DC" w14:textId="77777777" w:rsidR="00226263" w:rsidRDefault="00226263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ECE33" w14:textId="77777777" w:rsidR="00226263" w:rsidRDefault="00226263" w:rsidP="008C2C65">
      <w:r>
        <w:separator/>
      </w:r>
    </w:p>
  </w:footnote>
  <w:footnote w:type="continuationSeparator" w:id="0">
    <w:p w14:paraId="17349544" w14:textId="77777777" w:rsidR="00226263" w:rsidRDefault="00226263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D015A" w14:textId="77777777" w:rsidR="00C20690" w:rsidRDefault="00C20690">
    <w:pPr>
      <w:pStyle w:val="Header"/>
    </w:pPr>
  </w:p>
  <w:p w14:paraId="6D599317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80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0F765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B5103"/>
    <w:rsid w:val="001E18D9"/>
    <w:rsid w:val="001E3FDA"/>
    <w:rsid w:val="00205377"/>
    <w:rsid w:val="0021110B"/>
    <w:rsid w:val="00216D6D"/>
    <w:rsid w:val="00226263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A6BD3"/>
    <w:rsid w:val="002B7B4D"/>
    <w:rsid w:val="002C4B49"/>
    <w:rsid w:val="002D3A01"/>
    <w:rsid w:val="002E579C"/>
    <w:rsid w:val="002F1A6B"/>
    <w:rsid w:val="002F2508"/>
    <w:rsid w:val="00303343"/>
    <w:rsid w:val="003607F1"/>
    <w:rsid w:val="00380532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80D3A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07AF8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47C80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DF6461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A623A9"/>
  <w15:docId w15:val="{A6323AB3-888E-5A41-BC0C-A92F4BED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2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2024-08-31T16:11:00Z</dcterms:created>
  <dcterms:modified xsi:type="dcterms:W3CDTF">2024-08-31T17:06:00Z</dcterms:modified>
</cp:coreProperties>
</file>