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75385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3ABA5E2E" wp14:editId="1ABBD604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DA2C" w14:textId="77777777" w:rsidR="00E15B03" w:rsidRDefault="00E15B03" w:rsidP="00FC25BF">
      <w:pPr>
        <w:pStyle w:val="Title"/>
      </w:pPr>
    </w:p>
    <w:p w14:paraId="02CDC76B" w14:textId="77777777" w:rsidR="00E15B03" w:rsidRDefault="00E15B03" w:rsidP="00FC25BF">
      <w:pPr>
        <w:pStyle w:val="Title"/>
      </w:pPr>
    </w:p>
    <w:p w14:paraId="2B6809E5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51506E9C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15B02E0B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22E30788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7AA4B456" w14:textId="18BBAE3C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586007">
        <w:t>6</w:t>
      </w:r>
      <w:r w:rsidR="00C95117">
        <w:t xml:space="preserve">, </w:t>
      </w:r>
      <w:r w:rsidR="00586007" w:rsidRPr="00586007">
        <w:t>October 11</w:t>
      </w:r>
    </w:p>
    <w:p w14:paraId="1BA72F78" w14:textId="77777777" w:rsidR="0079193D" w:rsidRDefault="0079193D" w:rsidP="005758B3">
      <w:pPr>
        <w:pStyle w:val="Heading1"/>
      </w:pPr>
    </w:p>
    <w:p w14:paraId="77D4DB8B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3BF7523E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1A1AD9D6" w14:textId="77777777" w:rsidR="0079193D" w:rsidRDefault="0079193D" w:rsidP="00047FE3">
      <w:pPr>
        <w:pStyle w:val="Heading2"/>
      </w:pPr>
    </w:p>
    <w:p w14:paraId="13239AE5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57FA06DA" w14:textId="77777777" w:rsidR="002C4B49" w:rsidRDefault="005B4507" w:rsidP="00F8761A">
      <w:r>
        <w:t>The official resources are available in Brightspace for this week’s lesson</w:t>
      </w:r>
    </w:p>
    <w:p w14:paraId="2DE5B3DC" w14:textId="77777777" w:rsidR="005B4507" w:rsidRDefault="005B4507" w:rsidP="00F8761A"/>
    <w:p w14:paraId="7A9111C0" w14:textId="2F2CBF63" w:rsidR="00586007" w:rsidRDefault="00586007" w:rsidP="00F8761A">
      <w:r w:rsidRPr="00586007">
        <w:t>MTM1537-ux-design-class06a-whyDoWeClick-aspectsOfEmotion</w:t>
      </w:r>
    </w:p>
    <w:p w14:paraId="246A79BC" w14:textId="7B63F191" w:rsidR="00586007" w:rsidRDefault="00586007" w:rsidP="00F8761A">
      <w:r w:rsidRPr="00586007">
        <w:t>MTM1537-ux-design-class06b-why-do-we-click-social-validation</w:t>
      </w:r>
    </w:p>
    <w:p w14:paraId="14E1F61D" w14:textId="5BF318A7" w:rsidR="00586007" w:rsidRDefault="00586007" w:rsidP="00F8761A">
      <w:r w:rsidRPr="00586007">
        <w:t>MTM1537-ux-design-class06c-why-do-we-click-reciprocity</w:t>
      </w:r>
    </w:p>
    <w:p w14:paraId="6031D084" w14:textId="77777777" w:rsidR="00F8761A" w:rsidRDefault="00F8761A" w:rsidP="00F9523F"/>
    <w:p w14:paraId="721950BC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503B3501" w14:textId="77777777" w:rsidR="002C4B49" w:rsidRDefault="005B4507" w:rsidP="00F9523F">
      <w:r>
        <w:t>See Brightspace for the most up to date list of resources.</w:t>
      </w:r>
    </w:p>
    <w:p w14:paraId="0A6D592F" w14:textId="77777777" w:rsidR="005B4507" w:rsidRDefault="005B4507" w:rsidP="00F9523F"/>
    <w:p w14:paraId="6B3D02F9" w14:textId="77777777" w:rsidR="00586007" w:rsidRDefault="00586007" w:rsidP="00586007"/>
    <w:p w14:paraId="1EA7F828" w14:textId="27ACFC9A" w:rsidR="00586007" w:rsidRDefault="00586007" w:rsidP="00586007">
      <w:r>
        <w:t>The Reciprocity Principle: Give Before You Take in Web Design</w:t>
      </w:r>
    </w:p>
    <w:p w14:paraId="2CE7C703" w14:textId="32635C44" w:rsidR="00586007" w:rsidRDefault="00586007" w:rsidP="00586007">
      <w:r>
        <w:t xml:space="preserve">Persuasion Triggers </w:t>
      </w:r>
      <w:proofErr w:type="gramStart"/>
      <w:r>
        <w:t>In</w:t>
      </w:r>
      <w:proofErr w:type="gramEnd"/>
      <w:r>
        <w:t xml:space="preserve"> Web Design</w:t>
      </w:r>
    </w:p>
    <w:p w14:paraId="52CA8592" w14:textId="28D758A6" w:rsidR="00586007" w:rsidRDefault="00586007" w:rsidP="00586007">
      <w:r>
        <w:t>Reciprocity of social influence</w:t>
      </w:r>
    </w:p>
    <w:p w14:paraId="3E7316D1" w14:textId="687097C4" w:rsidR="00586007" w:rsidRDefault="00586007" w:rsidP="00586007">
      <w:r>
        <w:t>Social Proof in the User Experience</w:t>
      </w:r>
    </w:p>
    <w:p w14:paraId="603F3587" w14:textId="427B34A3" w:rsidR="00586007" w:rsidRDefault="00586007" w:rsidP="00586007">
      <w:r>
        <w:t xml:space="preserve">Improving Reviews </w:t>
      </w:r>
      <w:proofErr w:type="gramStart"/>
      <w:r>
        <w:t>And</w:t>
      </w:r>
      <w:proofErr w:type="gramEnd"/>
      <w:r>
        <w:t xml:space="preserve"> Testimonials Using Science-Based Design</w:t>
      </w:r>
    </w:p>
    <w:p w14:paraId="2003102E" w14:textId="731E56F2" w:rsidR="005B4507" w:rsidRDefault="00586007" w:rsidP="00586007">
      <w:r>
        <w:t>The Science Behind Normative Social Influence</w:t>
      </w:r>
      <w:r>
        <w:br/>
      </w:r>
    </w:p>
    <w:p w14:paraId="488B22D8" w14:textId="77777777" w:rsidR="001F51A8" w:rsidRDefault="001F51A8" w:rsidP="001F51A8">
      <w:pPr>
        <w:pStyle w:val="Heading1"/>
      </w:pPr>
      <w:r>
        <w:t>Evaluation Breakdown</w:t>
      </w:r>
    </w:p>
    <w:p w14:paraId="1CC49C21" w14:textId="77777777" w:rsidR="001F51A8" w:rsidRDefault="001F51A8" w:rsidP="001F51A8">
      <w:r>
        <w:t>The official assignment due dates are in Brightspace. In the event of a discrepancy, the due date in Brightspace is correct.</w:t>
      </w:r>
    </w:p>
    <w:p w14:paraId="3DA6586F" w14:textId="77777777" w:rsidR="001F51A8" w:rsidRDefault="001F51A8" w:rsidP="001F51A8"/>
    <w:p w14:paraId="319B67E0" w14:textId="77777777" w:rsidR="001F51A8" w:rsidRDefault="001F51A8" w:rsidP="001F51A8">
      <w:r>
        <w:t>Assignment: ICA01 Client Thumbnails</w:t>
      </w:r>
    </w:p>
    <w:p w14:paraId="31ECD624" w14:textId="77777777" w:rsidR="001F51A8" w:rsidRDefault="001F51A8" w:rsidP="001F51A8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65DFEDC8" w14:textId="77777777" w:rsidR="001F51A8" w:rsidRDefault="001F51A8" w:rsidP="001F51A8">
      <w:r>
        <w:t>Value: 6%</w:t>
      </w:r>
    </w:p>
    <w:p w14:paraId="5AB1EF2A" w14:textId="77777777" w:rsidR="001F51A8" w:rsidRDefault="001F51A8" w:rsidP="001F51A8"/>
    <w:p w14:paraId="77311278" w14:textId="77777777" w:rsidR="001F51A8" w:rsidRDefault="001F51A8" w:rsidP="001F51A8">
      <w:r>
        <w:t>Assignment: ICA02 Client Wireframes</w:t>
      </w:r>
    </w:p>
    <w:p w14:paraId="309E7B3C" w14:textId="77777777" w:rsidR="001F51A8" w:rsidRDefault="001F51A8" w:rsidP="001F51A8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4AEA6704" w14:textId="77777777" w:rsidR="001F51A8" w:rsidRDefault="001F51A8" w:rsidP="001F51A8">
      <w:r>
        <w:t>Value: 6%</w:t>
      </w:r>
    </w:p>
    <w:p w14:paraId="1D7EE377" w14:textId="77777777" w:rsidR="001F51A8" w:rsidRDefault="001F51A8" w:rsidP="001F51A8"/>
    <w:p w14:paraId="27E90BFF" w14:textId="77777777" w:rsidR="001F51A8" w:rsidRDefault="001F51A8" w:rsidP="001F51A8">
      <w:r>
        <w:t>Assignment: ICA03 Client Branding</w:t>
      </w:r>
    </w:p>
    <w:p w14:paraId="327DFF38" w14:textId="77777777" w:rsidR="001F51A8" w:rsidRDefault="001F51A8" w:rsidP="001F51A8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26B4C90F" w14:textId="77777777" w:rsidR="001F51A8" w:rsidRDefault="001F51A8" w:rsidP="001F51A8">
      <w:r>
        <w:t>Value: 6%</w:t>
      </w:r>
    </w:p>
    <w:p w14:paraId="00920365" w14:textId="77777777" w:rsidR="001F51A8" w:rsidRDefault="001F51A8" w:rsidP="001F51A8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7C98DCFB" w14:textId="77777777" w:rsidR="001F51A8" w:rsidRDefault="001F51A8" w:rsidP="001F51A8">
      <w:r>
        <w:t>Value: 6%</w:t>
      </w:r>
    </w:p>
    <w:p w14:paraId="0F62783B" w14:textId="77777777" w:rsidR="001F51A8" w:rsidRDefault="001F51A8" w:rsidP="001F51A8"/>
    <w:p w14:paraId="4FAB35CA" w14:textId="77777777" w:rsidR="001F51A8" w:rsidRDefault="001F51A8" w:rsidP="001F51A8">
      <w:r>
        <w:t>Assignment: ICA05 Prototype - Evaluation and feedback</w:t>
      </w:r>
    </w:p>
    <w:p w14:paraId="763B75B9" w14:textId="77777777" w:rsidR="001F51A8" w:rsidRDefault="001F51A8" w:rsidP="001F51A8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62203743" w14:textId="77777777" w:rsidR="001F51A8" w:rsidRDefault="001F51A8" w:rsidP="001F51A8">
      <w:r>
        <w:t>Value: 6%</w:t>
      </w:r>
    </w:p>
    <w:p w14:paraId="08F4E554" w14:textId="77777777" w:rsidR="001F51A8" w:rsidRDefault="001F51A8" w:rsidP="001F51A8"/>
    <w:p w14:paraId="360E6EC7" w14:textId="77777777" w:rsidR="001F51A8" w:rsidRDefault="001F51A8" w:rsidP="001F51A8">
      <w:r>
        <w:t>Assignment: A01 Wireframes</w:t>
      </w:r>
    </w:p>
    <w:p w14:paraId="62BCA906" w14:textId="77777777" w:rsidR="001F51A8" w:rsidRDefault="001F51A8" w:rsidP="001F51A8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7AAD381F" w14:textId="77777777" w:rsidR="001F51A8" w:rsidRDefault="001F51A8" w:rsidP="001F51A8">
      <w:r>
        <w:t>Value: 20%</w:t>
      </w:r>
    </w:p>
    <w:p w14:paraId="624F0182" w14:textId="77777777" w:rsidR="001F51A8" w:rsidRDefault="001F51A8" w:rsidP="001F51A8"/>
    <w:p w14:paraId="0BF9C8FF" w14:textId="77777777" w:rsidR="001F51A8" w:rsidRDefault="001F51A8" w:rsidP="001F51A8">
      <w:r>
        <w:t>Assignment: A02 Website Re-Design</w:t>
      </w:r>
    </w:p>
    <w:p w14:paraId="08A0A047" w14:textId="77777777" w:rsidR="001F51A8" w:rsidRDefault="001F51A8" w:rsidP="001F51A8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15317BC4" w14:textId="77777777" w:rsidR="001F51A8" w:rsidRDefault="001F51A8" w:rsidP="001F51A8">
      <w:r>
        <w:t>Value: 20%</w:t>
      </w:r>
    </w:p>
    <w:p w14:paraId="2665DBFB" w14:textId="77777777" w:rsidR="001F51A8" w:rsidRDefault="001F51A8" w:rsidP="001F51A8"/>
    <w:p w14:paraId="2CB4F47E" w14:textId="77777777" w:rsidR="001F51A8" w:rsidRDefault="001F51A8" w:rsidP="001F51A8">
      <w:r>
        <w:t>Assignment: A03 Website planning and design</w:t>
      </w:r>
    </w:p>
    <w:p w14:paraId="3514441D" w14:textId="77777777" w:rsidR="001F51A8" w:rsidRDefault="001F51A8" w:rsidP="001F51A8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6585EB2B" w14:textId="77777777" w:rsidR="001F51A8" w:rsidRDefault="001F51A8" w:rsidP="001F51A8">
      <w:r>
        <w:t>Value: 20%</w:t>
      </w:r>
    </w:p>
    <w:p w14:paraId="5D9BBA45" w14:textId="77777777" w:rsidR="001F51A8" w:rsidRDefault="001F51A8" w:rsidP="001F51A8"/>
    <w:p w14:paraId="3A45C740" w14:textId="77777777" w:rsidR="001F51A8" w:rsidRDefault="001F51A8" w:rsidP="001F51A8">
      <w:r>
        <w:t>Assignment: Usability testing workshop</w:t>
      </w:r>
    </w:p>
    <w:p w14:paraId="21F9C874" w14:textId="77777777" w:rsidR="001F51A8" w:rsidRDefault="001F51A8" w:rsidP="001F51A8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068BDAB1" w14:textId="77777777" w:rsidR="001F51A8" w:rsidRDefault="001F51A8" w:rsidP="001F51A8">
      <w:r>
        <w:t>Value: 10%</w:t>
      </w:r>
    </w:p>
    <w:p w14:paraId="43883F52" w14:textId="303E8B92" w:rsidR="00ED3E8C" w:rsidRDefault="00ED3E8C" w:rsidP="00ED3E8C"/>
    <w:p w14:paraId="5CF20D12" w14:textId="77777777" w:rsidR="00047FE3" w:rsidRDefault="00047FE3" w:rsidP="00047FE3">
      <w:pPr>
        <w:pStyle w:val="Caption"/>
        <w:keepNext/>
      </w:pPr>
    </w:p>
    <w:p w14:paraId="4CEC550A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218730E2" w14:textId="77777777" w:rsidR="00ED3E8C" w:rsidRPr="00ED3E8C" w:rsidRDefault="00ED3E8C" w:rsidP="00ED3E8C"/>
    <w:p w14:paraId="5A6B162E" w14:textId="77777777" w:rsidR="00C90CCF" w:rsidRDefault="00C90CCF" w:rsidP="00C90CCF"/>
    <w:p w14:paraId="593ED8D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5B12CE0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7B760B40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7A9A7EFF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1406FA4B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6ABCDA3F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6A0D9C45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2730E6CC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1A12F0E2" w14:textId="77777777" w:rsidR="00ED3E8C" w:rsidRDefault="00ED3E8C" w:rsidP="00ED3E8C">
      <w:pPr>
        <w:rPr>
          <w:b/>
          <w:bCs/>
          <w:lang w:val="en-CA"/>
        </w:rPr>
      </w:pPr>
    </w:p>
    <w:p w14:paraId="63AFE09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6D4826E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04090CD1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6A3D5782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4E530F29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6379782D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46043FD9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2C12381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51FE45B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22C526EB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0072CA02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4EBC70E3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2E439D38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72F329BC" w14:textId="77777777" w:rsidR="00ED3E8C" w:rsidRDefault="00ED3E8C" w:rsidP="00ED3E8C">
      <w:pPr>
        <w:rPr>
          <w:b/>
          <w:bCs/>
          <w:lang w:val="en-CA"/>
        </w:rPr>
      </w:pPr>
    </w:p>
    <w:p w14:paraId="7594FA9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6F5D94D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742317C6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0153FEE5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0E664354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0431A079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7EE5EE59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55F5D137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52681D65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7F3C938A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51F50BE5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40D62649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72878D0B" w14:textId="77777777" w:rsidR="00ED3E8C" w:rsidRDefault="00ED3E8C" w:rsidP="00ED3E8C">
      <w:pPr>
        <w:rPr>
          <w:b/>
          <w:bCs/>
          <w:lang w:val="en-CA"/>
        </w:rPr>
      </w:pPr>
    </w:p>
    <w:p w14:paraId="553AC69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4AE2A3B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73AEA6A6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0E3C16FC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324A6B95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6C0E0925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7181BE5C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1970BB3F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14CC220D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76430F1B" w14:textId="77777777" w:rsidR="00ED3E8C" w:rsidRDefault="00ED3E8C" w:rsidP="00ED3E8C">
      <w:pPr>
        <w:rPr>
          <w:b/>
          <w:bCs/>
          <w:lang w:val="en-CA"/>
        </w:rPr>
      </w:pPr>
    </w:p>
    <w:p w14:paraId="05A77C7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055EAC3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1C024CD2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1F49D1A8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6DFCEACD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1AC8B356" w14:textId="77777777" w:rsidR="00ED3E8C" w:rsidRDefault="00ED3E8C" w:rsidP="00ED3E8C">
      <w:pPr>
        <w:rPr>
          <w:b/>
          <w:bCs/>
          <w:lang w:val="en-CA"/>
        </w:rPr>
      </w:pPr>
    </w:p>
    <w:p w14:paraId="20949D4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00622E4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5196BEFF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lastRenderedPageBreak/>
        <w:t>Why do we Click: Aspects of emotion</w:t>
      </w:r>
    </w:p>
    <w:p w14:paraId="1F2A2EFB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30591C17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65976E14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7D66D94B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6DAAFEE4" w14:textId="77777777" w:rsidR="00ED3E8C" w:rsidRDefault="00ED3E8C" w:rsidP="00ED3E8C">
      <w:pPr>
        <w:rPr>
          <w:b/>
          <w:bCs/>
          <w:lang w:val="en-CA"/>
        </w:rPr>
      </w:pPr>
    </w:p>
    <w:p w14:paraId="5401593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52C7FAC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5CEC8ACB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79957A2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767C9717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24BD3489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099523E5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398EBD8B" w14:textId="77777777" w:rsidR="00ED3E8C" w:rsidRDefault="00ED3E8C" w:rsidP="00ED3E8C">
      <w:pPr>
        <w:rPr>
          <w:b/>
          <w:bCs/>
          <w:lang w:val="en-CA"/>
        </w:rPr>
      </w:pPr>
    </w:p>
    <w:p w14:paraId="340A3D9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07E87C6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7CF95301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03F25A88" w14:textId="77777777" w:rsidR="00ED3E8C" w:rsidRDefault="00ED3E8C" w:rsidP="00ED3E8C">
      <w:pPr>
        <w:rPr>
          <w:b/>
          <w:bCs/>
          <w:lang w:val="en-CA"/>
        </w:rPr>
      </w:pPr>
    </w:p>
    <w:p w14:paraId="0387CEF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0C1C0FC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2B973A83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63AC83E9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6C4D770E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72DD4620" w14:textId="77777777" w:rsidR="00ED3E8C" w:rsidRDefault="00ED3E8C" w:rsidP="00ED3E8C">
      <w:pPr>
        <w:rPr>
          <w:b/>
          <w:bCs/>
          <w:lang w:val="en-CA"/>
        </w:rPr>
      </w:pPr>
    </w:p>
    <w:p w14:paraId="2DD8250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58102FB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00035A99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1BB74E44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62424066" w14:textId="77777777" w:rsidR="00ED3E8C" w:rsidRDefault="00ED3E8C" w:rsidP="00ED3E8C">
      <w:pPr>
        <w:rPr>
          <w:b/>
          <w:bCs/>
          <w:lang w:val="en-CA"/>
        </w:rPr>
      </w:pPr>
    </w:p>
    <w:p w14:paraId="22AD6B7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7200DE1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26551018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2857263D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3262AA82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0E34077C" w14:textId="77777777" w:rsidR="00ED3E8C" w:rsidRDefault="00ED3E8C" w:rsidP="00ED3E8C">
      <w:pPr>
        <w:rPr>
          <w:b/>
          <w:bCs/>
          <w:lang w:val="en-CA"/>
        </w:rPr>
      </w:pPr>
    </w:p>
    <w:p w14:paraId="7D0FD3B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633B2CF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7038CCD4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4E16DDB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5E43D91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6BEC48FB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62B8A82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61182B26" w14:textId="77777777" w:rsidR="00ED3E8C" w:rsidRDefault="00ED3E8C" w:rsidP="00ED3E8C">
      <w:pPr>
        <w:rPr>
          <w:b/>
          <w:bCs/>
          <w:lang w:val="en-CA"/>
        </w:rPr>
      </w:pPr>
    </w:p>
    <w:p w14:paraId="773C2D1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5A9BA95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20BC7FE5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7A832F62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lastRenderedPageBreak/>
        <w:t>Interaction Design 03</w:t>
      </w:r>
    </w:p>
    <w:p w14:paraId="15BDAF7A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29018BF3" w14:textId="77777777" w:rsidR="00ED3E8C" w:rsidRDefault="00ED3E8C" w:rsidP="00ED3E8C">
      <w:pPr>
        <w:rPr>
          <w:b/>
          <w:bCs/>
          <w:lang w:val="en-CA"/>
        </w:rPr>
      </w:pPr>
    </w:p>
    <w:p w14:paraId="3B62BEB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563A8F3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1F947DE2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1EADFF3A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1425096C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6BE7344C" w14:textId="77777777" w:rsidR="00ED3E8C" w:rsidRDefault="00ED3E8C" w:rsidP="00ED3E8C">
      <w:pPr>
        <w:rPr>
          <w:b/>
          <w:bCs/>
          <w:lang w:val="en-CA"/>
        </w:rPr>
      </w:pPr>
    </w:p>
    <w:p w14:paraId="1FCE2D1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43A3966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75CDD437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74534A46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3A5548DB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74D8C2E9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0C1DD" w14:textId="77777777" w:rsidR="00E059D1" w:rsidRDefault="00E059D1" w:rsidP="008C2C65">
      <w:r>
        <w:separator/>
      </w:r>
    </w:p>
  </w:endnote>
  <w:endnote w:type="continuationSeparator" w:id="0">
    <w:p w14:paraId="46D35F59" w14:textId="77777777" w:rsidR="00E059D1" w:rsidRDefault="00E059D1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F459C" w14:textId="77777777" w:rsidR="00E059D1" w:rsidRDefault="00E059D1" w:rsidP="008C2C65">
      <w:r>
        <w:separator/>
      </w:r>
    </w:p>
  </w:footnote>
  <w:footnote w:type="continuationSeparator" w:id="0">
    <w:p w14:paraId="7CEBFADA" w14:textId="77777777" w:rsidR="00E059D1" w:rsidRDefault="00E059D1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477F0" w14:textId="77777777" w:rsidR="00C20690" w:rsidRDefault="00C20690">
    <w:pPr>
      <w:pStyle w:val="Header"/>
    </w:pPr>
  </w:p>
  <w:p w14:paraId="4A2A2F64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007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1F51A8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2D43"/>
    <w:rsid w:val="002C4B49"/>
    <w:rsid w:val="002D3A01"/>
    <w:rsid w:val="002E579C"/>
    <w:rsid w:val="002F1A6B"/>
    <w:rsid w:val="002F2508"/>
    <w:rsid w:val="00303343"/>
    <w:rsid w:val="00327188"/>
    <w:rsid w:val="003607F1"/>
    <w:rsid w:val="00390F3F"/>
    <w:rsid w:val="003A7AA9"/>
    <w:rsid w:val="003B0BE2"/>
    <w:rsid w:val="003C2DC7"/>
    <w:rsid w:val="003F319A"/>
    <w:rsid w:val="003F58EA"/>
    <w:rsid w:val="003F7770"/>
    <w:rsid w:val="00416807"/>
    <w:rsid w:val="00440E1A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86007"/>
    <w:rsid w:val="00596289"/>
    <w:rsid w:val="005A2CBD"/>
    <w:rsid w:val="005A677E"/>
    <w:rsid w:val="005B4507"/>
    <w:rsid w:val="005E4ED4"/>
    <w:rsid w:val="005F14C3"/>
    <w:rsid w:val="005F573B"/>
    <w:rsid w:val="006253F7"/>
    <w:rsid w:val="00627633"/>
    <w:rsid w:val="00695DAF"/>
    <w:rsid w:val="006966A9"/>
    <w:rsid w:val="006B766A"/>
    <w:rsid w:val="006D0626"/>
    <w:rsid w:val="006E0A69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59D1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A49E8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B857C7"/>
  <w15:docId w15:val="{7EA6385B-0389-244F-9BC4-C37F8B4B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2024-08-31T16:17:00Z</dcterms:created>
  <dcterms:modified xsi:type="dcterms:W3CDTF">2024-08-31T17:06:00Z</dcterms:modified>
</cp:coreProperties>
</file>