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AEFD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43DAF41E" wp14:editId="41D3EA61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FA93" w14:textId="77777777" w:rsidR="00E15B03" w:rsidRDefault="00E15B03" w:rsidP="00FC25BF">
      <w:pPr>
        <w:pStyle w:val="Title"/>
      </w:pPr>
    </w:p>
    <w:p w14:paraId="7BC8AAFF" w14:textId="77777777" w:rsidR="00E15B03" w:rsidRDefault="00E15B03" w:rsidP="00FC25BF">
      <w:pPr>
        <w:pStyle w:val="Title"/>
      </w:pPr>
    </w:p>
    <w:p w14:paraId="5C54F16B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41BE8E95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4670B582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6CF00BB9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4FFEADB2" w14:textId="3AEB8BCF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E82AC1">
        <w:t>10</w:t>
      </w:r>
      <w:r w:rsidR="00C95117">
        <w:t xml:space="preserve">, </w:t>
      </w:r>
      <w:r w:rsidR="00E82AC1" w:rsidRPr="00E82AC1">
        <w:t>November 8</w:t>
      </w:r>
    </w:p>
    <w:p w14:paraId="785A584F" w14:textId="77777777" w:rsidR="0079193D" w:rsidRDefault="0079193D" w:rsidP="005758B3">
      <w:pPr>
        <w:pStyle w:val="Heading1"/>
      </w:pPr>
    </w:p>
    <w:p w14:paraId="3CFAB5F3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792310A7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5142CDA7" w14:textId="77777777" w:rsidR="0079193D" w:rsidRDefault="0079193D" w:rsidP="00047FE3">
      <w:pPr>
        <w:pStyle w:val="Heading2"/>
      </w:pPr>
    </w:p>
    <w:p w14:paraId="0AD86A98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2B7E046A" w14:textId="77777777" w:rsidR="002C4B49" w:rsidRDefault="005B4507" w:rsidP="00F8761A">
      <w:r>
        <w:t>The official resources are available in Brightspace for this week’s lesson</w:t>
      </w:r>
    </w:p>
    <w:p w14:paraId="1C7C1D05" w14:textId="77777777" w:rsidR="005B4507" w:rsidRDefault="005B4507" w:rsidP="00F8761A"/>
    <w:p w14:paraId="57E736FD" w14:textId="3E79626F" w:rsidR="00E82AC1" w:rsidRDefault="00E82AC1" w:rsidP="00F8761A">
      <w:r w:rsidRPr="00E82AC1">
        <w:t>MTM1537-ux-design-class10-user-testing</w:t>
      </w:r>
    </w:p>
    <w:p w14:paraId="6071F95E" w14:textId="77777777" w:rsidR="00F8761A" w:rsidRDefault="00F8761A" w:rsidP="00F9523F"/>
    <w:p w14:paraId="0F787FF7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1CD1E107" w14:textId="77777777" w:rsidR="002C4B49" w:rsidRDefault="005B4507" w:rsidP="00F9523F">
      <w:r>
        <w:t>See Brightspace for the most up to date list of resources.</w:t>
      </w:r>
    </w:p>
    <w:p w14:paraId="3AB28928" w14:textId="77777777" w:rsidR="005B4507" w:rsidRDefault="005B4507" w:rsidP="00F9523F"/>
    <w:p w14:paraId="1382D66E" w14:textId="77777777" w:rsidR="00E82AC1" w:rsidRDefault="00E82AC1" w:rsidP="00E82AC1">
      <w:r>
        <w:t>What Is User Research, And What’s Its Purpose?</w:t>
      </w:r>
    </w:p>
    <w:p w14:paraId="66F63026" w14:textId="77777777" w:rsidR="00E82AC1" w:rsidRDefault="00E82AC1" w:rsidP="00E82AC1">
      <w:r>
        <w:t>Card Sorting Beginner’s Guide: Improving Your Information Architecture</w:t>
      </w:r>
    </w:p>
    <w:p w14:paraId="2B0FA4F9" w14:textId="77777777" w:rsidR="00E82AC1" w:rsidRDefault="00E82AC1" w:rsidP="00E82AC1">
      <w:r>
        <w:t>The Value of User Testing with Prototypes</w:t>
      </w:r>
    </w:p>
    <w:p w14:paraId="535CC2CB" w14:textId="77777777" w:rsidR="00E82AC1" w:rsidRDefault="00E82AC1" w:rsidP="00E82AC1">
      <w:r>
        <w:t>How to conduct user interviews</w:t>
      </w:r>
    </w:p>
    <w:p w14:paraId="146E4045" w14:textId="77777777" w:rsidR="00E82AC1" w:rsidRDefault="00E82AC1" w:rsidP="00E82AC1">
      <w:r>
        <w:t>How to Create Effective User Surveys</w:t>
      </w:r>
    </w:p>
    <w:p w14:paraId="6E44A589" w14:textId="0B59F08E" w:rsidR="005B4507" w:rsidRDefault="00E82AC1" w:rsidP="00E82AC1">
      <w:r>
        <w:t>Why You Only Need to Test with 5 Users</w:t>
      </w:r>
    </w:p>
    <w:p w14:paraId="14C5E594" w14:textId="77777777" w:rsidR="00E82AC1" w:rsidRDefault="00E82AC1" w:rsidP="00E82AC1"/>
    <w:p w14:paraId="11CD842A" w14:textId="77777777" w:rsidR="009E3F29" w:rsidRDefault="009E3F29" w:rsidP="009E3F29">
      <w:pPr>
        <w:pStyle w:val="Heading1"/>
      </w:pPr>
      <w:r>
        <w:t>Evaluation Breakdown</w:t>
      </w:r>
    </w:p>
    <w:p w14:paraId="1453EDCB" w14:textId="77777777" w:rsidR="009E3F29" w:rsidRDefault="009E3F29" w:rsidP="009E3F29">
      <w:r>
        <w:t>The official assignment due dates are in Brightspace. In the event of a discrepancy, the due date in Brightspace is correct.</w:t>
      </w:r>
    </w:p>
    <w:p w14:paraId="72D63080" w14:textId="77777777" w:rsidR="009E3F29" w:rsidRDefault="009E3F29" w:rsidP="009E3F29"/>
    <w:p w14:paraId="1E0FA1B4" w14:textId="77777777" w:rsidR="009E3F29" w:rsidRDefault="009E3F29" w:rsidP="009E3F29">
      <w:r>
        <w:t>Assignment: ICA01 Client Thumbnails</w:t>
      </w:r>
    </w:p>
    <w:p w14:paraId="58BB2BF7" w14:textId="77777777" w:rsidR="009E3F29" w:rsidRDefault="009E3F29" w:rsidP="009E3F29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1F9277B4" w14:textId="77777777" w:rsidR="009E3F29" w:rsidRDefault="009E3F29" w:rsidP="009E3F29">
      <w:r>
        <w:t>Value: 6%</w:t>
      </w:r>
    </w:p>
    <w:p w14:paraId="5106E71E" w14:textId="77777777" w:rsidR="009E3F29" w:rsidRDefault="009E3F29" w:rsidP="009E3F29"/>
    <w:p w14:paraId="10DD429E" w14:textId="77777777" w:rsidR="009E3F29" w:rsidRDefault="009E3F29" w:rsidP="009E3F29">
      <w:r>
        <w:t>Assignment: ICA02 Client Wireframes</w:t>
      </w:r>
    </w:p>
    <w:p w14:paraId="13515D46" w14:textId="77777777" w:rsidR="009E3F29" w:rsidRDefault="009E3F29" w:rsidP="009E3F29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337410E9" w14:textId="77777777" w:rsidR="009E3F29" w:rsidRDefault="009E3F29" w:rsidP="009E3F29">
      <w:r>
        <w:lastRenderedPageBreak/>
        <w:t>Value: 6%</w:t>
      </w:r>
    </w:p>
    <w:p w14:paraId="06B98341" w14:textId="77777777" w:rsidR="009E3F29" w:rsidRDefault="009E3F29" w:rsidP="009E3F29"/>
    <w:p w14:paraId="15ED0877" w14:textId="77777777" w:rsidR="009E3F29" w:rsidRDefault="009E3F29" w:rsidP="009E3F29">
      <w:r>
        <w:t>Assignment: ICA03 Client Branding</w:t>
      </w:r>
    </w:p>
    <w:p w14:paraId="416A8B62" w14:textId="77777777" w:rsidR="009E3F29" w:rsidRDefault="009E3F29" w:rsidP="009E3F29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2F71F363" w14:textId="77777777" w:rsidR="009E3F29" w:rsidRDefault="009E3F29" w:rsidP="009E3F29">
      <w:r>
        <w:t>Value: 6%</w:t>
      </w:r>
    </w:p>
    <w:p w14:paraId="4192ED10" w14:textId="77777777" w:rsidR="009E3F29" w:rsidRDefault="009E3F29" w:rsidP="009E3F29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3C9D5F52" w14:textId="77777777" w:rsidR="009E3F29" w:rsidRDefault="009E3F29" w:rsidP="009E3F29">
      <w:r>
        <w:t>Value: 6%</w:t>
      </w:r>
    </w:p>
    <w:p w14:paraId="7C5EA4D4" w14:textId="77777777" w:rsidR="009E3F29" w:rsidRDefault="009E3F29" w:rsidP="009E3F29"/>
    <w:p w14:paraId="55E64343" w14:textId="77777777" w:rsidR="009E3F29" w:rsidRDefault="009E3F29" w:rsidP="009E3F29">
      <w:r>
        <w:t>Assignment: ICA05 Prototype - Evaluation and feedback</w:t>
      </w:r>
    </w:p>
    <w:p w14:paraId="7DAF50E8" w14:textId="77777777" w:rsidR="009E3F29" w:rsidRDefault="009E3F29" w:rsidP="009E3F29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49BFBFE1" w14:textId="77777777" w:rsidR="009E3F29" w:rsidRDefault="009E3F29" w:rsidP="009E3F29">
      <w:r>
        <w:t>Value: 6%</w:t>
      </w:r>
    </w:p>
    <w:p w14:paraId="5C30EE48" w14:textId="77777777" w:rsidR="009E3F29" w:rsidRDefault="009E3F29" w:rsidP="009E3F29"/>
    <w:p w14:paraId="5C322E4D" w14:textId="77777777" w:rsidR="009E3F29" w:rsidRDefault="009E3F29" w:rsidP="009E3F29">
      <w:r>
        <w:t>Assignment: A01 Wireframes</w:t>
      </w:r>
    </w:p>
    <w:p w14:paraId="0C271A44" w14:textId="77777777" w:rsidR="009E3F29" w:rsidRDefault="009E3F29" w:rsidP="009E3F29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53275175" w14:textId="77777777" w:rsidR="009E3F29" w:rsidRDefault="009E3F29" w:rsidP="009E3F29">
      <w:r>
        <w:t>Value: 20%</w:t>
      </w:r>
    </w:p>
    <w:p w14:paraId="266CDC88" w14:textId="77777777" w:rsidR="009E3F29" w:rsidRDefault="009E3F29" w:rsidP="009E3F29"/>
    <w:p w14:paraId="39551DE1" w14:textId="77777777" w:rsidR="009E3F29" w:rsidRDefault="009E3F29" w:rsidP="009E3F29">
      <w:r>
        <w:t>Assignment: A02 Website Re-Design</w:t>
      </w:r>
    </w:p>
    <w:p w14:paraId="11681DBA" w14:textId="77777777" w:rsidR="009E3F29" w:rsidRDefault="009E3F29" w:rsidP="009E3F29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62492C01" w14:textId="77777777" w:rsidR="009E3F29" w:rsidRDefault="009E3F29" w:rsidP="009E3F29">
      <w:r>
        <w:t>Value: 20%</w:t>
      </w:r>
    </w:p>
    <w:p w14:paraId="2C2A0E7D" w14:textId="77777777" w:rsidR="009E3F29" w:rsidRDefault="009E3F29" w:rsidP="009E3F29"/>
    <w:p w14:paraId="647A8901" w14:textId="77777777" w:rsidR="009E3F29" w:rsidRDefault="009E3F29" w:rsidP="009E3F29">
      <w:r>
        <w:t>Assignment: A03 Website planning and design</w:t>
      </w:r>
    </w:p>
    <w:p w14:paraId="4BE6E306" w14:textId="77777777" w:rsidR="009E3F29" w:rsidRDefault="009E3F29" w:rsidP="009E3F29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73A03A17" w14:textId="77777777" w:rsidR="009E3F29" w:rsidRDefault="009E3F29" w:rsidP="009E3F29">
      <w:r>
        <w:t>Value: 20%</w:t>
      </w:r>
    </w:p>
    <w:p w14:paraId="64E1672F" w14:textId="77777777" w:rsidR="009E3F29" w:rsidRDefault="009E3F29" w:rsidP="009E3F29"/>
    <w:p w14:paraId="36406665" w14:textId="77777777" w:rsidR="009E3F29" w:rsidRDefault="009E3F29" w:rsidP="009E3F29">
      <w:r>
        <w:t>Assignment: Usability testing workshop</w:t>
      </w:r>
    </w:p>
    <w:p w14:paraId="5FA4EEE1" w14:textId="77777777" w:rsidR="009E3F29" w:rsidRDefault="009E3F29" w:rsidP="009E3F29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556D24CC" w14:textId="77777777" w:rsidR="009E3F29" w:rsidRDefault="009E3F29" w:rsidP="009E3F29">
      <w:r>
        <w:t>Value: 10%</w:t>
      </w:r>
    </w:p>
    <w:p w14:paraId="4567620D" w14:textId="77777777" w:rsidR="00047FE3" w:rsidRDefault="00047FE3" w:rsidP="00047FE3">
      <w:pPr>
        <w:pStyle w:val="Caption"/>
        <w:keepNext/>
      </w:pPr>
    </w:p>
    <w:p w14:paraId="2A296092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106A7E55" w14:textId="77777777" w:rsidR="00ED3E8C" w:rsidRPr="00ED3E8C" w:rsidRDefault="00ED3E8C" w:rsidP="00ED3E8C"/>
    <w:p w14:paraId="607D4CAE" w14:textId="77777777" w:rsidR="00C90CCF" w:rsidRDefault="00C90CCF" w:rsidP="00C90CCF"/>
    <w:p w14:paraId="41F3AC3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3C21ACB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72ECBFCD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7F86FFF3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7915FD71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5BA8D51B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77044CCA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7B02D55E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36C07E3F" w14:textId="77777777" w:rsidR="00ED3E8C" w:rsidRDefault="00ED3E8C" w:rsidP="00ED3E8C">
      <w:pPr>
        <w:rPr>
          <w:b/>
          <w:bCs/>
          <w:lang w:val="en-CA"/>
        </w:rPr>
      </w:pPr>
    </w:p>
    <w:p w14:paraId="11B7FD8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5A86A25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7A0F1CE6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30D4AB53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lastRenderedPageBreak/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69BD6E16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23352127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4845A2DE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3286065A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5AAE6D28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709E75CA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0A19B38F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170A1B17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79BE0649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0A0422EC" w14:textId="77777777" w:rsidR="00ED3E8C" w:rsidRDefault="00ED3E8C" w:rsidP="00ED3E8C">
      <w:pPr>
        <w:rPr>
          <w:b/>
          <w:bCs/>
          <w:lang w:val="en-CA"/>
        </w:rPr>
      </w:pPr>
    </w:p>
    <w:p w14:paraId="5BBC69B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66304AE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65B55275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78293F99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6179BC67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163DA3F2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55C73D4D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57878A43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05D01DA3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1C0D9BE8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5122D4C5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404959F7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590D2EBF" w14:textId="77777777" w:rsidR="00ED3E8C" w:rsidRDefault="00ED3E8C" w:rsidP="00ED3E8C">
      <w:pPr>
        <w:rPr>
          <w:b/>
          <w:bCs/>
          <w:lang w:val="en-CA"/>
        </w:rPr>
      </w:pPr>
    </w:p>
    <w:p w14:paraId="69C7434E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1C6DF31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41134E1C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1CA86E14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0493A9F2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2FEB50A1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7180EE4D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7A42FA8D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7692F9B7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7F82E37A" w14:textId="77777777" w:rsidR="00ED3E8C" w:rsidRDefault="00ED3E8C" w:rsidP="00ED3E8C">
      <w:pPr>
        <w:rPr>
          <w:b/>
          <w:bCs/>
          <w:lang w:val="en-CA"/>
        </w:rPr>
      </w:pPr>
    </w:p>
    <w:p w14:paraId="5B5DC53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3763BF9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08BA2AA6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6902E284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2EB8D558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03DD6052" w14:textId="77777777" w:rsidR="00ED3E8C" w:rsidRDefault="00ED3E8C" w:rsidP="00ED3E8C">
      <w:pPr>
        <w:rPr>
          <w:b/>
          <w:bCs/>
          <w:lang w:val="en-CA"/>
        </w:rPr>
      </w:pPr>
    </w:p>
    <w:p w14:paraId="5EC4EAF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437753B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53D32D41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677C0308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1B8D43BE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156C90D7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00FD4028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lastRenderedPageBreak/>
        <w:t>Assignment due:</w:t>
      </w:r>
      <w:r w:rsidRPr="00ED3E8C">
        <w:rPr>
          <w:lang w:val="en-CA"/>
        </w:rPr>
        <w:t xml:space="preserve"> A01 Wireframes (Part One)</w:t>
      </w:r>
    </w:p>
    <w:p w14:paraId="0E92ECEA" w14:textId="77777777" w:rsidR="00ED3E8C" w:rsidRDefault="00ED3E8C" w:rsidP="00ED3E8C">
      <w:pPr>
        <w:rPr>
          <w:b/>
          <w:bCs/>
          <w:lang w:val="en-CA"/>
        </w:rPr>
      </w:pPr>
    </w:p>
    <w:p w14:paraId="3597913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12A9F56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1D37740A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736B6963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7AB6FF49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596C8B2E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342440B3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6DD2D676" w14:textId="77777777" w:rsidR="00ED3E8C" w:rsidRDefault="00ED3E8C" w:rsidP="00ED3E8C">
      <w:pPr>
        <w:rPr>
          <w:b/>
          <w:bCs/>
          <w:lang w:val="en-CA"/>
        </w:rPr>
      </w:pPr>
    </w:p>
    <w:p w14:paraId="4C7A58F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0CB4BFF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0D347F2F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31FFE081" w14:textId="77777777" w:rsidR="00ED3E8C" w:rsidRDefault="00ED3E8C" w:rsidP="00ED3E8C">
      <w:pPr>
        <w:rPr>
          <w:b/>
          <w:bCs/>
          <w:lang w:val="en-CA"/>
        </w:rPr>
      </w:pPr>
    </w:p>
    <w:p w14:paraId="405471B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029AF31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0D6D6885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394F66A6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3621BEDB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47A39526" w14:textId="77777777" w:rsidR="00ED3E8C" w:rsidRDefault="00ED3E8C" w:rsidP="00ED3E8C">
      <w:pPr>
        <w:rPr>
          <w:b/>
          <w:bCs/>
          <w:lang w:val="en-CA"/>
        </w:rPr>
      </w:pPr>
    </w:p>
    <w:p w14:paraId="699DB87B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62BB332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42A74626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263B02DD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40E990B5" w14:textId="77777777" w:rsidR="00ED3E8C" w:rsidRDefault="00ED3E8C" w:rsidP="00ED3E8C">
      <w:pPr>
        <w:rPr>
          <w:b/>
          <w:bCs/>
          <w:lang w:val="en-CA"/>
        </w:rPr>
      </w:pPr>
    </w:p>
    <w:p w14:paraId="5B6140F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3D068CC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3F52FBCB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6D926440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241CCC5C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7FD8A87B" w14:textId="77777777" w:rsidR="00ED3E8C" w:rsidRDefault="00ED3E8C" w:rsidP="00ED3E8C">
      <w:pPr>
        <w:rPr>
          <w:b/>
          <w:bCs/>
          <w:lang w:val="en-CA"/>
        </w:rPr>
      </w:pPr>
    </w:p>
    <w:p w14:paraId="35C4665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4A9670B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086F1245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281CA939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6E94C679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5C8EF6D5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73A0325A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63B892E4" w14:textId="77777777" w:rsidR="00ED3E8C" w:rsidRDefault="00ED3E8C" w:rsidP="00ED3E8C">
      <w:pPr>
        <w:rPr>
          <w:b/>
          <w:bCs/>
          <w:lang w:val="en-CA"/>
        </w:rPr>
      </w:pPr>
    </w:p>
    <w:p w14:paraId="3AE819C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7530F4A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722687F3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4B3A7B06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1D8E77DD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7D991539" w14:textId="77777777" w:rsidR="00ED3E8C" w:rsidRDefault="00ED3E8C" w:rsidP="00ED3E8C">
      <w:pPr>
        <w:rPr>
          <w:b/>
          <w:bCs/>
          <w:lang w:val="en-CA"/>
        </w:rPr>
      </w:pPr>
    </w:p>
    <w:p w14:paraId="74D037E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72FD46B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lastRenderedPageBreak/>
        <w:t>December 6</w:t>
      </w:r>
    </w:p>
    <w:p w14:paraId="798E1A44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5B92896E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1FAF1C00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1BD1FA14" w14:textId="77777777" w:rsidR="00ED3E8C" w:rsidRDefault="00ED3E8C" w:rsidP="00ED3E8C">
      <w:pPr>
        <w:rPr>
          <w:b/>
          <w:bCs/>
          <w:lang w:val="en-CA"/>
        </w:rPr>
      </w:pPr>
    </w:p>
    <w:p w14:paraId="61738F1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2944ECD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543F20F7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14E07F4C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038038BE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690D71FD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B9A44" w14:textId="77777777" w:rsidR="00232459" w:rsidRDefault="00232459" w:rsidP="008C2C65">
      <w:r>
        <w:separator/>
      </w:r>
    </w:p>
  </w:endnote>
  <w:endnote w:type="continuationSeparator" w:id="0">
    <w:p w14:paraId="0BCFD6F5" w14:textId="77777777" w:rsidR="00232459" w:rsidRDefault="00232459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C4D39" w14:textId="77777777" w:rsidR="00232459" w:rsidRDefault="00232459" w:rsidP="008C2C65">
      <w:r>
        <w:separator/>
      </w:r>
    </w:p>
  </w:footnote>
  <w:footnote w:type="continuationSeparator" w:id="0">
    <w:p w14:paraId="5DD8B8C3" w14:textId="77777777" w:rsidR="00232459" w:rsidRDefault="00232459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9E2F" w14:textId="77777777" w:rsidR="00C20690" w:rsidRDefault="00C20690">
    <w:pPr>
      <w:pStyle w:val="Header"/>
    </w:pPr>
  </w:p>
  <w:p w14:paraId="690C534E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C1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2098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205377"/>
    <w:rsid w:val="0021110B"/>
    <w:rsid w:val="00216D6D"/>
    <w:rsid w:val="00232459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C1CEA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1DD9"/>
    <w:rsid w:val="007A7FF9"/>
    <w:rsid w:val="007B1DE2"/>
    <w:rsid w:val="007D339C"/>
    <w:rsid w:val="007E0008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04A34"/>
    <w:rsid w:val="00914CC1"/>
    <w:rsid w:val="009212F1"/>
    <w:rsid w:val="0093261A"/>
    <w:rsid w:val="00935790"/>
    <w:rsid w:val="009366E8"/>
    <w:rsid w:val="0094254A"/>
    <w:rsid w:val="0094463A"/>
    <w:rsid w:val="00944A92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E3F29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2448"/>
    <w:rsid w:val="00CD52A9"/>
    <w:rsid w:val="00CF1662"/>
    <w:rsid w:val="00CF7006"/>
    <w:rsid w:val="00D066D4"/>
    <w:rsid w:val="00D15866"/>
    <w:rsid w:val="00D24801"/>
    <w:rsid w:val="00D315F9"/>
    <w:rsid w:val="00D33580"/>
    <w:rsid w:val="00D52F8F"/>
    <w:rsid w:val="00D67596"/>
    <w:rsid w:val="00D871B3"/>
    <w:rsid w:val="00DB00A1"/>
    <w:rsid w:val="00DB109D"/>
    <w:rsid w:val="00DC77B7"/>
    <w:rsid w:val="00DC7929"/>
    <w:rsid w:val="00DD06EF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82AC1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1FD710"/>
  <w15:docId w15:val="{765CAC3C-C000-F449-BAB5-F56C68A7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3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3</cp:revision>
  <cp:lastPrinted>2013-11-13T14:46:00Z</cp:lastPrinted>
  <dcterms:created xsi:type="dcterms:W3CDTF">2024-08-31T16:35:00Z</dcterms:created>
  <dcterms:modified xsi:type="dcterms:W3CDTF">2024-08-31T17:08:00Z</dcterms:modified>
</cp:coreProperties>
</file>