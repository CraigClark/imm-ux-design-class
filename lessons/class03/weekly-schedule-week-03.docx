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99CA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5AE3C7EF" wp14:editId="6F79FEE0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B56C" w14:textId="77777777" w:rsidR="00E15B03" w:rsidRDefault="00E15B03" w:rsidP="00FC25BF">
      <w:pPr>
        <w:pStyle w:val="Title"/>
      </w:pPr>
    </w:p>
    <w:p w14:paraId="4168BE4F" w14:textId="77777777" w:rsidR="00E15B03" w:rsidRDefault="00E15B03" w:rsidP="00FC25BF">
      <w:pPr>
        <w:pStyle w:val="Title"/>
      </w:pPr>
    </w:p>
    <w:p w14:paraId="6A59C0E0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10494BF6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66F3D623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336AD847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24F7F449" w14:textId="1504EEF5" w:rsidR="005B4507" w:rsidRPr="005B4507" w:rsidRDefault="005B4507" w:rsidP="005B4507">
      <w:pPr>
        <w:pStyle w:val="Heading1"/>
      </w:pPr>
      <w:r>
        <w:t>Interactive Media</w:t>
      </w:r>
      <w:r w:rsidR="003F5532">
        <w:t xml:space="preserve"> </w:t>
      </w:r>
      <w:r>
        <w:t xml:space="preserve">Management </w:t>
      </w:r>
      <w:r w:rsidRPr="005B4507">
        <w:t>0300X01FWO</w:t>
      </w:r>
      <w:r w:rsidR="00C95117">
        <w:br/>
        <w:t xml:space="preserve">Week </w:t>
      </w:r>
      <w:r w:rsidR="001E750A">
        <w:t>3</w:t>
      </w:r>
      <w:r w:rsidR="00C95117">
        <w:t xml:space="preserve">, </w:t>
      </w:r>
      <w:r w:rsidR="001E750A" w:rsidRPr="001E750A">
        <w:rPr>
          <w:i/>
          <w:iCs/>
        </w:rPr>
        <w:t>September 20</w:t>
      </w:r>
    </w:p>
    <w:p w14:paraId="57635BDA" w14:textId="77777777" w:rsidR="0079193D" w:rsidRDefault="0079193D" w:rsidP="005758B3">
      <w:pPr>
        <w:pStyle w:val="Heading1"/>
      </w:pPr>
    </w:p>
    <w:p w14:paraId="19C7910A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1813F41E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5088E150" w14:textId="77777777" w:rsidR="0079193D" w:rsidRDefault="0079193D" w:rsidP="00047FE3">
      <w:pPr>
        <w:pStyle w:val="Heading2"/>
      </w:pPr>
    </w:p>
    <w:p w14:paraId="2E389FAB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4D522249" w14:textId="77777777" w:rsidR="002C4B49" w:rsidRDefault="005B4507" w:rsidP="00F8761A">
      <w:r>
        <w:t>The official resources are available in Brightspace for this week’s lesson</w:t>
      </w:r>
    </w:p>
    <w:p w14:paraId="62FA2914" w14:textId="77777777" w:rsidR="005B4507" w:rsidRDefault="005B4507" w:rsidP="00F8761A"/>
    <w:p w14:paraId="50A70332" w14:textId="0830336C" w:rsidR="001E750A" w:rsidRDefault="001E750A" w:rsidP="00F8761A">
      <w:r w:rsidRPr="001E750A">
        <w:t>MTM1537-ux-design-class03-Information-hierarchy-design-intro</w:t>
      </w:r>
    </w:p>
    <w:p w14:paraId="3206C6F3" w14:textId="77777777" w:rsidR="00F8761A" w:rsidRDefault="00F8761A" w:rsidP="00F9523F"/>
    <w:p w14:paraId="490B1438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49138E2C" w14:textId="77777777" w:rsidR="002C4B49" w:rsidRDefault="005B4507" w:rsidP="00F9523F">
      <w:r>
        <w:t>See Brightspace for the most up to date list of resources.</w:t>
      </w:r>
    </w:p>
    <w:p w14:paraId="4F0A58C8" w14:textId="77777777" w:rsidR="001E750A" w:rsidRDefault="001E750A" w:rsidP="00F9523F"/>
    <w:p w14:paraId="34D29499" w14:textId="37D5A39E" w:rsidR="001E750A" w:rsidRDefault="001E750A" w:rsidP="00F9523F">
      <w:r>
        <w:t>n/a</w:t>
      </w:r>
    </w:p>
    <w:p w14:paraId="1555A549" w14:textId="77777777" w:rsidR="005B4507" w:rsidRDefault="005B4507" w:rsidP="00F9523F"/>
    <w:p w14:paraId="1A06C0EC" w14:textId="77777777" w:rsidR="00FD597B" w:rsidRDefault="00FD597B" w:rsidP="00FD597B">
      <w:pPr>
        <w:pStyle w:val="Heading1"/>
      </w:pPr>
      <w:r>
        <w:t>Evaluation Breakdown</w:t>
      </w:r>
    </w:p>
    <w:p w14:paraId="1023D7A8" w14:textId="77777777" w:rsidR="00FD597B" w:rsidRDefault="00FD597B" w:rsidP="00FD597B">
      <w:r>
        <w:t>The official assignment due dates are in Brightspace. In the event of a discrepancy, the due date in Brightspace is correct.</w:t>
      </w:r>
    </w:p>
    <w:p w14:paraId="4A150B2B" w14:textId="77777777" w:rsidR="00FD597B" w:rsidRDefault="00FD597B" w:rsidP="00FD597B"/>
    <w:p w14:paraId="245A40DF" w14:textId="77777777" w:rsidR="00FD597B" w:rsidRDefault="00FD597B" w:rsidP="00FD597B">
      <w:r>
        <w:t>Assignment: ICA01 Client Thumbnails</w:t>
      </w:r>
    </w:p>
    <w:p w14:paraId="35777318" w14:textId="77777777" w:rsidR="00FD597B" w:rsidRDefault="00FD597B" w:rsidP="00FD597B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42872F84" w14:textId="77777777" w:rsidR="00FD597B" w:rsidRDefault="00FD597B" w:rsidP="00FD597B">
      <w:r>
        <w:t>Value: 6%</w:t>
      </w:r>
    </w:p>
    <w:p w14:paraId="5736C5F3" w14:textId="77777777" w:rsidR="00FD597B" w:rsidRDefault="00FD597B" w:rsidP="00FD597B"/>
    <w:p w14:paraId="6B54E3CD" w14:textId="77777777" w:rsidR="00FD597B" w:rsidRDefault="00FD597B" w:rsidP="00FD597B">
      <w:r>
        <w:t>Assignment: ICA02 Client Wireframes</w:t>
      </w:r>
    </w:p>
    <w:p w14:paraId="32B41839" w14:textId="77777777" w:rsidR="00FD597B" w:rsidRDefault="00FD597B" w:rsidP="00FD597B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42121A00" w14:textId="77777777" w:rsidR="00FD597B" w:rsidRDefault="00FD597B" w:rsidP="00FD597B">
      <w:r>
        <w:t>Value: 6%</w:t>
      </w:r>
    </w:p>
    <w:p w14:paraId="4B7C3CEE" w14:textId="77777777" w:rsidR="00FD597B" w:rsidRDefault="00FD597B" w:rsidP="00FD597B"/>
    <w:p w14:paraId="783A4283" w14:textId="77777777" w:rsidR="00FD597B" w:rsidRDefault="00FD597B" w:rsidP="00FD597B">
      <w:r>
        <w:t>Assignment: ICA03 Client Branding</w:t>
      </w:r>
    </w:p>
    <w:p w14:paraId="6E168370" w14:textId="77777777" w:rsidR="00FD597B" w:rsidRDefault="00FD597B" w:rsidP="00FD597B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70BD5672" w14:textId="77777777" w:rsidR="00FD597B" w:rsidRDefault="00FD597B" w:rsidP="00FD597B">
      <w:r>
        <w:t>Value: 6%</w:t>
      </w:r>
    </w:p>
    <w:p w14:paraId="2AAA4FDF" w14:textId="77777777" w:rsidR="00FD597B" w:rsidRDefault="00FD597B" w:rsidP="00FD597B">
      <w:r>
        <w:lastRenderedPageBreak/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62C6EC9C" w14:textId="77777777" w:rsidR="00FD597B" w:rsidRDefault="00FD597B" w:rsidP="00FD597B">
      <w:r>
        <w:t>Value: 6%</w:t>
      </w:r>
    </w:p>
    <w:p w14:paraId="04700B45" w14:textId="77777777" w:rsidR="00FD597B" w:rsidRDefault="00FD597B" w:rsidP="00FD597B"/>
    <w:p w14:paraId="596D0D70" w14:textId="77777777" w:rsidR="00FD597B" w:rsidRDefault="00FD597B" w:rsidP="00FD597B">
      <w:r>
        <w:t>Assignment: ICA05 Prototype - Evaluation and feedback</w:t>
      </w:r>
    </w:p>
    <w:p w14:paraId="47A96471" w14:textId="77777777" w:rsidR="00FD597B" w:rsidRDefault="00FD597B" w:rsidP="00FD597B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487F2C53" w14:textId="77777777" w:rsidR="00FD597B" w:rsidRDefault="00FD597B" w:rsidP="00FD597B">
      <w:r>
        <w:t>Value: 6%</w:t>
      </w:r>
    </w:p>
    <w:p w14:paraId="51D44DDC" w14:textId="77777777" w:rsidR="00FD597B" w:rsidRDefault="00FD597B" w:rsidP="00FD597B"/>
    <w:p w14:paraId="58BBC55D" w14:textId="77777777" w:rsidR="00FD597B" w:rsidRDefault="00FD597B" w:rsidP="00FD597B">
      <w:r>
        <w:t>Assignment: A01 Wireframes</w:t>
      </w:r>
    </w:p>
    <w:p w14:paraId="368F75D3" w14:textId="77777777" w:rsidR="00FD597B" w:rsidRDefault="00FD597B" w:rsidP="00FD597B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38A7EEDA" w14:textId="77777777" w:rsidR="00FD597B" w:rsidRDefault="00FD597B" w:rsidP="00FD597B">
      <w:r>
        <w:t>Value: 20%</w:t>
      </w:r>
    </w:p>
    <w:p w14:paraId="1D82FAD0" w14:textId="77777777" w:rsidR="00FD597B" w:rsidRDefault="00FD597B" w:rsidP="00FD597B"/>
    <w:p w14:paraId="44DCBA54" w14:textId="77777777" w:rsidR="00FD597B" w:rsidRDefault="00FD597B" w:rsidP="00FD597B">
      <w:r>
        <w:t>Assignment: A02 Website Re-Design</w:t>
      </w:r>
    </w:p>
    <w:p w14:paraId="62E50E44" w14:textId="77777777" w:rsidR="00FD597B" w:rsidRDefault="00FD597B" w:rsidP="00FD597B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08613A2C" w14:textId="77777777" w:rsidR="00FD597B" w:rsidRDefault="00FD597B" w:rsidP="00FD597B">
      <w:r>
        <w:t>Value: 20%</w:t>
      </w:r>
    </w:p>
    <w:p w14:paraId="150159F1" w14:textId="77777777" w:rsidR="00FD597B" w:rsidRDefault="00FD597B" w:rsidP="00FD597B"/>
    <w:p w14:paraId="6FE42F9D" w14:textId="77777777" w:rsidR="00FD597B" w:rsidRDefault="00FD597B" w:rsidP="00FD597B">
      <w:r>
        <w:t>Assignment: A03 Website planning and design</w:t>
      </w:r>
    </w:p>
    <w:p w14:paraId="20039BAA" w14:textId="77777777" w:rsidR="00FD597B" w:rsidRDefault="00FD597B" w:rsidP="00FD597B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45778560" w14:textId="77777777" w:rsidR="00FD597B" w:rsidRDefault="00FD597B" w:rsidP="00FD597B">
      <w:r>
        <w:t>Value: 20%</w:t>
      </w:r>
    </w:p>
    <w:p w14:paraId="15448BB2" w14:textId="77777777" w:rsidR="00FD597B" w:rsidRDefault="00FD597B" w:rsidP="00FD597B"/>
    <w:p w14:paraId="01AFDAA6" w14:textId="77777777" w:rsidR="00FD597B" w:rsidRDefault="00FD597B" w:rsidP="00FD597B">
      <w:r>
        <w:t>Assignment: Usability testing workshop</w:t>
      </w:r>
    </w:p>
    <w:p w14:paraId="5263C182" w14:textId="77777777" w:rsidR="00FD597B" w:rsidRDefault="00FD597B" w:rsidP="00FD597B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580382B3" w14:textId="77777777" w:rsidR="00FD597B" w:rsidRDefault="00FD597B" w:rsidP="00FD597B">
      <w:r>
        <w:t>Value: 10%</w:t>
      </w:r>
    </w:p>
    <w:p w14:paraId="3A147D0D" w14:textId="77777777" w:rsidR="00047FE3" w:rsidRDefault="00047FE3" w:rsidP="00047FE3">
      <w:pPr>
        <w:pStyle w:val="Caption"/>
        <w:keepNext/>
      </w:pPr>
    </w:p>
    <w:p w14:paraId="3F0E3736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1F68E424" w14:textId="77777777" w:rsidR="00ED3E8C" w:rsidRPr="00ED3E8C" w:rsidRDefault="00ED3E8C" w:rsidP="00ED3E8C"/>
    <w:p w14:paraId="16050489" w14:textId="77777777" w:rsidR="00C90CCF" w:rsidRDefault="00C90CCF" w:rsidP="00C90CCF"/>
    <w:p w14:paraId="598BABD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5E4D7B6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5D830B4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0753C6B6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33FADE8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3A37B38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05EF8E7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5238990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6053BE24" w14:textId="77777777" w:rsidR="00ED3E8C" w:rsidRDefault="00ED3E8C" w:rsidP="00ED3E8C">
      <w:pPr>
        <w:rPr>
          <w:b/>
          <w:bCs/>
          <w:lang w:val="en-CA"/>
        </w:rPr>
      </w:pPr>
    </w:p>
    <w:p w14:paraId="07B25D0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60A8536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3494592E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3A2E0D7B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13C8045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7B5C7E6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266B64E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010BDB00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3EDD4EFD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lastRenderedPageBreak/>
        <w:t>shapes</w:t>
      </w:r>
    </w:p>
    <w:p w14:paraId="4B2C1E6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7696EFDD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177CF610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2FF87232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6941AC59" w14:textId="77777777" w:rsidR="00ED3E8C" w:rsidRDefault="00ED3E8C" w:rsidP="00ED3E8C">
      <w:pPr>
        <w:rPr>
          <w:b/>
          <w:bCs/>
          <w:lang w:val="en-CA"/>
        </w:rPr>
      </w:pPr>
    </w:p>
    <w:p w14:paraId="177DB76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4CF2124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7DB34304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611EF6DF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7BF1C3F7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04F7DDB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34012FB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2C90337B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3313D1C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1A635579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6FD2D3CD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06145F4E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5698E22A" w14:textId="77777777" w:rsidR="00ED3E8C" w:rsidRDefault="00ED3E8C" w:rsidP="00ED3E8C">
      <w:pPr>
        <w:rPr>
          <w:b/>
          <w:bCs/>
          <w:lang w:val="en-CA"/>
        </w:rPr>
      </w:pPr>
    </w:p>
    <w:p w14:paraId="4229534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466BB0F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2C70D118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7F1245A1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7B062F5D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375408F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2DE96B50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6EC6A5A4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55CD6CA7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44CE280C" w14:textId="77777777" w:rsidR="00ED3E8C" w:rsidRDefault="00ED3E8C" w:rsidP="00ED3E8C">
      <w:pPr>
        <w:rPr>
          <w:b/>
          <w:bCs/>
          <w:lang w:val="en-CA"/>
        </w:rPr>
      </w:pPr>
    </w:p>
    <w:p w14:paraId="33E324F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2C0E9C1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4787995D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381371A8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5CFC10F2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4D2308BA" w14:textId="77777777" w:rsidR="00ED3E8C" w:rsidRDefault="00ED3E8C" w:rsidP="00ED3E8C">
      <w:pPr>
        <w:rPr>
          <w:b/>
          <w:bCs/>
          <w:lang w:val="en-CA"/>
        </w:rPr>
      </w:pPr>
    </w:p>
    <w:p w14:paraId="5412A83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6ACC9F0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46FE715E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2A4FED1B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5747E2FF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7BDC47B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4CB7698E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33594A06" w14:textId="77777777" w:rsidR="00ED3E8C" w:rsidRDefault="00ED3E8C" w:rsidP="00ED3E8C">
      <w:pPr>
        <w:rPr>
          <w:b/>
          <w:bCs/>
          <w:lang w:val="en-CA"/>
        </w:rPr>
      </w:pPr>
    </w:p>
    <w:p w14:paraId="03798F1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69722C3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5C16CD76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71D50A65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lastRenderedPageBreak/>
        <w:t>Why we click: Simplified choices</w:t>
      </w:r>
    </w:p>
    <w:p w14:paraId="14FCBF6D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3F48804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5B6F03A8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4CEC1D45" w14:textId="77777777" w:rsidR="00ED3E8C" w:rsidRDefault="00ED3E8C" w:rsidP="00ED3E8C">
      <w:pPr>
        <w:rPr>
          <w:b/>
          <w:bCs/>
          <w:lang w:val="en-CA"/>
        </w:rPr>
      </w:pPr>
    </w:p>
    <w:p w14:paraId="192BC6B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3F7354D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468A8755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4B76AFCE" w14:textId="77777777" w:rsidR="00ED3E8C" w:rsidRDefault="00ED3E8C" w:rsidP="00ED3E8C">
      <w:pPr>
        <w:rPr>
          <w:b/>
          <w:bCs/>
          <w:lang w:val="en-CA"/>
        </w:rPr>
      </w:pPr>
    </w:p>
    <w:p w14:paraId="2343493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675C21C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54890A50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285D874A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271BEEC3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75A37040" w14:textId="77777777" w:rsidR="00ED3E8C" w:rsidRDefault="00ED3E8C" w:rsidP="00ED3E8C">
      <w:pPr>
        <w:rPr>
          <w:b/>
          <w:bCs/>
          <w:lang w:val="en-CA"/>
        </w:rPr>
      </w:pPr>
    </w:p>
    <w:p w14:paraId="1A16370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614A7B2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0162B4E7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42C2A476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402C1298" w14:textId="77777777" w:rsidR="00ED3E8C" w:rsidRDefault="00ED3E8C" w:rsidP="00ED3E8C">
      <w:pPr>
        <w:rPr>
          <w:b/>
          <w:bCs/>
          <w:lang w:val="en-CA"/>
        </w:rPr>
      </w:pPr>
    </w:p>
    <w:p w14:paraId="75D21A5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1849ACF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5D7D311B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26D1CD8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59C74D8C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4DF6DDF5" w14:textId="77777777" w:rsidR="00ED3E8C" w:rsidRDefault="00ED3E8C" w:rsidP="00ED3E8C">
      <w:pPr>
        <w:rPr>
          <w:b/>
          <w:bCs/>
          <w:lang w:val="en-CA"/>
        </w:rPr>
      </w:pPr>
    </w:p>
    <w:p w14:paraId="12ADE1A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33B5F7B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66EC141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09CBD1E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6B408E6A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26A4703F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0D72DE6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0ACAF422" w14:textId="77777777" w:rsidR="00ED3E8C" w:rsidRDefault="00ED3E8C" w:rsidP="00ED3E8C">
      <w:pPr>
        <w:rPr>
          <w:b/>
          <w:bCs/>
          <w:lang w:val="en-CA"/>
        </w:rPr>
      </w:pPr>
    </w:p>
    <w:p w14:paraId="2704603E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6DED049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38D5D512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7E5BE0A3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25C5C9E6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2FDF399F" w14:textId="77777777" w:rsidR="00ED3E8C" w:rsidRDefault="00ED3E8C" w:rsidP="00ED3E8C">
      <w:pPr>
        <w:rPr>
          <w:b/>
          <w:bCs/>
          <w:lang w:val="en-CA"/>
        </w:rPr>
      </w:pPr>
    </w:p>
    <w:p w14:paraId="21B2640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53B41D2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3FCF85B6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17496C77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76D2C06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0E2D4CCD" w14:textId="77777777" w:rsidR="00ED3E8C" w:rsidRDefault="00ED3E8C" w:rsidP="00ED3E8C">
      <w:pPr>
        <w:rPr>
          <w:b/>
          <w:bCs/>
          <w:lang w:val="en-CA"/>
        </w:rPr>
      </w:pPr>
    </w:p>
    <w:p w14:paraId="7AE80C4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15 | Evaluation week</w:t>
      </w:r>
    </w:p>
    <w:p w14:paraId="332C7F7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4D222F53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337E671C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13465C7D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0D56ED8C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24344" w14:textId="77777777" w:rsidR="004F6E72" w:rsidRDefault="004F6E72" w:rsidP="008C2C65">
      <w:r>
        <w:separator/>
      </w:r>
    </w:p>
  </w:endnote>
  <w:endnote w:type="continuationSeparator" w:id="0">
    <w:p w14:paraId="024C1B27" w14:textId="77777777" w:rsidR="004F6E72" w:rsidRDefault="004F6E72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DCA6B" w14:textId="77777777" w:rsidR="004F6E72" w:rsidRDefault="004F6E72" w:rsidP="008C2C65">
      <w:r>
        <w:separator/>
      </w:r>
    </w:p>
  </w:footnote>
  <w:footnote w:type="continuationSeparator" w:id="0">
    <w:p w14:paraId="1DAA4E7E" w14:textId="77777777" w:rsidR="004F6E72" w:rsidRDefault="004F6E72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151E" w14:textId="77777777" w:rsidR="00C20690" w:rsidRDefault="00C20690">
    <w:pPr>
      <w:pStyle w:val="Header"/>
    </w:pPr>
  </w:p>
  <w:p w14:paraId="5880F16B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0A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1E750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532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4F6E72"/>
    <w:rsid w:val="00502D31"/>
    <w:rsid w:val="005044D6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66E8"/>
    <w:rsid w:val="0094254A"/>
    <w:rsid w:val="0094463A"/>
    <w:rsid w:val="00944A92"/>
    <w:rsid w:val="00951F99"/>
    <w:rsid w:val="00970D4C"/>
    <w:rsid w:val="00974709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49B9"/>
    <w:rsid w:val="00C77085"/>
    <w:rsid w:val="00C90CCF"/>
    <w:rsid w:val="00C95117"/>
    <w:rsid w:val="00CA3C10"/>
    <w:rsid w:val="00CC2448"/>
    <w:rsid w:val="00CC40F9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597B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DDB0B"/>
  <w15:docId w15:val="{8465E777-EACD-094D-B4F3-0222C93D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IMM-Weekly-Schedule-Template.dotm</Template>
  <TotalTime>3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2024-08-31T15:45:00Z</dcterms:created>
  <dcterms:modified xsi:type="dcterms:W3CDTF">2024-08-31T17:05:00Z</dcterms:modified>
</cp:coreProperties>
</file>