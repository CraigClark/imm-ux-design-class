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F3E16" w14:textId="77777777" w:rsidR="00E15B03" w:rsidRDefault="00D67596" w:rsidP="00FC25BF">
      <w:pPr>
        <w:pStyle w:val="Title"/>
      </w:pPr>
      <w:r>
        <w:rPr>
          <w:noProof/>
        </w:rPr>
        <w:drawing>
          <wp:inline distT="0" distB="0" distL="0" distR="0" wp14:anchorId="532927BA" wp14:editId="6CE5DDD0">
            <wp:extent cx="4560277" cy="1232477"/>
            <wp:effectExtent l="0" t="0" r="0" b="0"/>
            <wp:docPr id="1" name="Picture 1" descr="ACLogo_2017_National_AllCampus_RGB_GREEN-Locked-Horizon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Logo_2017_National_AllCampus_RGB_GREEN-Locked-Horizont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300" cy="1235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DBCFD" w14:textId="77777777" w:rsidR="00E15B03" w:rsidRDefault="00E15B03" w:rsidP="00FC25BF">
      <w:pPr>
        <w:pStyle w:val="Title"/>
      </w:pPr>
    </w:p>
    <w:p w14:paraId="4CE81E6F" w14:textId="77777777" w:rsidR="00E15B03" w:rsidRDefault="00E15B03" w:rsidP="00FC25BF">
      <w:pPr>
        <w:pStyle w:val="Title"/>
      </w:pPr>
    </w:p>
    <w:p w14:paraId="7FE47112" w14:textId="77777777" w:rsidR="00CA3C10" w:rsidRPr="00FC25BF" w:rsidRDefault="001E18D9" w:rsidP="00FC25BF">
      <w:pPr>
        <w:pStyle w:val="Title"/>
      </w:pPr>
      <w:r w:rsidRPr="00FC25BF">
        <w:t>WEEKLY SCHEDULE</w:t>
      </w:r>
      <w:r w:rsidR="00BC1354" w:rsidRPr="00FC25BF">
        <w:t xml:space="preserve"> </w:t>
      </w:r>
      <w:r w:rsidR="00A84557">
        <w:t xml:space="preserve">fall </w:t>
      </w:r>
      <w:r w:rsidR="00ED3E8C">
        <w:t>24</w:t>
      </w:r>
    </w:p>
    <w:p w14:paraId="79D2BD31" w14:textId="77777777" w:rsidR="00F9523F" w:rsidRPr="005758B3" w:rsidRDefault="00F9523F" w:rsidP="00047FE3">
      <w:pPr>
        <w:pStyle w:val="Subtitle"/>
      </w:pPr>
      <w:r w:rsidRPr="005758B3">
        <w:t>(</w:t>
      </w:r>
      <w:r w:rsidR="002C4B49">
        <w:t>also known as Course Section Information</w:t>
      </w:r>
      <w:r w:rsidRPr="005758B3">
        <w:t>)</w:t>
      </w:r>
    </w:p>
    <w:p w14:paraId="24B0F22B" w14:textId="77777777" w:rsidR="005B4507" w:rsidRDefault="005B4507" w:rsidP="005B4507">
      <w:pPr>
        <w:pStyle w:val="Heading1"/>
      </w:pPr>
      <w:r w:rsidRPr="005B4507">
        <w:t>MTM1537</w:t>
      </w:r>
      <w:r>
        <w:t xml:space="preserve"> </w:t>
      </w:r>
      <w:r w:rsidRPr="005B4507">
        <w:t>UX Design</w:t>
      </w:r>
      <w:r>
        <w:t xml:space="preserve"> </w:t>
      </w:r>
    </w:p>
    <w:p w14:paraId="33472EB8" w14:textId="77777777" w:rsidR="005B4507" w:rsidRPr="005B4507" w:rsidRDefault="005B4507" w:rsidP="005B4507">
      <w:pPr>
        <w:pStyle w:val="Heading1"/>
      </w:pPr>
      <w:r>
        <w:t>Delivery method: On campus in person</w:t>
      </w:r>
    </w:p>
    <w:p w14:paraId="4CD80D2E" w14:textId="276A0CBC" w:rsidR="005B4507" w:rsidRPr="009404CF" w:rsidRDefault="005B4507" w:rsidP="005B4507">
      <w:pPr>
        <w:pStyle w:val="Heading1"/>
        <w:rPr>
          <w:i/>
          <w:iCs/>
        </w:rPr>
      </w:pPr>
      <w:r>
        <w:t xml:space="preserve">Interactive Media Management </w:t>
      </w:r>
      <w:r w:rsidRPr="005B4507">
        <w:t>0300X01FWO</w:t>
      </w:r>
      <w:r w:rsidR="00C95117">
        <w:br/>
        <w:t xml:space="preserve">Week </w:t>
      </w:r>
      <w:r w:rsidR="009404CF">
        <w:t>4</w:t>
      </w:r>
      <w:r w:rsidR="00C95117" w:rsidRPr="009404CF">
        <w:rPr>
          <w:i/>
          <w:iCs/>
        </w:rPr>
        <w:t xml:space="preserve">, </w:t>
      </w:r>
      <w:r w:rsidR="009404CF" w:rsidRPr="009404CF">
        <w:t>September 27</w:t>
      </w:r>
    </w:p>
    <w:p w14:paraId="177E6A5E" w14:textId="77777777" w:rsidR="0079193D" w:rsidRDefault="0079193D" w:rsidP="005758B3">
      <w:pPr>
        <w:pStyle w:val="Heading1"/>
      </w:pPr>
    </w:p>
    <w:p w14:paraId="67C344A7" w14:textId="77777777" w:rsidR="0079193D" w:rsidRPr="0079193D" w:rsidRDefault="0079193D" w:rsidP="00047FE3">
      <w:pPr>
        <w:pStyle w:val="Heading2"/>
      </w:pPr>
      <w:r w:rsidRPr="00F8761A">
        <w:rPr>
          <w:b/>
          <w:bCs/>
        </w:rPr>
        <w:t>Professor’s Name:</w:t>
      </w:r>
      <w:r>
        <w:t xml:space="preserve"> </w:t>
      </w:r>
      <w:r w:rsidR="005B4507">
        <w:t>Craig Clark</w:t>
      </w:r>
    </w:p>
    <w:p w14:paraId="492DB6D3" w14:textId="77777777" w:rsidR="0079193D" w:rsidRPr="0079193D" w:rsidRDefault="0079193D" w:rsidP="00047FE3">
      <w:pPr>
        <w:pStyle w:val="Heading2"/>
      </w:pPr>
      <w:r w:rsidRPr="00F8761A">
        <w:rPr>
          <w:b/>
          <w:bCs/>
        </w:rPr>
        <w:t>Contact:</w:t>
      </w:r>
      <w:r>
        <w:t xml:space="preserve"> </w:t>
      </w:r>
      <w:r w:rsidR="005B4507">
        <w:t>clarkc@algonquincollege.com</w:t>
      </w:r>
      <w:r w:rsidR="00F8761A">
        <w:t xml:space="preserve"> </w:t>
      </w:r>
    </w:p>
    <w:p w14:paraId="79CB95AA" w14:textId="77777777" w:rsidR="0079193D" w:rsidRDefault="0079193D" w:rsidP="00047FE3">
      <w:pPr>
        <w:pStyle w:val="Heading2"/>
      </w:pPr>
    </w:p>
    <w:p w14:paraId="123992DF" w14:textId="77777777" w:rsidR="00CA3C10" w:rsidRPr="00F9523F" w:rsidRDefault="00970D4C" w:rsidP="0079193D">
      <w:pPr>
        <w:pStyle w:val="Heading1"/>
      </w:pPr>
      <w:r w:rsidRPr="00F9523F">
        <w:t>Learning Resources</w:t>
      </w:r>
    </w:p>
    <w:p w14:paraId="45C42F15" w14:textId="1C7520BB" w:rsidR="002C4B49" w:rsidRDefault="005B4507" w:rsidP="00F8761A">
      <w:r>
        <w:t>The official resources are available in Brightspace for this week’s lesson</w:t>
      </w:r>
      <w:r w:rsidR="009404CF">
        <w:br/>
      </w:r>
    </w:p>
    <w:p w14:paraId="124F09B4" w14:textId="171EBE18" w:rsidR="005B4507" w:rsidRDefault="00472839" w:rsidP="00F8761A">
      <w:r w:rsidRPr="00472839">
        <w:t>MTM1537-ux-design-class04a-design-theories</w:t>
      </w:r>
      <w:r>
        <w:br/>
      </w:r>
      <w:r w:rsidR="009404CF" w:rsidRPr="009404CF">
        <w:t>MTM1537-ux-design-class03b-colour</w:t>
      </w:r>
      <w:r>
        <w:br/>
      </w:r>
      <w:r w:rsidRPr="00472839">
        <w:t>MTM1537-ux-design-class04c-Elements-of-logo</w:t>
      </w:r>
    </w:p>
    <w:p w14:paraId="7D340665" w14:textId="77777777" w:rsidR="00F8761A" w:rsidRDefault="00F8761A" w:rsidP="00F9523F"/>
    <w:p w14:paraId="4FE63FE2" w14:textId="77777777" w:rsidR="002C4B49" w:rsidRPr="005B4507" w:rsidRDefault="002C4B49" w:rsidP="00F9523F">
      <w:pPr>
        <w:rPr>
          <w:b/>
          <w:bCs/>
        </w:rPr>
      </w:pPr>
      <w:r w:rsidRPr="005B4507">
        <w:rPr>
          <w:b/>
          <w:bCs/>
        </w:rPr>
        <w:t>Additional Reference and Supporting Resources</w:t>
      </w:r>
    </w:p>
    <w:p w14:paraId="4F2DB038" w14:textId="77777777" w:rsidR="002C4B49" w:rsidRDefault="005B4507" w:rsidP="00F9523F">
      <w:r>
        <w:t>See Brightspace for the most up to date list of resources.</w:t>
      </w:r>
    </w:p>
    <w:p w14:paraId="45A5456C" w14:textId="77777777" w:rsidR="009404CF" w:rsidRDefault="009404CF" w:rsidP="00F9523F"/>
    <w:p w14:paraId="02EBD9C2" w14:textId="5C3CF757" w:rsidR="009404CF" w:rsidRDefault="009404CF" w:rsidP="009404CF">
      <w:r>
        <w:t xml:space="preserve">Theory - </w:t>
      </w:r>
      <w:proofErr w:type="spellStart"/>
      <w:r>
        <w:t>Gutenburg</w:t>
      </w:r>
      <w:proofErr w:type="spellEnd"/>
    </w:p>
    <w:p w14:paraId="725E144B" w14:textId="302943CD" w:rsidR="009404CF" w:rsidRDefault="009404CF" w:rsidP="009404CF">
      <w:r>
        <w:t>Theory – CRAP</w:t>
      </w:r>
      <w:r>
        <w:br/>
        <w:t>Theory – Grid</w:t>
      </w:r>
      <w:r>
        <w:br/>
        <w:t>Theory – Gestalt</w:t>
      </w:r>
      <w:r>
        <w:br/>
      </w:r>
      <w:proofErr w:type="spellStart"/>
      <w:r>
        <w:t>Butterick’s</w:t>
      </w:r>
      <w:proofErr w:type="spellEnd"/>
      <w:r>
        <w:t xml:space="preserve"> Practical Typography</w:t>
      </w:r>
      <w:r>
        <w:br/>
        <w:t>Tools And Resources For A More Meaningful Web Typography</w:t>
      </w:r>
      <w:r>
        <w:br/>
        <w:t>Adobe Colour Wheel</w:t>
      </w:r>
      <w:r>
        <w:br/>
        <w:t>Meanings of Colour</w:t>
      </w:r>
      <w:r>
        <w:br/>
        <w:t>Color Theory for Designers: How To Create Your Own Color Schemes</w:t>
      </w:r>
      <w:r>
        <w:br/>
        <w:t>Colour scheme generator</w:t>
      </w:r>
      <w:r>
        <w:br/>
        <w:t>Contrast Ratio</w:t>
      </w:r>
      <w:r>
        <w:br/>
        <w:t>Colour contrast checker</w:t>
      </w:r>
      <w:r>
        <w:br/>
        <w:t xml:space="preserve"> Color-Hex | This site has loads of technical information about any specific </w:t>
      </w:r>
      <w:proofErr w:type="spellStart"/>
      <w:r>
        <w:t>colour</w:t>
      </w:r>
      <w:proofErr w:type="spellEnd"/>
      <w:r>
        <w:t>.</w:t>
      </w:r>
      <w:r>
        <w:br/>
        <w:t>The 7 types of logos - and how to use them</w:t>
      </w:r>
      <w:r>
        <w:br/>
      </w:r>
      <w:r>
        <w:lastRenderedPageBreak/>
        <w:t>Create a Successful Logo With These 10 Essential Elements</w:t>
      </w:r>
      <w:r>
        <w:br/>
        <w:t>Overused, Overdone Logo Concepts</w:t>
      </w:r>
    </w:p>
    <w:p w14:paraId="26CE3C7F" w14:textId="77777777" w:rsidR="005B4507" w:rsidRDefault="005B4507" w:rsidP="00F9523F"/>
    <w:p w14:paraId="50F39A0B" w14:textId="77777777" w:rsidR="005B4507" w:rsidRDefault="005B4507" w:rsidP="00F9523F"/>
    <w:p w14:paraId="61F2B0AB" w14:textId="77777777" w:rsidR="004A7AAC" w:rsidRDefault="004A7AAC" w:rsidP="004A7AAC">
      <w:pPr>
        <w:pStyle w:val="Heading1"/>
      </w:pPr>
      <w:r>
        <w:t>Evaluation Breakdown</w:t>
      </w:r>
    </w:p>
    <w:p w14:paraId="36706816" w14:textId="77777777" w:rsidR="004A7AAC" w:rsidRDefault="004A7AAC" w:rsidP="004A7AAC">
      <w:r>
        <w:t>The official assignment due dates are in Brightspace. In the event of a discrepancy, the due date in Brightspace is correct.</w:t>
      </w:r>
    </w:p>
    <w:p w14:paraId="1155F746" w14:textId="77777777" w:rsidR="004A7AAC" w:rsidRDefault="004A7AAC" w:rsidP="004A7AAC"/>
    <w:p w14:paraId="29FC05C2" w14:textId="77777777" w:rsidR="004A7AAC" w:rsidRDefault="004A7AAC" w:rsidP="004A7AAC">
      <w:r>
        <w:t>Assignment: ICA01 Client Thumbnails</w:t>
      </w:r>
    </w:p>
    <w:p w14:paraId="4475A856" w14:textId="77777777" w:rsidR="004A7AAC" w:rsidRDefault="004A7AAC" w:rsidP="004A7AAC">
      <w:r>
        <w:t xml:space="preserve">Due date and time: Sep 12, </w:t>
      </w:r>
      <w:proofErr w:type="gramStart"/>
      <w:r>
        <w:t>2024</w:t>
      </w:r>
      <w:proofErr w:type="gramEnd"/>
      <w:r>
        <w:t xml:space="preserve"> 23:59</w:t>
      </w:r>
    </w:p>
    <w:p w14:paraId="70C7C24E" w14:textId="77777777" w:rsidR="004A7AAC" w:rsidRDefault="004A7AAC" w:rsidP="004A7AAC">
      <w:r>
        <w:t>Value: 6%</w:t>
      </w:r>
    </w:p>
    <w:p w14:paraId="3A762D16" w14:textId="77777777" w:rsidR="004A7AAC" w:rsidRDefault="004A7AAC" w:rsidP="004A7AAC"/>
    <w:p w14:paraId="62AC7D7B" w14:textId="77777777" w:rsidR="004A7AAC" w:rsidRDefault="004A7AAC" w:rsidP="004A7AAC">
      <w:r>
        <w:t>Assignment: ICA02 Client Wireframes</w:t>
      </w:r>
    </w:p>
    <w:p w14:paraId="0E56C562" w14:textId="77777777" w:rsidR="004A7AAC" w:rsidRDefault="004A7AAC" w:rsidP="004A7AAC">
      <w:r>
        <w:t xml:space="preserve">Due date and time: Sep 19, </w:t>
      </w:r>
      <w:proofErr w:type="gramStart"/>
      <w:r>
        <w:t>2024</w:t>
      </w:r>
      <w:proofErr w:type="gramEnd"/>
      <w:r>
        <w:t xml:space="preserve"> 23:59</w:t>
      </w:r>
    </w:p>
    <w:p w14:paraId="31DEF115" w14:textId="77777777" w:rsidR="004A7AAC" w:rsidRDefault="004A7AAC" w:rsidP="004A7AAC">
      <w:r>
        <w:t>Value: 6%</w:t>
      </w:r>
    </w:p>
    <w:p w14:paraId="50D37A1C" w14:textId="77777777" w:rsidR="004A7AAC" w:rsidRDefault="004A7AAC" w:rsidP="004A7AAC"/>
    <w:p w14:paraId="5C0068F3" w14:textId="77777777" w:rsidR="004A7AAC" w:rsidRDefault="004A7AAC" w:rsidP="004A7AAC">
      <w:r>
        <w:t>Assignment: ICA03 Client Branding</w:t>
      </w:r>
    </w:p>
    <w:p w14:paraId="16C717E2" w14:textId="77777777" w:rsidR="004A7AAC" w:rsidRDefault="004A7AAC" w:rsidP="004A7AAC">
      <w:r>
        <w:t xml:space="preserve">Due date and time: Oct 3, </w:t>
      </w:r>
      <w:proofErr w:type="gramStart"/>
      <w:r>
        <w:t>2024</w:t>
      </w:r>
      <w:proofErr w:type="gramEnd"/>
      <w:r>
        <w:t xml:space="preserve"> 23:59</w:t>
      </w:r>
    </w:p>
    <w:p w14:paraId="6EEBF843" w14:textId="77777777" w:rsidR="004A7AAC" w:rsidRDefault="004A7AAC" w:rsidP="004A7AAC">
      <w:r>
        <w:t>Value: 6%</w:t>
      </w:r>
    </w:p>
    <w:p w14:paraId="6DA02743" w14:textId="77777777" w:rsidR="004A7AAC" w:rsidRDefault="004A7AAC" w:rsidP="004A7AAC">
      <w:r>
        <w:br/>
      </w:r>
      <w:r>
        <w:br/>
        <w:t>Assignment: ICA04 Client Prototypes</w:t>
      </w:r>
      <w:r>
        <w:br/>
        <w:t xml:space="preserve">Due date and time: Oct 10, </w:t>
      </w:r>
      <w:proofErr w:type="gramStart"/>
      <w:r>
        <w:t>2024</w:t>
      </w:r>
      <w:proofErr w:type="gramEnd"/>
      <w:r>
        <w:t xml:space="preserve"> 23:59</w:t>
      </w:r>
    </w:p>
    <w:p w14:paraId="340F1805" w14:textId="77777777" w:rsidR="004A7AAC" w:rsidRDefault="004A7AAC" w:rsidP="004A7AAC">
      <w:r>
        <w:t>Value: 6%</w:t>
      </w:r>
    </w:p>
    <w:p w14:paraId="42195A33" w14:textId="77777777" w:rsidR="004A7AAC" w:rsidRDefault="004A7AAC" w:rsidP="004A7AAC"/>
    <w:p w14:paraId="61A61CF5" w14:textId="77777777" w:rsidR="004A7AAC" w:rsidRDefault="004A7AAC" w:rsidP="004A7AAC">
      <w:r>
        <w:t>Assignment: ICA05 Prototype - Evaluation and feedback</w:t>
      </w:r>
    </w:p>
    <w:p w14:paraId="3CB1D951" w14:textId="77777777" w:rsidR="004A7AAC" w:rsidRDefault="004A7AAC" w:rsidP="004A7AAC">
      <w:r>
        <w:t xml:space="preserve">Due date and time: Nov 7, </w:t>
      </w:r>
      <w:proofErr w:type="gramStart"/>
      <w:r>
        <w:t>2024</w:t>
      </w:r>
      <w:proofErr w:type="gramEnd"/>
      <w:r>
        <w:t xml:space="preserve"> 23:59</w:t>
      </w:r>
    </w:p>
    <w:p w14:paraId="0DEACB00" w14:textId="77777777" w:rsidR="004A7AAC" w:rsidRDefault="004A7AAC" w:rsidP="004A7AAC">
      <w:r>
        <w:t>Value: 6%</w:t>
      </w:r>
    </w:p>
    <w:p w14:paraId="037A78EC" w14:textId="77777777" w:rsidR="004A7AAC" w:rsidRDefault="004A7AAC" w:rsidP="004A7AAC"/>
    <w:p w14:paraId="0C7DB8E0" w14:textId="77777777" w:rsidR="004A7AAC" w:rsidRDefault="004A7AAC" w:rsidP="004A7AAC">
      <w:r>
        <w:t>Assignment: A01 Wireframes</w:t>
      </w:r>
    </w:p>
    <w:p w14:paraId="4E2A1342" w14:textId="77777777" w:rsidR="004A7AAC" w:rsidRDefault="004A7AAC" w:rsidP="004A7AAC">
      <w:r>
        <w:t xml:space="preserve">Due date and time: Oct 11, </w:t>
      </w:r>
      <w:proofErr w:type="gramStart"/>
      <w:r>
        <w:t>2024</w:t>
      </w:r>
      <w:proofErr w:type="gramEnd"/>
      <w:r>
        <w:t xml:space="preserve"> 23:59</w:t>
      </w:r>
    </w:p>
    <w:p w14:paraId="3F31B96C" w14:textId="77777777" w:rsidR="004A7AAC" w:rsidRDefault="004A7AAC" w:rsidP="004A7AAC">
      <w:r>
        <w:t>Value: 20%</w:t>
      </w:r>
    </w:p>
    <w:p w14:paraId="71A33408" w14:textId="77777777" w:rsidR="004A7AAC" w:rsidRDefault="004A7AAC" w:rsidP="004A7AAC"/>
    <w:p w14:paraId="1D1001E8" w14:textId="77777777" w:rsidR="004A7AAC" w:rsidRDefault="004A7AAC" w:rsidP="004A7AAC">
      <w:r>
        <w:t>Assignment: A02 Website Re-Design</w:t>
      </w:r>
    </w:p>
    <w:p w14:paraId="0A25E372" w14:textId="77777777" w:rsidR="004A7AAC" w:rsidRDefault="004A7AAC" w:rsidP="004A7AAC">
      <w:r>
        <w:t xml:space="preserve">Due date and time: Nov 15, </w:t>
      </w:r>
      <w:proofErr w:type="gramStart"/>
      <w:r>
        <w:t>2024</w:t>
      </w:r>
      <w:proofErr w:type="gramEnd"/>
      <w:r>
        <w:t xml:space="preserve"> 23:59</w:t>
      </w:r>
    </w:p>
    <w:p w14:paraId="6A934ECC" w14:textId="77777777" w:rsidR="004A7AAC" w:rsidRDefault="004A7AAC" w:rsidP="004A7AAC">
      <w:r>
        <w:t>Value: 20%</w:t>
      </w:r>
    </w:p>
    <w:p w14:paraId="3042E5C4" w14:textId="77777777" w:rsidR="004A7AAC" w:rsidRDefault="004A7AAC" w:rsidP="004A7AAC"/>
    <w:p w14:paraId="11755B22" w14:textId="77777777" w:rsidR="004A7AAC" w:rsidRDefault="004A7AAC" w:rsidP="004A7AAC">
      <w:r>
        <w:t>Assignment: A03 Website planning and design</w:t>
      </w:r>
    </w:p>
    <w:p w14:paraId="5E35F367" w14:textId="77777777" w:rsidR="004A7AAC" w:rsidRDefault="004A7AAC" w:rsidP="004A7AAC">
      <w:r>
        <w:t xml:space="preserve">Due date and time: Dec 13, </w:t>
      </w:r>
      <w:proofErr w:type="gramStart"/>
      <w:r>
        <w:t>2024</w:t>
      </w:r>
      <w:proofErr w:type="gramEnd"/>
      <w:r>
        <w:t xml:space="preserve"> 23:59</w:t>
      </w:r>
    </w:p>
    <w:p w14:paraId="56C79E44" w14:textId="77777777" w:rsidR="004A7AAC" w:rsidRDefault="004A7AAC" w:rsidP="004A7AAC">
      <w:r>
        <w:t>Value: 20%</w:t>
      </w:r>
    </w:p>
    <w:p w14:paraId="430F8D77" w14:textId="77777777" w:rsidR="004A7AAC" w:rsidRDefault="004A7AAC" w:rsidP="004A7AAC"/>
    <w:p w14:paraId="46B2E440" w14:textId="77777777" w:rsidR="004A7AAC" w:rsidRDefault="004A7AAC" w:rsidP="004A7AAC">
      <w:r>
        <w:t>Assignment: Usability testing workshop</w:t>
      </w:r>
    </w:p>
    <w:p w14:paraId="57EB32CE" w14:textId="77777777" w:rsidR="004A7AAC" w:rsidRDefault="004A7AAC" w:rsidP="004A7AAC">
      <w:r>
        <w:t xml:space="preserve">Due date and time: Nov 29, </w:t>
      </w:r>
      <w:proofErr w:type="gramStart"/>
      <w:r>
        <w:t>2024</w:t>
      </w:r>
      <w:proofErr w:type="gramEnd"/>
      <w:r>
        <w:t xml:space="preserve"> 10:59</w:t>
      </w:r>
    </w:p>
    <w:p w14:paraId="7508F494" w14:textId="77777777" w:rsidR="004A7AAC" w:rsidRDefault="004A7AAC" w:rsidP="004A7AAC">
      <w:r>
        <w:t>Value: 10%</w:t>
      </w:r>
    </w:p>
    <w:p w14:paraId="49EBAA82" w14:textId="77777777" w:rsidR="004A7AAC" w:rsidRDefault="004A7AAC" w:rsidP="004A7AAC"/>
    <w:p w14:paraId="0CD52632" w14:textId="77777777" w:rsidR="00ED3E8C" w:rsidRDefault="00ED3E8C" w:rsidP="00ED3E8C">
      <w:pPr>
        <w:pStyle w:val="Heading1"/>
      </w:pPr>
      <w:r>
        <w:lastRenderedPageBreak/>
        <w:t>Learning schedule, subject to change with notification</w:t>
      </w:r>
    </w:p>
    <w:p w14:paraId="6826F273" w14:textId="77777777" w:rsidR="00ED3E8C" w:rsidRPr="00ED3E8C" w:rsidRDefault="00ED3E8C" w:rsidP="00ED3E8C"/>
    <w:p w14:paraId="39301F03" w14:textId="77777777" w:rsidR="00C90CCF" w:rsidRDefault="00C90CCF" w:rsidP="00C90CCF"/>
    <w:p w14:paraId="06228BE3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1 | Introduction</w:t>
      </w:r>
    </w:p>
    <w:p w14:paraId="765D361D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September 6</w:t>
      </w:r>
    </w:p>
    <w:p w14:paraId="70F1EEA4" w14:textId="77777777" w:rsidR="00ED3E8C" w:rsidRPr="00ED3E8C" w:rsidRDefault="00ED3E8C" w:rsidP="00ED3E8C">
      <w:pPr>
        <w:numPr>
          <w:ilvl w:val="0"/>
          <w:numId w:val="2"/>
        </w:numPr>
        <w:rPr>
          <w:lang w:val="en-CA"/>
        </w:rPr>
      </w:pPr>
      <w:r w:rsidRPr="00ED3E8C">
        <w:rPr>
          <w:lang w:val="en-CA"/>
        </w:rPr>
        <w:t>Welcome</w:t>
      </w:r>
    </w:p>
    <w:p w14:paraId="0C5D1061" w14:textId="77777777" w:rsidR="00ED3E8C" w:rsidRPr="00ED3E8C" w:rsidRDefault="00ED3E8C" w:rsidP="00ED3E8C">
      <w:pPr>
        <w:numPr>
          <w:ilvl w:val="0"/>
          <w:numId w:val="2"/>
        </w:numPr>
        <w:rPr>
          <w:lang w:val="en-CA"/>
        </w:rPr>
      </w:pPr>
      <w:r w:rsidRPr="00ED3E8C">
        <w:rPr>
          <w:lang w:val="en-CA"/>
        </w:rPr>
        <w:t>Introduction to UX</w:t>
      </w:r>
    </w:p>
    <w:p w14:paraId="694A0405" w14:textId="77777777" w:rsidR="00ED3E8C" w:rsidRPr="00ED3E8C" w:rsidRDefault="00ED3E8C" w:rsidP="00ED3E8C">
      <w:pPr>
        <w:numPr>
          <w:ilvl w:val="0"/>
          <w:numId w:val="2"/>
        </w:numPr>
        <w:rPr>
          <w:lang w:val="en-CA"/>
        </w:rPr>
      </w:pPr>
      <w:r w:rsidRPr="00ED3E8C">
        <w:rPr>
          <w:lang w:val="en-CA"/>
        </w:rPr>
        <w:t>Website anatomy</w:t>
      </w:r>
    </w:p>
    <w:p w14:paraId="57892927" w14:textId="77777777" w:rsidR="00ED3E8C" w:rsidRPr="00ED3E8C" w:rsidRDefault="00ED3E8C" w:rsidP="00ED3E8C">
      <w:pPr>
        <w:numPr>
          <w:ilvl w:val="0"/>
          <w:numId w:val="2"/>
        </w:numPr>
        <w:rPr>
          <w:lang w:val="en-CA"/>
        </w:rPr>
      </w:pPr>
      <w:r w:rsidRPr="00ED3E8C">
        <w:rPr>
          <w:lang w:val="en-CA"/>
        </w:rPr>
        <w:t>Thumbnails</w:t>
      </w:r>
    </w:p>
    <w:p w14:paraId="43FCA83E" w14:textId="77777777" w:rsidR="00ED3E8C" w:rsidRPr="00ED3E8C" w:rsidRDefault="00ED3E8C" w:rsidP="00ED3E8C">
      <w:pPr>
        <w:numPr>
          <w:ilvl w:val="0"/>
          <w:numId w:val="2"/>
        </w:numPr>
        <w:rPr>
          <w:lang w:val="en-CA"/>
        </w:rPr>
      </w:pPr>
      <w:r w:rsidRPr="00ED3E8C">
        <w:rPr>
          <w:lang w:val="en-CA"/>
        </w:rPr>
        <w:t xml:space="preserve">set up </w:t>
      </w:r>
      <w:proofErr w:type="spellStart"/>
      <w:r w:rsidRPr="00ED3E8C">
        <w:rPr>
          <w:lang w:val="en-CA"/>
        </w:rPr>
        <w:t>figma</w:t>
      </w:r>
      <w:proofErr w:type="spellEnd"/>
      <w:r w:rsidRPr="00ED3E8C">
        <w:rPr>
          <w:lang w:val="en-CA"/>
        </w:rPr>
        <w:t xml:space="preserve"> accounts</w:t>
      </w:r>
    </w:p>
    <w:p w14:paraId="4ECF1BA7" w14:textId="77777777" w:rsidR="00ED3E8C" w:rsidRPr="00ED3E8C" w:rsidRDefault="00ED3E8C" w:rsidP="00ED3E8C">
      <w:pPr>
        <w:numPr>
          <w:ilvl w:val="0"/>
          <w:numId w:val="2"/>
        </w:numPr>
        <w:rPr>
          <w:lang w:val="en-CA"/>
        </w:rPr>
      </w:pPr>
      <w:r w:rsidRPr="00ED3E8C">
        <w:rPr>
          <w:b/>
          <w:bCs/>
          <w:lang w:val="en-CA"/>
        </w:rPr>
        <w:t>In-class assignment ICA01</w:t>
      </w:r>
      <w:r w:rsidRPr="00ED3E8C">
        <w:rPr>
          <w:lang w:val="en-CA"/>
        </w:rPr>
        <w:t xml:space="preserve"> Client Thumbnails (Part 1 of 5)</w:t>
      </w:r>
    </w:p>
    <w:p w14:paraId="7A64BA4B" w14:textId="77777777" w:rsidR="00ED3E8C" w:rsidRDefault="00ED3E8C" w:rsidP="00ED3E8C">
      <w:pPr>
        <w:rPr>
          <w:b/>
          <w:bCs/>
          <w:lang w:val="en-CA"/>
        </w:rPr>
      </w:pPr>
    </w:p>
    <w:p w14:paraId="054BCD48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2 | Prototyping part 1</w:t>
      </w:r>
    </w:p>
    <w:p w14:paraId="480EE433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September 13</w:t>
      </w:r>
    </w:p>
    <w:p w14:paraId="7E555656" w14:textId="77777777" w:rsidR="00ED3E8C" w:rsidRPr="00ED3E8C" w:rsidRDefault="00ED3E8C" w:rsidP="00ED3E8C">
      <w:pPr>
        <w:numPr>
          <w:ilvl w:val="0"/>
          <w:numId w:val="3"/>
        </w:numPr>
        <w:rPr>
          <w:lang w:val="en-CA"/>
        </w:rPr>
      </w:pPr>
      <w:r w:rsidRPr="00ED3E8C">
        <w:rPr>
          <w:lang w:val="en-CA"/>
        </w:rPr>
        <w:t>Interaction Design 01</w:t>
      </w:r>
    </w:p>
    <w:p w14:paraId="2ADE0AF8" w14:textId="77777777" w:rsidR="00ED3E8C" w:rsidRPr="00ED3E8C" w:rsidRDefault="00ED3E8C" w:rsidP="00ED3E8C">
      <w:pPr>
        <w:rPr>
          <w:lang w:val="en-CA"/>
        </w:rPr>
      </w:pPr>
      <w:r w:rsidRPr="00ED3E8C">
        <w:rPr>
          <w:lang w:val="en-CA"/>
        </w:rPr>
        <w:t xml:space="preserve">Basics of </w:t>
      </w:r>
      <w:proofErr w:type="spellStart"/>
      <w:r w:rsidRPr="00ED3E8C">
        <w:rPr>
          <w:lang w:val="en-CA"/>
        </w:rPr>
        <w:t>figma</w:t>
      </w:r>
      <w:proofErr w:type="spellEnd"/>
    </w:p>
    <w:p w14:paraId="23578AF6" w14:textId="77777777" w:rsidR="00ED3E8C" w:rsidRPr="00ED3E8C" w:rsidRDefault="00ED3E8C" w:rsidP="00ED3E8C">
      <w:pPr>
        <w:numPr>
          <w:ilvl w:val="0"/>
          <w:numId w:val="4"/>
        </w:numPr>
        <w:rPr>
          <w:lang w:val="en-CA"/>
        </w:rPr>
      </w:pPr>
      <w:r w:rsidRPr="00ED3E8C">
        <w:rPr>
          <w:lang w:val="en-CA"/>
        </w:rPr>
        <w:t>color</w:t>
      </w:r>
    </w:p>
    <w:p w14:paraId="707AC20D" w14:textId="77777777" w:rsidR="00ED3E8C" w:rsidRPr="00ED3E8C" w:rsidRDefault="00ED3E8C" w:rsidP="00ED3E8C">
      <w:pPr>
        <w:numPr>
          <w:ilvl w:val="0"/>
          <w:numId w:val="4"/>
        </w:numPr>
        <w:rPr>
          <w:lang w:val="en-CA"/>
        </w:rPr>
      </w:pPr>
      <w:r w:rsidRPr="00ED3E8C">
        <w:rPr>
          <w:lang w:val="en-CA"/>
        </w:rPr>
        <w:t>typography</w:t>
      </w:r>
    </w:p>
    <w:p w14:paraId="30735FE4" w14:textId="77777777" w:rsidR="00ED3E8C" w:rsidRPr="00ED3E8C" w:rsidRDefault="00ED3E8C" w:rsidP="00ED3E8C">
      <w:pPr>
        <w:numPr>
          <w:ilvl w:val="0"/>
          <w:numId w:val="4"/>
        </w:numPr>
        <w:rPr>
          <w:lang w:val="en-CA"/>
        </w:rPr>
      </w:pPr>
      <w:r w:rsidRPr="00ED3E8C">
        <w:rPr>
          <w:lang w:val="en-CA"/>
        </w:rPr>
        <w:t>pages</w:t>
      </w:r>
    </w:p>
    <w:p w14:paraId="55326859" w14:textId="77777777" w:rsidR="00ED3E8C" w:rsidRPr="00ED3E8C" w:rsidRDefault="00ED3E8C" w:rsidP="00ED3E8C">
      <w:pPr>
        <w:numPr>
          <w:ilvl w:val="0"/>
          <w:numId w:val="4"/>
        </w:numPr>
        <w:rPr>
          <w:lang w:val="en-CA"/>
        </w:rPr>
      </w:pPr>
      <w:r w:rsidRPr="00ED3E8C">
        <w:rPr>
          <w:lang w:val="en-CA"/>
        </w:rPr>
        <w:t>frames</w:t>
      </w:r>
    </w:p>
    <w:p w14:paraId="09D9F2DB" w14:textId="77777777" w:rsidR="00ED3E8C" w:rsidRPr="00ED3E8C" w:rsidRDefault="00ED3E8C" w:rsidP="00ED3E8C">
      <w:pPr>
        <w:numPr>
          <w:ilvl w:val="0"/>
          <w:numId w:val="4"/>
        </w:numPr>
        <w:rPr>
          <w:lang w:val="en-CA"/>
        </w:rPr>
      </w:pPr>
      <w:r w:rsidRPr="00ED3E8C">
        <w:rPr>
          <w:lang w:val="en-CA"/>
        </w:rPr>
        <w:t>shapes</w:t>
      </w:r>
    </w:p>
    <w:p w14:paraId="09466AD8" w14:textId="77777777" w:rsidR="00ED3E8C" w:rsidRPr="00ED3E8C" w:rsidRDefault="00ED3E8C" w:rsidP="00ED3E8C">
      <w:pPr>
        <w:numPr>
          <w:ilvl w:val="0"/>
          <w:numId w:val="4"/>
        </w:numPr>
        <w:rPr>
          <w:lang w:val="en-CA"/>
        </w:rPr>
      </w:pPr>
      <w:r w:rsidRPr="00ED3E8C">
        <w:rPr>
          <w:lang w:val="en-CA"/>
        </w:rPr>
        <w:t>naming layers</w:t>
      </w:r>
    </w:p>
    <w:p w14:paraId="6D7D852E" w14:textId="77777777" w:rsidR="00ED3E8C" w:rsidRPr="00ED3E8C" w:rsidRDefault="00ED3E8C" w:rsidP="00ED3E8C">
      <w:pPr>
        <w:numPr>
          <w:ilvl w:val="0"/>
          <w:numId w:val="5"/>
        </w:numPr>
        <w:rPr>
          <w:lang w:val="en-CA"/>
        </w:rPr>
      </w:pPr>
      <w:r w:rsidRPr="00ED3E8C">
        <w:rPr>
          <w:lang w:val="en-CA"/>
        </w:rPr>
        <w:t>Introduction to wireframes</w:t>
      </w:r>
    </w:p>
    <w:p w14:paraId="036B3611" w14:textId="77777777" w:rsidR="00ED3E8C" w:rsidRPr="00ED3E8C" w:rsidRDefault="00ED3E8C" w:rsidP="00ED3E8C">
      <w:pPr>
        <w:numPr>
          <w:ilvl w:val="0"/>
          <w:numId w:val="5"/>
        </w:numPr>
        <w:rPr>
          <w:lang w:val="en-CA"/>
        </w:rPr>
      </w:pPr>
      <w:r w:rsidRPr="00ED3E8C">
        <w:rPr>
          <w:b/>
          <w:bCs/>
          <w:lang w:val="en-CA"/>
        </w:rPr>
        <w:t>Assignment due:</w:t>
      </w:r>
      <w:r w:rsidRPr="00ED3E8C">
        <w:rPr>
          <w:lang w:val="en-CA"/>
        </w:rPr>
        <w:t xml:space="preserve"> ICA01 Client Thumbnails (Part 1 of 5)</w:t>
      </w:r>
    </w:p>
    <w:p w14:paraId="4305E37F" w14:textId="77777777" w:rsidR="00ED3E8C" w:rsidRPr="00ED3E8C" w:rsidRDefault="00ED3E8C" w:rsidP="00ED3E8C">
      <w:pPr>
        <w:numPr>
          <w:ilvl w:val="0"/>
          <w:numId w:val="5"/>
        </w:numPr>
        <w:rPr>
          <w:lang w:val="en-CA"/>
        </w:rPr>
      </w:pPr>
      <w:r w:rsidRPr="00ED3E8C">
        <w:rPr>
          <w:b/>
          <w:bCs/>
          <w:lang w:val="en-CA"/>
        </w:rPr>
        <w:t>In-class assignment</w:t>
      </w:r>
      <w:r w:rsidRPr="00ED3E8C">
        <w:rPr>
          <w:lang w:val="en-CA"/>
        </w:rPr>
        <w:t xml:space="preserve"> ICA02 Client Wireframes (Part 2 of 5)</w:t>
      </w:r>
    </w:p>
    <w:p w14:paraId="53F55740" w14:textId="77777777" w:rsidR="00ED3E8C" w:rsidRDefault="00ED3E8C" w:rsidP="00ED3E8C">
      <w:pPr>
        <w:rPr>
          <w:b/>
          <w:bCs/>
          <w:lang w:val="en-CA"/>
        </w:rPr>
      </w:pPr>
    </w:p>
    <w:p w14:paraId="06212378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3 | Design theory 1</w:t>
      </w:r>
    </w:p>
    <w:p w14:paraId="405A77AE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September 20</w:t>
      </w:r>
    </w:p>
    <w:p w14:paraId="69AE13D1" w14:textId="77777777" w:rsidR="00ED3E8C" w:rsidRPr="00ED3E8C" w:rsidRDefault="00ED3E8C" w:rsidP="00ED3E8C">
      <w:pPr>
        <w:numPr>
          <w:ilvl w:val="0"/>
          <w:numId w:val="6"/>
        </w:numPr>
        <w:rPr>
          <w:lang w:val="en-CA"/>
        </w:rPr>
      </w:pPr>
      <w:r w:rsidRPr="00ED3E8C">
        <w:rPr>
          <w:lang w:val="en-CA"/>
        </w:rPr>
        <w:t xml:space="preserve">Design Theory 1 </w:t>
      </w:r>
    </w:p>
    <w:p w14:paraId="563B2F50" w14:textId="77777777" w:rsidR="00ED3E8C" w:rsidRPr="00ED3E8C" w:rsidRDefault="00ED3E8C" w:rsidP="00ED3E8C">
      <w:pPr>
        <w:numPr>
          <w:ilvl w:val="1"/>
          <w:numId w:val="6"/>
        </w:numPr>
        <w:rPr>
          <w:lang w:val="en-CA"/>
        </w:rPr>
      </w:pPr>
      <w:r w:rsidRPr="00ED3E8C">
        <w:rPr>
          <w:lang w:val="en-CA"/>
        </w:rPr>
        <w:t>Information Hierarchy</w:t>
      </w:r>
    </w:p>
    <w:p w14:paraId="3792E99A" w14:textId="77777777" w:rsidR="00ED3E8C" w:rsidRPr="00ED3E8C" w:rsidRDefault="00ED3E8C" w:rsidP="00ED3E8C">
      <w:pPr>
        <w:numPr>
          <w:ilvl w:val="1"/>
          <w:numId w:val="6"/>
        </w:numPr>
        <w:rPr>
          <w:lang w:val="en-CA"/>
        </w:rPr>
      </w:pPr>
      <w:r w:rsidRPr="00ED3E8C">
        <w:rPr>
          <w:lang w:val="en-CA"/>
        </w:rPr>
        <w:t xml:space="preserve">elements of design </w:t>
      </w:r>
    </w:p>
    <w:p w14:paraId="1A18951C" w14:textId="77777777" w:rsidR="00ED3E8C" w:rsidRPr="00ED3E8C" w:rsidRDefault="00ED3E8C" w:rsidP="00ED3E8C">
      <w:pPr>
        <w:numPr>
          <w:ilvl w:val="2"/>
          <w:numId w:val="6"/>
        </w:numPr>
        <w:rPr>
          <w:lang w:val="en-CA"/>
        </w:rPr>
      </w:pPr>
      <w:r w:rsidRPr="00ED3E8C">
        <w:rPr>
          <w:lang w:val="en-CA"/>
        </w:rPr>
        <w:t>Typography</w:t>
      </w:r>
    </w:p>
    <w:p w14:paraId="3C1D16AF" w14:textId="77777777" w:rsidR="00ED3E8C" w:rsidRPr="00ED3E8C" w:rsidRDefault="00ED3E8C" w:rsidP="00ED3E8C">
      <w:pPr>
        <w:numPr>
          <w:ilvl w:val="2"/>
          <w:numId w:val="6"/>
        </w:numPr>
        <w:rPr>
          <w:lang w:val="en-CA"/>
        </w:rPr>
      </w:pPr>
      <w:r w:rsidRPr="00ED3E8C">
        <w:rPr>
          <w:lang w:val="en-CA"/>
        </w:rPr>
        <w:t>Space &amp; Balance</w:t>
      </w:r>
    </w:p>
    <w:p w14:paraId="42FC044D" w14:textId="77777777" w:rsidR="00ED3E8C" w:rsidRPr="00ED3E8C" w:rsidRDefault="00ED3E8C" w:rsidP="00ED3E8C">
      <w:pPr>
        <w:numPr>
          <w:ilvl w:val="2"/>
          <w:numId w:val="6"/>
        </w:numPr>
        <w:rPr>
          <w:lang w:val="en-CA"/>
        </w:rPr>
      </w:pPr>
      <w:r w:rsidRPr="00ED3E8C">
        <w:rPr>
          <w:lang w:val="en-CA"/>
        </w:rPr>
        <w:t>Colour</w:t>
      </w:r>
    </w:p>
    <w:p w14:paraId="593DD7CF" w14:textId="77777777" w:rsidR="00ED3E8C" w:rsidRPr="00ED3E8C" w:rsidRDefault="00ED3E8C" w:rsidP="00ED3E8C">
      <w:pPr>
        <w:numPr>
          <w:ilvl w:val="2"/>
          <w:numId w:val="6"/>
        </w:numPr>
        <w:rPr>
          <w:lang w:val="en-CA"/>
        </w:rPr>
      </w:pPr>
      <w:r w:rsidRPr="00ED3E8C">
        <w:rPr>
          <w:lang w:val="en-CA"/>
        </w:rPr>
        <w:t>Line &amp; Shape</w:t>
      </w:r>
    </w:p>
    <w:p w14:paraId="348D183C" w14:textId="77777777" w:rsidR="00ED3E8C" w:rsidRPr="00ED3E8C" w:rsidRDefault="00ED3E8C" w:rsidP="00ED3E8C">
      <w:pPr>
        <w:numPr>
          <w:ilvl w:val="2"/>
          <w:numId w:val="6"/>
        </w:numPr>
        <w:rPr>
          <w:lang w:val="en-CA"/>
        </w:rPr>
      </w:pPr>
      <w:r w:rsidRPr="00ED3E8C">
        <w:rPr>
          <w:lang w:val="en-CA"/>
        </w:rPr>
        <w:t>Imagery</w:t>
      </w:r>
    </w:p>
    <w:p w14:paraId="23E78F30" w14:textId="77777777" w:rsidR="00ED3E8C" w:rsidRPr="00ED3E8C" w:rsidRDefault="00ED3E8C" w:rsidP="00ED3E8C">
      <w:pPr>
        <w:numPr>
          <w:ilvl w:val="0"/>
          <w:numId w:val="6"/>
        </w:numPr>
        <w:rPr>
          <w:lang w:val="en-CA"/>
        </w:rPr>
      </w:pPr>
      <w:r w:rsidRPr="00ED3E8C">
        <w:rPr>
          <w:b/>
          <w:bCs/>
          <w:lang w:val="en-CA"/>
        </w:rPr>
        <w:t>Assignment due:</w:t>
      </w:r>
      <w:r w:rsidRPr="00ED3E8C">
        <w:rPr>
          <w:lang w:val="en-CA"/>
        </w:rPr>
        <w:t xml:space="preserve"> ICA02 Client Wireframes (Part 2 of 5)</w:t>
      </w:r>
    </w:p>
    <w:p w14:paraId="056CF2AB" w14:textId="77777777" w:rsidR="00ED3E8C" w:rsidRPr="00ED3E8C" w:rsidRDefault="00ED3E8C" w:rsidP="00ED3E8C">
      <w:pPr>
        <w:numPr>
          <w:ilvl w:val="0"/>
          <w:numId w:val="6"/>
        </w:numPr>
        <w:rPr>
          <w:lang w:val="en-CA"/>
        </w:rPr>
      </w:pPr>
      <w:r w:rsidRPr="00ED3E8C">
        <w:rPr>
          <w:b/>
          <w:bCs/>
          <w:lang w:val="en-CA"/>
        </w:rPr>
        <w:t>Assigned:</w:t>
      </w:r>
      <w:r w:rsidRPr="00ED3E8C">
        <w:rPr>
          <w:lang w:val="en-CA"/>
        </w:rPr>
        <w:t xml:space="preserve"> A01 Wireframes</w:t>
      </w:r>
    </w:p>
    <w:p w14:paraId="3FA62F83" w14:textId="77777777" w:rsidR="00ED3E8C" w:rsidRDefault="00ED3E8C" w:rsidP="00ED3E8C">
      <w:pPr>
        <w:rPr>
          <w:b/>
          <w:bCs/>
          <w:lang w:val="en-CA"/>
        </w:rPr>
      </w:pPr>
    </w:p>
    <w:p w14:paraId="65798091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4 | Design theory 2</w:t>
      </w:r>
    </w:p>
    <w:p w14:paraId="01461B90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September 27</w:t>
      </w:r>
    </w:p>
    <w:p w14:paraId="799C1177" w14:textId="77777777" w:rsidR="00ED3E8C" w:rsidRPr="00ED3E8C" w:rsidRDefault="00ED3E8C" w:rsidP="00ED3E8C">
      <w:pPr>
        <w:numPr>
          <w:ilvl w:val="0"/>
          <w:numId w:val="7"/>
        </w:numPr>
        <w:rPr>
          <w:lang w:val="en-CA"/>
        </w:rPr>
      </w:pPr>
      <w:r w:rsidRPr="00ED3E8C">
        <w:rPr>
          <w:lang w:val="en-CA"/>
        </w:rPr>
        <w:t xml:space="preserve">Design Theory 2 </w:t>
      </w:r>
    </w:p>
    <w:p w14:paraId="7356FE3C" w14:textId="77777777" w:rsidR="00ED3E8C" w:rsidRPr="00ED3E8C" w:rsidRDefault="00ED3E8C" w:rsidP="00ED3E8C">
      <w:pPr>
        <w:numPr>
          <w:ilvl w:val="1"/>
          <w:numId w:val="7"/>
        </w:numPr>
        <w:rPr>
          <w:lang w:val="en-CA"/>
        </w:rPr>
      </w:pPr>
      <w:r w:rsidRPr="00ED3E8C">
        <w:rPr>
          <w:lang w:val="en-CA"/>
        </w:rPr>
        <w:t>CRAP principal</w:t>
      </w:r>
    </w:p>
    <w:p w14:paraId="6B6440B3" w14:textId="77777777" w:rsidR="00ED3E8C" w:rsidRPr="00ED3E8C" w:rsidRDefault="00ED3E8C" w:rsidP="00ED3E8C">
      <w:pPr>
        <w:numPr>
          <w:ilvl w:val="1"/>
          <w:numId w:val="7"/>
        </w:numPr>
        <w:rPr>
          <w:lang w:val="en-CA"/>
        </w:rPr>
      </w:pPr>
      <w:r w:rsidRPr="00ED3E8C">
        <w:rPr>
          <w:lang w:val="en-CA"/>
        </w:rPr>
        <w:t>Gutenberg readability</w:t>
      </w:r>
    </w:p>
    <w:p w14:paraId="00130B71" w14:textId="77777777" w:rsidR="00ED3E8C" w:rsidRPr="00ED3E8C" w:rsidRDefault="00ED3E8C" w:rsidP="00ED3E8C">
      <w:pPr>
        <w:numPr>
          <w:ilvl w:val="1"/>
          <w:numId w:val="7"/>
        </w:numPr>
        <w:rPr>
          <w:lang w:val="en-CA"/>
        </w:rPr>
      </w:pPr>
      <w:r w:rsidRPr="00ED3E8C">
        <w:rPr>
          <w:lang w:val="en-CA"/>
        </w:rPr>
        <w:t>Gestalt Design theory</w:t>
      </w:r>
    </w:p>
    <w:p w14:paraId="75AA9DA1" w14:textId="77777777" w:rsidR="00ED3E8C" w:rsidRPr="00ED3E8C" w:rsidRDefault="00ED3E8C" w:rsidP="00ED3E8C">
      <w:pPr>
        <w:numPr>
          <w:ilvl w:val="0"/>
          <w:numId w:val="7"/>
        </w:numPr>
        <w:rPr>
          <w:lang w:val="en-CA"/>
        </w:rPr>
      </w:pPr>
      <w:r w:rsidRPr="00ED3E8C">
        <w:rPr>
          <w:lang w:val="en-CA"/>
        </w:rPr>
        <w:t>Colour Theory</w:t>
      </w:r>
    </w:p>
    <w:p w14:paraId="2D6E1071" w14:textId="77777777" w:rsidR="00ED3E8C" w:rsidRPr="00ED3E8C" w:rsidRDefault="00ED3E8C" w:rsidP="00ED3E8C">
      <w:pPr>
        <w:numPr>
          <w:ilvl w:val="0"/>
          <w:numId w:val="7"/>
        </w:numPr>
        <w:rPr>
          <w:lang w:val="en-CA"/>
        </w:rPr>
      </w:pPr>
      <w:r w:rsidRPr="00ED3E8C">
        <w:rPr>
          <w:lang w:val="en-CA"/>
        </w:rPr>
        <w:lastRenderedPageBreak/>
        <w:t>Critical thinking in design</w:t>
      </w:r>
    </w:p>
    <w:p w14:paraId="72799631" w14:textId="77777777" w:rsidR="00ED3E8C" w:rsidRPr="00ED3E8C" w:rsidRDefault="00ED3E8C" w:rsidP="00ED3E8C">
      <w:pPr>
        <w:numPr>
          <w:ilvl w:val="0"/>
          <w:numId w:val="7"/>
        </w:numPr>
        <w:rPr>
          <w:lang w:val="en-CA"/>
        </w:rPr>
      </w:pPr>
      <w:r w:rsidRPr="00ED3E8C">
        <w:rPr>
          <w:b/>
          <w:bCs/>
          <w:lang w:val="en-CA"/>
        </w:rPr>
        <w:t>In-class assignment:</w:t>
      </w:r>
      <w:r w:rsidRPr="00ED3E8C">
        <w:rPr>
          <w:lang w:val="en-CA"/>
        </w:rPr>
        <w:t xml:space="preserve"> ICA03 Client Website &amp; Branding (Part 3 of 5)</w:t>
      </w:r>
    </w:p>
    <w:p w14:paraId="3D83B928" w14:textId="77777777" w:rsidR="00ED3E8C" w:rsidRDefault="00ED3E8C" w:rsidP="00ED3E8C">
      <w:pPr>
        <w:rPr>
          <w:b/>
          <w:bCs/>
          <w:lang w:val="en-CA"/>
        </w:rPr>
      </w:pPr>
    </w:p>
    <w:p w14:paraId="016307D4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5 | Prototyping part 2</w:t>
      </w:r>
    </w:p>
    <w:p w14:paraId="4F3010C1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October 4</w:t>
      </w:r>
    </w:p>
    <w:p w14:paraId="01FF938F" w14:textId="77777777" w:rsidR="00ED3E8C" w:rsidRPr="00ED3E8C" w:rsidRDefault="00ED3E8C" w:rsidP="00ED3E8C">
      <w:pPr>
        <w:numPr>
          <w:ilvl w:val="0"/>
          <w:numId w:val="8"/>
        </w:numPr>
        <w:rPr>
          <w:lang w:val="en-CA"/>
        </w:rPr>
      </w:pPr>
      <w:r w:rsidRPr="00ED3E8C">
        <w:rPr>
          <w:lang w:val="en-CA"/>
        </w:rPr>
        <w:t>Interaction Design 02</w:t>
      </w:r>
    </w:p>
    <w:p w14:paraId="44CC92EA" w14:textId="77777777" w:rsidR="00ED3E8C" w:rsidRPr="00ED3E8C" w:rsidRDefault="00ED3E8C" w:rsidP="00ED3E8C">
      <w:pPr>
        <w:numPr>
          <w:ilvl w:val="0"/>
          <w:numId w:val="8"/>
        </w:numPr>
        <w:rPr>
          <w:lang w:val="en-CA"/>
        </w:rPr>
      </w:pPr>
      <w:r w:rsidRPr="00ED3E8C">
        <w:rPr>
          <w:b/>
          <w:bCs/>
          <w:lang w:val="en-CA"/>
        </w:rPr>
        <w:t>Assignment due:</w:t>
      </w:r>
      <w:r w:rsidRPr="00ED3E8C">
        <w:rPr>
          <w:lang w:val="en-CA"/>
        </w:rPr>
        <w:t xml:space="preserve"> ICA03 Client Website &amp; Branding (Part 3 of 5)</w:t>
      </w:r>
    </w:p>
    <w:p w14:paraId="772CFD2A" w14:textId="77777777" w:rsidR="00ED3E8C" w:rsidRPr="00ED3E8C" w:rsidRDefault="00ED3E8C" w:rsidP="00ED3E8C">
      <w:pPr>
        <w:numPr>
          <w:ilvl w:val="0"/>
          <w:numId w:val="8"/>
        </w:numPr>
        <w:rPr>
          <w:lang w:val="en-CA"/>
        </w:rPr>
      </w:pPr>
      <w:r w:rsidRPr="00ED3E8C">
        <w:rPr>
          <w:b/>
          <w:bCs/>
          <w:lang w:val="en-CA"/>
        </w:rPr>
        <w:t>Assigned</w:t>
      </w:r>
      <w:r w:rsidRPr="00ED3E8C">
        <w:rPr>
          <w:lang w:val="en-CA"/>
        </w:rPr>
        <w:t xml:space="preserve"> ICA04 Client Prototypes (Part 4 of 5)</w:t>
      </w:r>
    </w:p>
    <w:p w14:paraId="13F92328" w14:textId="77777777" w:rsidR="00ED3E8C" w:rsidRDefault="00ED3E8C" w:rsidP="00ED3E8C">
      <w:pPr>
        <w:rPr>
          <w:b/>
          <w:bCs/>
          <w:lang w:val="en-CA"/>
        </w:rPr>
      </w:pPr>
    </w:p>
    <w:p w14:paraId="57C6626A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6 | Web psychology part 1</w:t>
      </w:r>
    </w:p>
    <w:p w14:paraId="70BA4EC7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October 11</w:t>
      </w:r>
    </w:p>
    <w:p w14:paraId="366D1311" w14:textId="77777777" w:rsidR="00ED3E8C" w:rsidRPr="00ED3E8C" w:rsidRDefault="00ED3E8C" w:rsidP="00ED3E8C">
      <w:pPr>
        <w:numPr>
          <w:ilvl w:val="0"/>
          <w:numId w:val="9"/>
        </w:numPr>
        <w:rPr>
          <w:lang w:val="en-CA"/>
        </w:rPr>
      </w:pPr>
      <w:r w:rsidRPr="00ED3E8C">
        <w:rPr>
          <w:lang w:val="en-CA"/>
        </w:rPr>
        <w:t>Why do we Click: Aspects of emotion</w:t>
      </w:r>
    </w:p>
    <w:p w14:paraId="118146E0" w14:textId="77777777" w:rsidR="00ED3E8C" w:rsidRPr="00ED3E8C" w:rsidRDefault="00ED3E8C" w:rsidP="00ED3E8C">
      <w:pPr>
        <w:numPr>
          <w:ilvl w:val="0"/>
          <w:numId w:val="9"/>
        </w:numPr>
        <w:rPr>
          <w:lang w:val="en-CA"/>
        </w:rPr>
      </w:pPr>
      <w:r w:rsidRPr="00ED3E8C">
        <w:rPr>
          <w:lang w:val="en-CA"/>
        </w:rPr>
        <w:t>Why we click: Reciprocity</w:t>
      </w:r>
    </w:p>
    <w:p w14:paraId="2788AEBB" w14:textId="77777777" w:rsidR="00ED3E8C" w:rsidRPr="00ED3E8C" w:rsidRDefault="00ED3E8C" w:rsidP="00ED3E8C">
      <w:pPr>
        <w:numPr>
          <w:ilvl w:val="0"/>
          <w:numId w:val="9"/>
        </w:numPr>
        <w:rPr>
          <w:lang w:val="en-CA"/>
        </w:rPr>
      </w:pPr>
      <w:r w:rsidRPr="00ED3E8C">
        <w:rPr>
          <w:lang w:val="en-CA"/>
        </w:rPr>
        <w:t>Why we click: Social Validation</w:t>
      </w:r>
    </w:p>
    <w:p w14:paraId="41A40DFB" w14:textId="77777777" w:rsidR="00ED3E8C" w:rsidRPr="00ED3E8C" w:rsidRDefault="00ED3E8C" w:rsidP="00ED3E8C">
      <w:pPr>
        <w:numPr>
          <w:ilvl w:val="0"/>
          <w:numId w:val="9"/>
        </w:numPr>
        <w:rPr>
          <w:lang w:val="en-CA"/>
        </w:rPr>
      </w:pPr>
      <w:r w:rsidRPr="00ED3E8C">
        <w:rPr>
          <w:b/>
          <w:bCs/>
          <w:lang w:val="en-CA"/>
        </w:rPr>
        <w:t>Assignment due</w:t>
      </w:r>
      <w:r w:rsidRPr="00ED3E8C">
        <w:rPr>
          <w:lang w:val="en-CA"/>
        </w:rPr>
        <w:t xml:space="preserve"> ICA04 Client Prototypes (Part 4 of 5)</w:t>
      </w:r>
    </w:p>
    <w:p w14:paraId="4DB92C0D" w14:textId="77777777" w:rsidR="00ED3E8C" w:rsidRPr="00ED3E8C" w:rsidRDefault="00ED3E8C" w:rsidP="00ED3E8C">
      <w:pPr>
        <w:numPr>
          <w:ilvl w:val="0"/>
          <w:numId w:val="9"/>
        </w:numPr>
        <w:rPr>
          <w:lang w:val="en-CA"/>
        </w:rPr>
      </w:pPr>
      <w:r w:rsidRPr="00ED3E8C">
        <w:rPr>
          <w:b/>
          <w:bCs/>
          <w:lang w:val="en-CA"/>
        </w:rPr>
        <w:t>Assignment due:</w:t>
      </w:r>
      <w:r w:rsidRPr="00ED3E8C">
        <w:rPr>
          <w:lang w:val="en-CA"/>
        </w:rPr>
        <w:t xml:space="preserve"> A01 Wireframes (Part One)</w:t>
      </w:r>
    </w:p>
    <w:p w14:paraId="53DBCEB4" w14:textId="77777777" w:rsidR="00ED3E8C" w:rsidRDefault="00ED3E8C" w:rsidP="00ED3E8C">
      <w:pPr>
        <w:rPr>
          <w:b/>
          <w:bCs/>
          <w:lang w:val="en-CA"/>
        </w:rPr>
      </w:pPr>
    </w:p>
    <w:p w14:paraId="3295C361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7 | Web psychology part 2</w:t>
      </w:r>
    </w:p>
    <w:p w14:paraId="367540F9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October 18</w:t>
      </w:r>
    </w:p>
    <w:p w14:paraId="4B4A570A" w14:textId="77777777" w:rsidR="00ED3E8C" w:rsidRPr="00ED3E8C" w:rsidRDefault="00ED3E8C" w:rsidP="00ED3E8C">
      <w:pPr>
        <w:numPr>
          <w:ilvl w:val="0"/>
          <w:numId w:val="10"/>
        </w:numPr>
        <w:rPr>
          <w:lang w:val="en-CA"/>
        </w:rPr>
      </w:pPr>
      <w:r w:rsidRPr="00ED3E8C">
        <w:rPr>
          <w:lang w:val="en-CA"/>
        </w:rPr>
        <w:t>Why we click: Scarcity</w:t>
      </w:r>
    </w:p>
    <w:p w14:paraId="7DF9F884" w14:textId="77777777" w:rsidR="00ED3E8C" w:rsidRPr="00ED3E8C" w:rsidRDefault="00ED3E8C" w:rsidP="00ED3E8C">
      <w:pPr>
        <w:numPr>
          <w:ilvl w:val="0"/>
          <w:numId w:val="10"/>
        </w:numPr>
        <w:rPr>
          <w:lang w:val="en-CA"/>
        </w:rPr>
      </w:pPr>
      <w:r w:rsidRPr="00ED3E8C">
        <w:rPr>
          <w:lang w:val="en-CA"/>
        </w:rPr>
        <w:t>Why we click: Simplified choices</w:t>
      </w:r>
    </w:p>
    <w:p w14:paraId="79BFD0A4" w14:textId="77777777" w:rsidR="00ED3E8C" w:rsidRPr="00ED3E8C" w:rsidRDefault="00ED3E8C" w:rsidP="00ED3E8C">
      <w:pPr>
        <w:numPr>
          <w:ilvl w:val="0"/>
          <w:numId w:val="10"/>
        </w:numPr>
        <w:rPr>
          <w:lang w:val="en-CA"/>
        </w:rPr>
      </w:pPr>
      <w:r w:rsidRPr="00ED3E8C">
        <w:rPr>
          <w:lang w:val="en-CA"/>
        </w:rPr>
        <w:t>Cognitive Load</w:t>
      </w:r>
    </w:p>
    <w:p w14:paraId="4EB42AF9" w14:textId="77777777" w:rsidR="00ED3E8C" w:rsidRPr="00ED3E8C" w:rsidRDefault="00ED3E8C" w:rsidP="00ED3E8C">
      <w:pPr>
        <w:numPr>
          <w:ilvl w:val="0"/>
          <w:numId w:val="10"/>
        </w:numPr>
        <w:rPr>
          <w:lang w:val="en-CA"/>
        </w:rPr>
      </w:pPr>
      <w:r w:rsidRPr="00ED3E8C">
        <w:rPr>
          <w:lang w:val="en-CA"/>
        </w:rPr>
        <w:t>Gamification</w:t>
      </w:r>
    </w:p>
    <w:p w14:paraId="70E174FC" w14:textId="77777777" w:rsidR="00ED3E8C" w:rsidRPr="00ED3E8C" w:rsidRDefault="00ED3E8C" w:rsidP="00ED3E8C">
      <w:pPr>
        <w:numPr>
          <w:ilvl w:val="0"/>
          <w:numId w:val="10"/>
        </w:numPr>
        <w:rPr>
          <w:lang w:val="en-CA"/>
        </w:rPr>
      </w:pPr>
      <w:r w:rsidRPr="00ED3E8C">
        <w:rPr>
          <w:b/>
          <w:bCs/>
          <w:lang w:val="en-CA"/>
        </w:rPr>
        <w:t>Assigned:</w:t>
      </w:r>
      <w:r w:rsidRPr="00ED3E8C">
        <w:rPr>
          <w:lang w:val="en-CA"/>
        </w:rPr>
        <w:t xml:space="preserve"> A02 Website redesign</w:t>
      </w:r>
    </w:p>
    <w:p w14:paraId="1451E248" w14:textId="77777777" w:rsidR="00ED3E8C" w:rsidRDefault="00ED3E8C" w:rsidP="00ED3E8C">
      <w:pPr>
        <w:rPr>
          <w:b/>
          <w:bCs/>
          <w:lang w:val="en-CA"/>
        </w:rPr>
      </w:pPr>
    </w:p>
    <w:p w14:paraId="2462ABDD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8 | No class</w:t>
      </w:r>
    </w:p>
    <w:p w14:paraId="7868109A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October 25</w:t>
      </w:r>
    </w:p>
    <w:p w14:paraId="4B51E38C" w14:textId="77777777" w:rsidR="00ED3E8C" w:rsidRPr="00ED3E8C" w:rsidRDefault="00ED3E8C" w:rsidP="00ED3E8C">
      <w:pPr>
        <w:numPr>
          <w:ilvl w:val="0"/>
          <w:numId w:val="11"/>
        </w:numPr>
        <w:rPr>
          <w:lang w:val="en-CA"/>
        </w:rPr>
      </w:pPr>
      <w:r w:rsidRPr="00ED3E8C">
        <w:rPr>
          <w:lang w:val="en-CA"/>
        </w:rPr>
        <w:t>No class, break</w:t>
      </w:r>
    </w:p>
    <w:p w14:paraId="1F935897" w14:textId="77777777" w:rsidR="00ED3E8C" w:rsidRDefault="00ED3E8C" w:rsidP="00ED3E8C">
      <w:pPr>
        <w:rPr>
          <w:b/>
          <w:bCs/>
          <w:lang w:val="en-CA"/>
        </w:rPr>
      </w:pPr>
    </w:p>
    <w:p w14:paraId="72BA4D74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9 | Design for everyone</w:t>
      </w:r>
    </w:p>
    <w:p w14:paraId="703A489C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November 1</w:t>
      </w:r>
    </w:p>
    <w:p w14:paraId="0700710D" w14:textId="77777777" w:rsidR="00ED3E8C" w:rsidRPr="00ED3E8C" w:rsidRDefault="00ED3E8C" w:rsidP="00ED3E8C">
      <w:pPr>
        <w:numPr>
          <w:ilvl w:val="0"/>
          <w:numId w:val="12"/>
        </w:numPr>
        <w:rPr>
          <w:lang w:val="en-CA"/>
        </w:rPr>
      </w:pPr>
      <w:r w:rsidRPr="00ED3E8C">
        <w:rPr>
          <w:lang w:val="en-CA"/>
        </w:rPr>
        <w:t>Accessibility and inclusion</w:t>
      </w:r>
    </w:p>
    <w:p w14:paraId="36FDB440" w14:textId="77777777" w:rsidR="00ED3E8C" w:rsidRPr="00ED3E8C" w:rsidRDefault="00ED3E8C" w:rsidP="00ED3E8C">
      <w:pPr>
        <w:numPr>
          <w:ilvl w:val="0"/>
          <w:numId w:val="12"/>
        </w:numPr>
        <w:rPr>
          <w:lang w:val="en-CA"/>
        </w:rPr>
      </w:pPr>
      <w:r w:rsidRPr="00ED3E8C">
        <w:rPr>
          <w:lang w:val="en-CA"/>
        </w:rPr>
        <w:t>Using and understanding Feedback</w:t>
      </w:r>
    </w:p>
    <w:p w14:paraId="3DF8BB64" w14:textId="77777777" w:rsidR="00ED3E8C" w:rsidRPr="00ED3E8C" w:rsidRDefault="00ED3E8C" w:rsidP="00ED3E8C">
      <w:pPr>
        <w:numPr>
          <w:ilvl w:val="0"/>
          <w:numId w:val="12"/>
        </w:numPr>
        <w:rPr>
          <w:lang w:val="en-CA"/>
        </w:rPr>
      </w:pPr>
      <w:r w:rsidRPr="00ED3E8C">
        <w:rPr>
          <w:b/>
          <w:bCs/>
          <w:lang w:val="en-CA"/>
        </w:rPr>
        <w:t>Assigned</w:t>
      </w:r>
      <w:r w:rsidRPr="00ED3E8C">
        <w:rPr>
          <w:lang w:val="en-CA"/>
        </w:rPr>
        <w:t xml:space="preserve"> ICA05 Prototype - Evaluation and feedback (Part 5 of 5)</w:t>
      </w:r>
    </w:p>
    <w:p w14:paraId="0A39B164" w14:textId="77777777" w:rsidR="00ED3E8C" w:rsidRDefault="00ED3E8C" w:rsidP="00ED3E8C">
      <w:pPr>
        <w:rPr>
          <w:b/>
          <w:bCs/>
          <w:lang w:val="en-CA"/>
        </w:rPr>
      </w:pPr>
    </w:p>
    <w:p w14:paraId="6256F66F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10 | User research part 1</w:t>
      </w:r>
    </w:p>
    <w:p w14:paraId="3D38E780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November 8</w:t>
      </w:r>
    </w:p>
    <w:p w14:paraId="4B15F7E9" w14:textId="77777777" w:rsidR="00ED3E8C" w:rsidRPr="00ED3E8C" w:rsidRDefault="00ED3E8C" w:rsidP="00ED3E8C">
      <w:pPr>
        <w:numPr>
          <w:ilvl w:val="0"/>
          <w:numId w:val="13"/>
        </w:numPr>
        <w:rPr>
          <w:lang w:val="en-CA"/>
        </w:rPr>
      </w:pPr>
      <w:r w:rsidRPr="00ED3E8C">
        <w:rPr>
          <w:lang w:val="en-CA"/>
        </w:rPr>
        <w:t>introducing user research</w:t>
      </w:r>
    </w:p>
    <w:p w14:paraId="24D47A64" w14:textId="77777777" w:rsidR="00ED3E8C" w:rsidRPr="00ED3E8C" w:rsidRDefault="00ED3E8C" w:rsidP="00ED3E8C">
      <w:pPr>
        <w:numPr>
          <w:ilvl w:val="0"/>
          <w:numId w:val="13"/>
        </w:numPr>
        <w:rPr>
          <w:lang w:val="en-CA"/>
        </w:rPr>
      </w:pPr>
      <w:r w:rsidRPr="00ED3E8C">
        <w:rPr>
          <w:b/>
          <w:bCs/>
          <w:lang w:val="en-CA"/>
        </w:rPr>
        <w:t>Assignment due:</w:t>
      </w:r>
      <w:r w:rsidRPr="00ED3E8C">
        <w:rPr>
          <w:lang w:val="en-CA"/>
        </w:rPr>
        <w:t xml:space="preserve"> - ICA05 Prototype - Evaluation and feedback</w:t>
      </w:r>
    </w:p>
    <w:p w14:paraId="06681284" w14:textId="77777777" w:rsidR="00ED3E8C" w:rsidRDefault="00ED3E8C" w:rsidP="00ED3E8C">
      <w:pPr>
        <w:rPr>
          <w:b/>
          <w:bCs/>
          <w:lang w:val="en-CA"/>
        </w:rPr>
      </w:pPr>
    </w:p>
    <w:p w14:paraId="619B10AB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11 | Design Thinking</w:t>
      </w:r>
    </w:p>
    <w:p w14:paraId="14DB4B3D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November 15</w:t>
      </w:r>
    </w:p>
    <w:p w14:paraId="3BE211D7" w14:textId="77777777" w:rsidR="00ED3E8C" w:rsidRPr="00ED3E8C" w:rsidRDefault="00ED3E8C" w:rsidP="00ED3E8C">
      <w:pPr>
        <w:numPr>
          <w:ilvl w:val="0"/>
          <w:numId w:val="14"/>
        </w:numPr>
        <w:rPr>
          <w:lang w:val="en-CA"/>
        </w:rPr>
      </w:pPr>
      <w:r w:rsidRPr="00ED3E8C">
        <w:rPr>
          <w:lang w:val="en-CA"/>
        </w:rPr>
        <w:t>Design thinking</w:t>
      </w:r>
    </w:p>
    <w:p w14:paraId="6AD34529" w14:textId="77777777" w:rsidR="00ED3E8C" w:rsidRPr="00ED3E8C" w:rsidRDefault="00ED3E8C" w:rsidP="00ED3E8C">
      <w:pPr>
        <w:numPr>
          <w:ilvl w:val="0"/>
          <w:numId w:val="14"/>
        </w:numPr>
        <w:rPr>
          <w:lang w:val="en-CA"/>
        </w:rPr>
      </w:pPr>
      <w:r w:rsidRPr="00ED3E8C">
        <w:rPr>
          <w:b/>
          <w:bCs/>
          <w:lang w:val="en-CA"/>
        </w:rPr>
        <w:t>Assignment due:</w:t>
      </w:r>
      <w:r w:rsidRPr="00ED3E8C">
        <w:rPr>
          <w:lang w:val="en-CA"/>
        </w:rPr>
        <w:t xml:space="preserve"> - A02 Website Re-Design</w:t>
      </w:r>
    </w:p>
    <w:p w14:paraId="461130DA" w14:textId="77777777" w:rsidR="00ED3E8C" w:rsidRPr="00ED3E8C" w:rsidRDefault="00ED3E8C" w:rsidP="00ED3E8C">
      <w:pPr>
        <w:numPr>
          <w:ilvl w:val="0"/>
          <w:numId w:val="14"/>
        </w:numPr>
        <w:rPr>
          <w:lang w:val="en-CA"/>
        </w:rPr>
      </w:pPr>
      <w:r w:rsidRPr="00ED3E8C">
        <w:rPr>
          <w:b/>
          <w:bCs/>
          <w:lang w:val="en-CA"/>
        </w:rPr>
        <w:t>Assigned</w:t>
      </w:r>
      <w:r w:rsidRPr="00ED3E8C">
        <w:rPr>
          <w:lang w:val="en-CA"/>
        </w:rPr>
        <w:t xml:space="preserve"> A03 Website planning and design</w:t>
      </w:r>
    </w:p>
    <w:p w14:paraId="1C8BF7E2" w14:textId="77777777" w:rsidR="00ED3E8C" w:rsidRDefault="00ED3E8C" w:rsidP="00ED3E8C">
      <w:pPr>
        <w:rPr>
          <w:b/>
          <w:bCs/>
          <w:lang w:val="en-CA"/>
        </w:rPr>
      </w:pPr>
    </w:p>
    <w:p w14:paraId="40B16707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lastRenderedPageBreak/>
        <w:t>Class 12 | User centred design</w:t>
      </w:r>
    </w:p>
    <w:p w14:paraId="70CA4DC8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November 22</w:t>
      </w:r>
    </w:p>
    <w:p w14:paraId="1C16F47C" w14:textId="77777777" w:rsidR="00ED3E8C" w:rsidRPr="00ED3E8C" w:rsidRDefault="00ED3E8C" w:rsidP="00ED3E8C">
      <w:pPr>
        <w:numPr>
          <w:ilvl w:val="0"/>
          <w:numId w:val="15"/>
        </w:numPr>
        <w:rPr>
          <w:lang w:val="en-CA"/>
        </w:rPr>
      </w:pPr>
      <w:r w:rsidRPr="00ED3E8C">
        <w:rPr>
          <w:lang w:val="en-CA"/>
        </w:rPr>
        <w:t>Personas</w:t>
      </w:r>
    </w:p>
    <w:p w14:paraId="37ADF211" w14:textId="77777777" w:rsidR="00ED3E8C" w:rsidRPr="00ED3E8C" w:rsidRDefault="00ED3E8C" w:rsidP="00ED3E8C">
      <w:pPr>
        <w:numPr>
          <w:ilvl w:val="0"/>
          <w:numId w:val="15"/>
        </w:numPr>
        <w:rPr>
          <w:lang w:val="en-CA"/>
        </w:rPr>
      </w:pPr>
      <w:r w:rsidRPr="00ED3E8C">
        <w:rPr>
          <w:lang w:val="en-CA"/>
        </w:rPr>
        <w:t>User journey</w:t>
      </w:r>
    </w:p>
    <w:p w14:paraId="272C58C9" w14:textId="77777777" w:rsidR="00ED3E8C" w:rsidRPr="00ED3E8C" w:rsidRDefault="00ED3E8C" w:rsidP="00ED3E8C">
      <w:pPr>
        <w:numPr>
          <w:ilvl w:val="0"/>
          <w:numId w:val="15"/>
        </w:numPr>
        <w:rPr>
          <w:lang w:val="en-CA"/>
        </w:rPr>
      </w:pPr>
      <w:r w:rsidRPr="00ED3E8C">
        <w:rPr>
          <w:lang w:val="en-CA"/>
        </w:rPr>
        <w:t>User Testing | Testing and evaluating prototype</w:t>
      </w:r>
    </w:p>
    <w:p w14:paraId="6B56CBFE" w14:textId="77777777" w:rsidR="00ED3E8C" w:rsidRPr="00ED3E8C" w:rsidRDefault="00ED3E8C" w:rsidP="00ED3E8C">
      <w:pPr>
        <w:numPr>
          <w:ilvl w:val="0"/>
          <w:numId w:val="15"/>
        </w:numPr>
        <w:rPr>
          <w:lang w:val="en-CA"/>
        </w:rPr>
      </w:pPr>
      <w:r w:rsidRPr="00ED3E8C">
        <w:rPr>
          <w:b/>
          <w:bCs/>
          <w:lang w:val="en-CA"/>
        </w:rPr>
        <w:t>In-class assignment</w:t>
      </w:r>
      <w:r w:rsidRPr="00ED3E8C">
        <w:rPr>
          <w:lang w:val="en-CA"/>
        </w:rPr>
        <w:t xml:space="preserve"> Usability Testing Workshop</w:t>
      </w:r>
    </w:p>
    <w:p w14:paraId="7BDCB938" w14:textId="77777777" w:rsidR="00ED3E8C" w:rsidRPr="00ED3E8C" w:rsidRDefault="00ED3E8C" w:rsidP="00ED3E8C">
      <w:pPr>
        <w:numPr>
          <w:ilvl w:val="0"/>
          <w:numId w:val="15"/>
        </w:numPr>
        <w:rPr>
          <w:lang w:val="en-CA"/>
        </w:rPr>
      </w:pPr>
      <w:r w:rsidRPr="00ED3E8C">
        <w:rPr>
          <w:b/>
          <w:bCs/>
          <w:lang w:val="en-CA"/>
        </w:rPr>
        <w:t>Assignment Due:</w:t>
      </w:r>
      <w:r w:rsidRPr="00ED3E8C">
        <w:rPr>
          <w:lang w:val="en-CA"/>
        </w:rPr>
        <w:t xml:space="preserve"> Usability Testing Workshop</w:t>
      </w:r>
    </w:p>
    <w:p w14:paraId="5DBA9367" w14:textId="77777777" w:rsidR="00ED3E8C" w:rsidRDefault="00ED3E8C" w:rsidP="00ED3E8C">
      <w:pPr>
        <w:rPr>
          <w:b/>
          <w:bCs/>
          <w:lang w:val="en-CA"/>
        </w:rPr>
      </w:pPr>
    </w:p>
    <w:p w14:paraId="59B5AC36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13 | Prototyping part 3</w:t>
      </w:r>
    </w:p>
    <w:p w14:paraId="299C6CA2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November 29</w:t>
      </w:r>
    </w:p>
    <w:p w14:paraId="71005498" w14:textId="77777777" w:rsidR="00ED3E8C" w:rsidRPr="00ED3E8C" w:rsidRDefault="00ED3E8C" w:rsidP="00ED3E8C">
      <w:pPr>
        <w:numPr>
          <w:ilvl w:val="0"/>
          <w:numId w:val="16"/>
        </w:numPr>
        <w:rPr>
          <w:lang w:val="en-CA"/>
        </w:rPr>
      </w:pPr>
      <w:r w:rsidRPr="00ED3E8C">
        <w:rPr>
          <w:lang w:val="en-CA"/>
        </w:rPr>
        <w:t>Design Systems</w:t>
      </w:r>
    </w:p>
    <w:p w14:paraId="34BA51F1" w14:textId="77777777" w:rsidR="00ED3E8C" w:rsidRPr="00ED3E8C" w:rsidRDefault="00ED3E8C" w:rsidP="00ED3E8C">
      <w:pPr>
        <w:numPr>
          <w:ilvl w:val="0"/>
          <w:numId w:val="16"/>
        </w:numPr>
        <w:rPr>
          <w:lang w:val="en-CA"/>
        </w:rPr>
      </w:pPr>
      <w:r w:rsidRPr="00ED3E8C">
        <w:rPr>
          <w:lang w:val="en-CA"/>
        </w:rPr>
        <w:t>Interaction Design 03</w:t>
      </w:r>
    </w:p>
    <w:p w14:paraId="6AE654A7" w14:textId="77777777" w:rsidR="00ED3E8C" w:rsidRPr="00ED3E8C" w:rsidRDefault="00ED3E8C" w:rsidP="00ED3E8C">
      <w:pPr>
        <w:numPr>
          <w:ilvl w:val="0"/>
          <w:numId w:val="16"/>
        </w:numPr>
        <w:rPr>
          <w:lang w:val="en-CA"/>
        </w:rPr>
      </w:pPr>
      <w:proofErr w:type="spellStart"/>
      <w:r w:rsidRPr="00ED3E8C">
        <w:rPr>
          <w:lang w:val="en-CA"/>
        </w:rPr>
        <w:t>Assigment</w:t>
      </w:r>
      <w:proofErr w:type="spellEnd"/>
      <w:r w:rsidRPr="00ED3E8C">
        <w:rPr>
          <w:lang w:val="en-CA"/>
        </w:rPr>
        <w:t xml:space="preserve"> due ICA05 Prototype - Evaluation and feedback (Part 5 of 5)</w:t>
      </w:r>
    </w:p>
    <w:p w14:paraId="214A7D29" w14:textId="77777777" w:rsidR="00ED3E8C" w:rsidRDefault="00ED3E8C" w:rsidP="00ED3E8C">
      <w:pPr>
        <w:rPr>
          <w:b/>
          <w:bCs/>
          <w:lang w:val="en-CA"/>
        </w:rPr>
      </w:pPr>
    </w:p>
    <w:p w14:paraId="41B0565A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14 | Wrap up</w:t>
      </w:r>
    </w:p>
    <w:p w14:paraId="24ED86F9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December 6</w:t>
      </w:r>
    </w:p>
    <w:p w14:paraId="475FD4D9" w14:textId="77777777" w:rsidR="00ED3E8C" w:rsidRPr="00ED3E8C" w:rsidRDefault="00ED3E8C" w:rsidP="00ED3E8C">
      <w:pPr>
        <w:numPr>
          <w:ilvl w:val="0"/>
          <w:numId w:val="17"/>
        </w:numPr>
        <w:rPr>
          <w:lang w:val="en-CA"/>
        </w:rPr>
      </w:pPr>
      <w:r w:rsidRPr="00ED3E8C">
        <w:rPr>
          <w:lang w:val="en-CA"/>
        </w:rPr>
        <w:t>Q&amp;A on course material</w:t>
      </w:r>
    </w:p>
    <w:p w14:paraId="4275733B" w14:textId="77777777" w:rsidR="00ED3E8C" w:rsidRPr="00ED3E8C" w:rsidRDefault="00ED3E8C" w:rsidP="00ED3E8C">
      <w:pPr>
        <w:numPr>
          <w:ilvl w:val="0"/>
          <w:numId w:val="17"/>
        </w:numPr>
        <w:rPr>
          <w:lang w:val="en-CA"/>
        </w:rPr>
      </w:pPr>
      <w:r w:rsidRPr="00ED3E8C">
        <w:rPr>
          <w:lang w:val="en-CA"/>
        </w:rPr>
        <w:t>Staying engaged</w:t>
      </w:r>
    </w:p>
    <w:p w14:paraId="2ED27594" w14:textId="77777777" w:rsidR="00ED3E8C" w:rsidRPr="00ED3E8C" w:rsidRDefault="00ED3E8C" w:rsidP="00ED3E8C">
      <w:pPr>
        <w:numPr>
          <w:ilvl w:val="0"/>
          <w:numId w:val="17"/>
        </w:numPr>
        <w:rPr>
          <w:lang w:val="en-CA"/>
        </w:rPr>
      </w:pPr>
      <w:r w:rsidRPr="00ED3E8C">
        <w:rPr>
          <w:lang w:val="en-CA"/>
        </w:rPr>
        <w:t>Working freelance in UX</w:t>
      </w:r>
    </w:p>
    <w:p w14:paraId="5AF56BC2" w14:textId="77777777" w:rsidR="00ED3E8C" w:rsidRDefault="00ED3E8C" w:rsidP="00ED3E8C">
      <w:pPr>
        <w:rPr>
          <w:b/>
          <w:bCs/>
          <w:lang w:val="en-CA"/>
        </w:rPr>
      </w:pPr>
    </w:p>
    <w:p w14:paraId="1433C5C6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15 | Evaluation week</w:t>
      </w:r>
    </w:p>
    <w:p w14:paraId="2136FDAC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December 13</w:t>
      </w:r>
    </w:p>
    <w:p w14:paraId="55AE6090" w14:textId="77777777" w:rsidR="00ED3E8C" w:rsidRPr="00ED3E8C" w:rsidRDefault="00ED3E8C" w:rsidP="00ED3E8C">
      <w:pPr>
        <w:numPr>
          <w:ilvl w:val="0"/>
          <w:numId w:val="18"/>
        </w:numPr>
        <w:rPr>
          <w:lang w:val="en-CA"/>
        </w:rPr>
      </w:pPr>
      <w:r w:rsidRPr="00ED3E8C">
        <w:rPr>
          <w:lang w:val="en-CA"/>
        </w:rPr>
        <w:t>Evaluation week</w:t>
      </w:r>
    </w:p>
    <w:p w14:paraId="1DBB4D2E" w14:textId="77777777" w:rsidR="00ED3E8C" w:rsidRPr="00ED3E8C" w:rsidRDefault="00ED3E8C" w:rsidP="00ED3E8C">
      <w:pPr>
        <w:numPr>
          <w:ilvl w:val="0"/>
          <w:numId w:val="18"/>
        </w:numPr>
        <w:rPr>
          <w:lang w:val="en-CA"/>
        </w:rPr>
      </w:pPr>
      <w:r w:rsidRPr="00ED3E8C">
        <w:rPr>
          <w:lang w:val="en-CA"/>
        </w:rPr>
        <w:t>This is the last class</w:t>
      </w:r>
    </w:p>
    <w:p w14:paraId="358CA186" w14:textId="77777777" w:rsidR="00ED3E8C" w:rsidRPr="00ED3E8C" w:rsidRDefault="00ED3E8C" w:rsidP="00ED3E8C">
      <w:pPr>
        <w:numPr>
          <w:ilvl w:val="0"/>
          <w:numId w:val="18"/>
        </w:numPr>
        <w:rPr>
          <w:lang w:val="en-CA"/>
        </w:rPr>
      </w:pPr>
      <w:r w:rsidRPr="00ED3E8C">
        <w:rPr>
          <w:b/>
          <w:bCs/>
          <w:lang w:val="en-CA"/>
        </w:rPr>
        <w:t>Assignment due</w:t>
      </w:r>
      <w:r w:rsidRPr="00ED3E8C">
        <w:rPr>
          <w:lang w:val="en-CA"/>
        </w:rPr>
        <w:t xml:space="preserve"> Assignment A03 Website planning and design</w:t>
      </w:r>
    </w:p>
    <w:p w14:paraId="6F1D53EA" w14:textId="77777777" w:rsidR="0073249B" w:rsidRPr="00ED3E8C" w:rsidRDefault="0073249B" w:rsidP="00ED3E8C">
      <w:pPr>
        <w:rPr>
          <w:lang w:val="en-CA"/>
        </w:rPr>
      </w:pPr>
    </w:p>
    <w:sectPr w:rsidR="0073249B" w:rsidRPr="00ED3E8C" w:rsidSect="00C20690">
      <w:headerReference w:type="default" r:id="rId9"/>
      <w:pgSz w:w="12240" w:h="15840"/>
      <w:pgMar w:top="720" w:right="810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C544AB" w14:textId="77777777" w:rsidR="00B70D1A" w:rsidRDefault="00B70D1A" w:rsidP="008C2C65">
      <w:r>
        <w:separator/>
      </w:r>
    </w:p>
  </w:endnote>
  <w:endnote w:type="continuationSeparator" w:id="0">
    <w:p w14:paraId="1D07D848" w14:textId="77777777" w:rsidR="00B70D1A" w:rsidRDefault="00B70D1A" w:rsidP="008C2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0D33C5" w14:textId="77777777" w:rsidR="00B70D1A" w:rsidRDefault="00B70D1A" w:rsidP="008C2C65">
      <w:r>
        <w:separator/>
      </w:r>
    </w:p>
  </w:footnote>
  <w:footnote w:type="continuationSeparator" w:id="0">
    <w:p w14:paraId="6DE39B54" w14:textId="77777777" w:rsidR="00B70D1A" w:rsidRDefault="00B70D1A" w:rsidP="008C2C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71EC3B" w14:textId="77777777" w:rsidR="00C20690" w:rsidRDefault="00C20690">
    <w:pPr>
      <w:pStyle w:val="Header"/>
    </w:pPr>
  </w:p>
  <w:p w14:paraId="17808780" w14:textId="77777777" w:rsidR="00C20690" w:rsidRDefault="00C206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86DF4"/>
    <w:multiLevelType w:val="multilevel"/>
    <w:tmpl w:val="E7FC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47B7E"/>
    <w:multiLevelType w:val="multilevel"/>
    <w:tmpl w:val="E1FA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275EE"/>
    <w:multiLevelType w:val="multilevel"/>
    <w:tmpl w:val="0A5A8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40BCF"/>
    <w:multiLevelType w:val="multilevel"/>
    <w:tmpl w:val="64E8B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146302"/>
    <w:multiLevelType w:val="multilevel"/>
    <w:tmpl w:val="2AB02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9C2F67"/>
    <w:multiLevelType w:val="multilevel"/>
    <w:tmpl w:val="8FDEA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9D1F20"/>
    <w:multiLevelType w:val="multilevel"/>
    <w:tmpl w:val="93B61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056FF5"/>
    <w:multiLevelType w:val="hybridMultilevel"/>
    <w:tmpl w:val="BDE0CC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7233D7"/>
    <w:multiLevelType w:val="multilevel"/>
    <w:tmpl w:val="11904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141A47"/>
    <w:multiLevelType w:val="multilevel"/>
    <w:tmpl w:val="8084D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F4720A"/>
    <w:multiLevelType w:val="multilevel"/>
    <w:tmpl w:val="6F0E0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5534A9"/>
    <w:multiLevelType w:val="multilevel"/>
    <w:tmpl w:val="C73C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E41E4D"/>
    <w:multiLevelType w:val="multilevel"/>
    <w:tmpl w:val="5622B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2A2352"/>
    <w:multiLevelType w:val="multilevel"/>
    <w:tmpl w:val="61405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AD4717"/>
    <w:multiLevelType w:val="multilevel"/>
    <w:tmpl w:val="0374E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376408"/>
    <w:multiLevelType w:val="multilevel"/>
    <w:tmpl w:val="A8D0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823DDC"/>
    <w:multiLevelType w:val="multilevel"/>
    <w:tmpl w:val="A02AD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39787C"/>
    <w:multiLevelType w:val="multilevel"/>
    <w:tmpl w:val="2458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542958">
    <w:abstractNumId w:val="7"/>
  </w:num>
  <w:num w:numId="2" w16cid:durableId="1130518859">
    <w:abstractNumId w:val="12"/>
  </w:num>
  <w:num w:numId="3" w16cid:durableId="948509279">
    <w:abstractNumId w:val="10"/>
  </w:num>
  <w:num w:numId="4" w16cid:durableId="1123890703">
    <w:abstractNumId w:val="13"/>
  </w:num>
  <w:num w:numId="5" w16cid:durableId="1402215643">
    <w:abstractNumId w:val="2"/>
  </w:num>
  <w:num w:numId="6" w16cid:durableId="6904060">
    <w:abstractNumId w:val="5"/>
  </w:num>
  <w:num w:numId="7" w16cid:durableId="1388802562">
    <w:abstractNumId w:val="1"/>
  </w:num>
  <w:num w:numId="8" w16cid:durableId="653220601">
    <w:abstractNumId w:val="0"/>
  </w:num>
  <w:num w:numId="9" w16cid:durableId="1050760693">
    <w:abstractNumId w:val="15"/>
  </w:num>
  <w:num w:numId="10" w16cid:durableId="1579486021">
    <w:abstractNumId w:val="16"/>
  </w:num>
  <w:num w:numId="11" w16cid:durableId="1070269347">
    <w:abstractNumId w:val="3"/>
  </w:num>
  <w:num w:numId="12" w16cid:durableId="2027518365">
    <w:abstractNumId w:val="4"/>
  </w:num>
  <w:num w:numId="13" w16cid:durableId="1384787142">
    <w:abstractNumId w:val="9"/>
  </w:num>
  <w:num w:numId="14" w16cid:durableId="2057702789">
    <w:abstractNumId w:val="14"/>
  </w:num>
  <w:num w:numId="15" w16cid:durableId="1271088698">
    <w:abstractNumId w:val="11"/>
  </w:num>
  <w:num w:numId="16" w16cid:durableId="355035477">
    <w:abstractNumId w:val="17"/>
  </w:num>
  <w:num w:numId="17" w16cid:durableId="584188021">
    <w:abstractNumId w:val="6"/>
  </w:num>
  <w:num w:numId="18" w16cid:durableId="421486893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4CF"/>
    <w:rsid w:val="000133ED"/>
    <w:rsid w:val="00016D71"/>
    <w:rsid w:val="000211B8"/>
    <w:rsid w:val="00047DCA"/>
    <w:rsid w:val="00047FE3"/>
    <w:rsid w:val="00062FBF"/>
    <w:rsid w:val="000664FA"/>
    <w:rsid w:val="0006779D"/>
    <w:rsid w:val="000735FF"/>
    <w:rsid w:val="00094F0B"/>
    <w:rsid w:val="000A232D"/>
    <w:rsid w:val="000B54DA"/>
    <w:rsid w:val="000B5AB4"/>
    <w:rsid w:val="000C1FF6"/>
    <w:rsid w:val="000D6752"/>
    <w:rsid w:val="000D792C"/>
    <w:rsid w:val="00106409"/>
    <w:rsid w:val="00120E64"/>
    <w:rsid w:val="00121CA1"/>
    <w:rsid w:val="001328AA"/>
    <w:rsid w:val="0015242A"/>
    <w:rsid w:val="00153433"/>
    <w:rsid w:val="001624C7"/>
    <w:rsid w:val="001672D9"/>
    <w:rsid w:val="0016744A"/>
    <w:rsid w:val="00171804"/>
    <w:rsid w:val="001A0161"/>
    <w:rsid w:val="001A3530"/>
    <w:rsid w:val="001B0971"/>
    <w:rsid w:val="001B4D25"/>
    <w:rsid w:val="001E18D9"/>
    <w:rsid w:val="001E3FDA"/>
    <w:rsid w:val="00205377"/>
    <w:rsid w:val="0021110B"/>
    <w:rsid w:val="00216D6D"/>
    <w:rsid w:val="00275204"/>
    <w:rsid w:val="00276308"/>
    <w:rsid w:val="002847DF"/>
    <w:rsid w:val="002850E0"/>
    <w:rsid w:val="002868AA"/>
    <w:rsid w:val="00292657"/>
    <w:rsid w:val="002A142C"/>
    <w:rsid w:val="002A3370"/>
    <w:rsid w:val="002A4729"/>
    <w:rsid w:val="002B4276"/>
    <w:rsid w:val="002B7B4D"/>
    <w:rsid w:val="002C4B49"/>
    <w:rsid w:val="002D3A01"/>
    <w:rsid w:val="002E579C"/>
    <w:rsid w:val="002F1A6B"/>
    <w:rsid w:val="002F2508"/>
    <w:rsid w:val="00303343"/>
    <w:rsid w:val="003607F1"/>
    <w:rsid w:val="00390F3F"/>
    <w:rsid w:val="003A7AA9"/>
    <w:rsid w:val="003B0BE2"/>
    <w:rsid w:val="003C2DC7"/>
    <w:rsid w:val="003F319A"/>
    <w:rsid w:val="003F58EA"/>
    <w:rsid w:val="003F7770"/>
    <w:rsid w:val="00416807"/>
    <w:rsid w:val="004411B2"/>
    <w:rsid w:val="0046303D"/>
    <w:rsid w:val="00472839"/>
    <w:rsid w:val="00490F5C"/>
    <w:rsid w:val="004922D1"/>
    <w:rsid w:val="00493478"/>
    <w:rsid w:val="004968A4"/>
    <w:rsid w:val="004A7A5F"/>
    <w:rsid w:val="004A7AAC"/>
    <w:rsid w:val="004B49F2"/>
    <w:rsid w:val="004D15B8"/>
    <w:rsid w:val="00502D31"/>
    <w:rsid w:val="005105E4"/>
    <w:rsid w:val="00512F56"/>
    <w:rsid w:val="00535CAC"/>
    <w:rsid w:val="00550F0F"/>
    <w:rsid w:val="00557CEE"/>
    <w:rsid w:val="00562BA4"/>
    <w:rsid w:val="00572762"/>
    <w:rsid w:val="00572FB0"/>
    <w:rsid w:val="005758B3"/>
    <w:rsid w:val="0058041B"/>
    <w:rsid w:val="00596289"/>
    <w:rsid w:val="005A2CBD"/>
    <w:rsid w:val="005A677E"/>
    <w:rsid w:val="005B4507"/>
    <w:rsid w:val="005E4ED4"/>
    <w:rsid w:val="005F14C3"/>
    <w:rsid w:val="006253F7"/>
    <w:rsid w:val="00627633"/>
    <w:rsid w:val="00695DAF"/>
    <w:rsid w:val="006966A9"/>
    <w:rsid w:val="006B766A"/>
    <w:rsid w:val="006D0626"/>
    <w:rsid w:val="006E11A2"/>
    <w:rsid w:val="00710468"/>
    <w:rsid w:val="00711DE8"/>
    <w:rsid w:val="00713F49"/>
    <w:rsid w:val="00713F8D"/>
    <w:rsid w:val="00720E6B"/>
    <w:rsid w:val="0073249B"/>
    <w:rsid w:val="00732936"/>
    <w:rsid w:val="00737F6F"/>
    <w:rsid w:val="00754F9C"/>
    <w:rsid w:val="00757E31"/>
    <w:rsid w:val="00765B14"/>
    <w:rsid w:val="007869B2"/>
    <w:rsid w:val="0079193D"/>
    <w:rsid w:val="007A1DD9"/>
    <w:rsid w:val="007A7FF9"/>
    <w:rsid w:val="007B1DE2"/>
    <w:rsid w:val="007D339C"/>
    <w:rsid w:val="007E26E6"/>
    <w:rsid w:val="007F10BD"/>
    <w:rsid w:val="008031D7"/>
    <w:rsid w:val="00811DD4"/>
    <w:rsid w:val="00831147"/>
    <w:rsid w:val="00836049"/>
    <w:rsid w:val="00847102"/>
    <w:rsid w:val="00852F78"/>
    <w:rsid w:val="00872A6A"/>
    <w:rsid w:val="00893419"/>
    <w:rsid w:val="008962C7"/>
    <w:rsid w:val="008A76F7"/>
    <w:rsid w:val="008B227D"/>
    <w:rsid w:val="008C2C65"/>
    <w:rsid w:val="008D0B2F"/>
    <w:rsid w:val="008E0D14"/>
    <w:rsid w:val="00914CC1"/>
    <w:rsid w:val="009212F1"/>
    <w:rsid w:val="0093261A"/>
    <w:rsid w:val="00935790"/>
    <w:rsid w:val="009366E8"/>
    <w:rsid w:val="009404CF"/>
    <w:rsid w:val="0094254A"/>
    <w:rsid w:val="0094463A"/>
    <w:rsid w:val="00944A92"/>
    <w:rsid w:val="00951F99"/>
    <w:rsid w:val="00970D4C"/>
    <w:rsid w:val="00974709"/>
    <w:rsid w:val="0097529C"/>
    <w:rsid w:val="0097547F"/>
    <w:rsid w:val="009771C3"/>
    <w:rsid w:val="00977BE5"/>
    <w:rsid w:val="0098081D"/>
    <w:rsid w:val="00995881"/>
    <w:rsid w:val="00995C43"/>
    <w:rsid w:val="009B1CFC"/>
    <w:rsid w:val="009B4D2D"/>
    <w:rsid w:val="009D4A04"/>
    <w:rsid w:val="009F0920"/>
    <w:rsid w:val="009F1FB8"/>
    <w:rsid w:val="009F35D9"/>
    <w:rsid w:val="00A00082"/>
    <w:rsid w:val="00A40C7B"/>
    <w:rsid w:val="00A4226C"/>
    <w:rsid w:val="00A43AED"/>
    <w:rsid w:val="00A538B9"/>
    <w:rsid w:val="00A54D10"/>
    <w:rsid w:val="00A57A62"/>
    <w:rsid w:val="00A67C89"/>
    <w:rsid w:val="00A823A4"/>
    <w:rsid w:val="00A84557"/>
    <w:rsid w:val="00AA0932"/>
    <w:rsid w:val="00AA2699"/>
    <w:rsid w:val="00AB6927"/>
    <w:rsid w:val="00AC6E1B"/>
    <w:rsid w:val="00AF7815"/>
    <w:rsid w:val="00B24C9F"/>
    <w:rsid w:val="00B539D7"/>
    <w:rsid w:val="00B61750"/>
    <w:rsid w:val="00B66FD1"/>
    <w:rsid w:val="00B70D1A"/>
    <w:rsid w:val="00B914D2"/>
    <w:rsid w:val="00B9420E"/>
    <w:rsid w:val="00B95B68"/>
    <w:rsid w:val="00BA174F"/>
    <w:rsid w:val="00BB12F4"/>
    <w:rsid w:val="00BC1354"/>
    <w:rsid w:val="00BC3206"/>
    <w:rsid w:val="00BE05E7"/>
    <w:rsid w:val="00C00E86"/>
    <w:rsid w:val="00C148B3"/>
    <w:rsid w:val="00C16216"/>
    <w:rsid w:val="00C20690"/>
    <w:rsid w:val="00C2241A"/>
    <w:rsid w:val="00C244E3"/>
    <w:rsid w:val="00C35809"/>
    <w:rsid w:val="00C41EAC"/>
    <w:rsid w:val="00C4643B"/>
    <w:rsid w:val="00C5308E"/>
    <w:rsid w:val="00C73DDB"/>
    <w:rsid w:val="00C77085"/>
    <w:rsid w:val="00C90CCF"/>
    <w:rsid w:val="00C95117"/>
    <w:rsid w:val="00CA3C10"/>
    <w:rsid w:val="00CC1BA1"/>
    <w:rsid w:val="00CC2448"/>
    <w:rsid w:val="00CD52A9"/>
    <w:rsid w:val="00CF1662"/>
    <w:rsid w:val="00CF7006"/>
    <w:rsid w:val="00D066D4"/>
    <w:rsid w:val="00D15866"/>
    <w:rsid w:val="00D22243"/>
    <w:rsid w:val="00D24801"/>
    <w:rsid w:val="00D315F9"/>
    <w:rsid w:val="00D33580"/>
    <w:rsid w:val="00D67596"/>
    <w:rsid w:val="00D871B3"/>
    <w:rsid w:val="00DB00A1"/>
    <w:rsid w:val="00DB109D"/>
    <w:rsid w:val="00DC77B7"/>
    <w:rsid w:val="00DC7929"/>
    <w:rsid w:val="00DD2D00"/>
    <w:rsid w:val="00DE5DCA"/>
    <w:rsid w:val="00DE7873"/>
    <w:rsid w:val="00DF1C4F"/>
    <w:rsid w:val="00E07BCA"/>
    <w:rsid w:val="00E15B03"/>
    <w:rsid w:val="00E2622C"/>
    <w:rsid w:val="00E27F9D"/>
    <w:rsid w:val="00E506C7"/>
    <w:rsid w:val="00E749CB"/>
    <w:rsid w:val="00EA4D90"/>
    <w:rsid w:val="00EB35A1"/>
    <w:rsid w:val="00EB65A4"/>
    <w:rsid w:val="00EC249E"/>
    <w:rsid w:val="00EC25D1"/>
    <w:rsid w:val="00ED3E8C"/>
    <w:rsid w:val="00ED43B0"/>
    <w:rsid w:val="00EE7236"/>
    <w:rsid w:val="00F04098"/>
    <w:rsid w:val="00F126C9"/>
    <w:rsid w:val="00F1604C"/>
    <w:rsid w:val="00F232BD"/>
    <w:rsid w:val="00F409E2"/>
    <w:rsid w:val="00F43261"/>
    <w:rsid w:val="00F45599"/>
    <w:rsid w:val="00F47EC4"/>
    <w:rsid w:val="00F751F6"/>
    <w:rsid w:val="00F8761A"/>
    <w:rsid w:val="00F92350"/>
    <w:rsid w:val="00F9523F"/>
    <w:rsid w:val="00F97FF3"/>
    <w:rsid w:val="00FB7649"/>
    <w:rsid w:val="00FC25BF"/>
    <w:rsid w:val="00FC647D"/>
    <w:rsid w:val="00FD66F9"/>
    <w:rsid w:val="00FE5387"/>
    <w:rsid w:val="00FF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B177232"/>
  <w15:docId w15:val="{A8ACEF5E-E94B-0D4F-B40D-D75069102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47EC4"/>
    <w:pPr>
      <w:spacing w:after="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761A"/>
    <w:pPr>
      <w:keepNext/>
      <w:keepLines/>
      <w:spacing w:line="240" w:lineRule="auto"/>
      <w:outlineLvl w:val="0"/>
    </w:pPr>
    <w:rPr>
      <w:rFonts w:eastAsiaTheme="majorEastAsia" w:cstheme="majorBidi"/>
      <w:b/>
      <w:color w:val="006341"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FE3"/>
    <w:pPr>
      <w:keepNext/>
      <w:keepLines/>
      <w:spacing w:before="40" w:line="240" w:lineRule="auto"/>
      <w:outlineLvl w:val="1"/>
    </w:pPr>
    <w:rPr>
      <w:rFonts w:eastAsiaTheme="majorEastAsia" w:cstheme="majorBidi"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1DD4"/>
    <w:pPr>
      <w:keepNext/>
      <w:keepLines/>
      <w:spacing w:before="40" w:line="240" w:lineRule="auto"/>
      <w:outlineLvl w:val="2"/>
    </w:pPr>
    <w:rPr>
      <w:rFonts w:eastAsiaTheme="majorEastAsia" w:cstheme="majorBidi"/>
      <w:color w:val="338267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FF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2F5496" w:themeColor="accent1" w:themeShade="B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FF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FF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FF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F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FF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62B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8761A"/>
    <w:rPr>
      <w:rFonts w:ascii="Arial" w:eastAsiaTheme="majorEastAsia" w:hAnsi="Arial" w:cstheme="majorBidi"/>
      <w:b/>
      <w:color w:val="006341"/>
      <w:sz w:val="2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47FE3"/>
    <w:rPr>
      <w:rFonts w:ascii="Arial" w:eastAsiaTheme="majorEastAsia" w:hAnsi="Arial" w:cstheme="majorBidi"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11DD4"/>
    <w:rPr>
      <w:rFonts w:ascii="Arial" w:eastAsiaTheme="majorEastAsia" w:hAnsi="Arial" w:cstheme="majorBidi"/>
      <w:color w:val="338267"/>
      <w:sz w:val="24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C25BF"/>
    <w:pPr>
      <w:spacing w:line="204" w:lineRule="auto"/>
      <w:contextualSpacing/>
      <w:jc w:val="center"/>
    </w:pPr>
    <w:rPr>
      <w:rFonts w:eastAsiaTheme="majorEastAsia" w:cstheme="majorBidi"/>
      <w:b/>
      <w:caps/>
      <w:color w:val="003328"/>
      <w:spacing w:val="-15"/>
      <w:sz w:val="40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C25BF"/>
    <w:rPr>
      <w:rFonts w:ascii="Arial" w:eastAsiaTheme="majorEastAsia" w:hAnsi="Arial" w:cstheme="majorBidi"/>
      <w:b/>
      <w:caps/>
      <w:color w:val="003328"/>
      <w:spacing w:val="-15"/>
      <w:sz w:val="40"/>
      <w:szCs w:val="72"/>
    </w:rPr>
  </w:style>
  <w:style w:type="paragraph" w:styleId="BalloonText">
    <w:name w:val="Balloon Text"/>
    <w:basedOn w:val="Normal"/>
    <w:link w:val="BalloonTextChar"/>
    <w:rsid w:val="00AB69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6927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rsid w:val="005758B3"/>
    <w:rPr>
      <w:rFonts w:ascii="Arial" w:hAnsi="Arial"/>
      <w:i/>
      <w:iCs/>
      <w:sz w:val="24"/>
    </w:rPr>
  </w:style>
  <w:style w:type="paragraph" w:styleId="ListParagraph">
    <w:name w:val="List Paragraph"/>
    <w:basedOn w:val="Normal"/>
    <w:uiPriority w:val="34"/>
    <w:qFormat/>
    <w:rsid w:val="003F58EA"/>
    <w:pPr>
      <w:ind w:left="720"/>
      <w:contextualSpacing/>
    </w:pPr>
  </w:style>
  <w:style w:type="character" w:styleId="Strong">
    <w:name w:val="Strong"/>
    <w:basedOn w:val="DefaultParagraphFont"/>
    <w:uiPriority w:val="22"/>
    <w:rsid w:val="007A7FF9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DD4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338267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DD4"/>
    <w:rPr>
      <w:rFonts w:ascii="Arial" w:eastAsiaTheme="majorEastAsia" w:hAnsi="Arial" w:cstheme="majorBidi"/>
      <w:color w:val="338267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C2C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2C6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C2C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2C65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FF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FF9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FF9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FF9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FF9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FF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A67C89"/>
    <w:pPr>
      <w:spacing w:line="240" w:lineRule="auto"/>
    </w:pPr>
    <w:rPr>
      <w:b/>
      <w:bCs/>
      <w:smallCaps/>
      <w:color w:val="338267"/>
      <w:sz w:val="28"/>
    </w:rPr>
  </w:style>
  <w:style w:type="paragraph" w:styleId="NoSpacing">
    <w:name w:val="No Spacing"/>
    <w:uiPriority w:val="1"/>
    <w:rsid w:val="007A7F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7A7FF9"/>
    <w:pPr>
      <w:spacing w:before="120" w:after="120"/>
      <w:ind w:left="720"/>
    </w:pPr>
    <w:rPr>
      <w:color w:val="44546A" w:themeColor="text2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A7FF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7A7FF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FF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rsid w:val="007A7F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rsid w:val="007A7F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rsid w:val="007A7FF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rsid w:val="007A7FF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rsid w:val="007A7FF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7FF9"/>
    <w:pPr>
      <w:outlineLvl w:val="9"/>
    </w:pPr>
  </w:style>
  <w:style w:type="paragraph" w:styleId="NoteHeading">
    <w:name w:val="Note Heading"/>
    <w:basedOn w:val="Normal"/>
    <w:next w:val="Normal"/>
    <w:link w:val="NoteHeadingChar"/>
    <w:unhideWhenUsed/>
    <w:rsid w:val="0079193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rsid w:val="0079193D"/>
  </w:style>
  <w:style w:type="paragraph" w:styleId="Index1">
    <w:name w:val="index 1"/>
    <w:basedOn w:val="Normal"/>
    <w:next w:val="Normal"/>
    <w:autoRedefine/>
    <w:semiHidden/>
    <w:unhideWhenUsed/>
    <w:rsid w:val="0079193D"/>
    <w:pPr>
      <w:spacing w:line="240" w:lineRule="auto"/>
      <w:ind w:left="220" w:hanging="220"/>
    </w:pPr>
  </w:style>
  <w:style w:type="paragraph" w:styleId="IndexHeading">
    <w:name w:val="index heading"/>
    <w:basedOn w:val="Normal"/>
    <w:next w:val="Index1"/>
    <w:unhideWhenUsed/>
    <w:rsid w:val="0079193D"/>
    <w:rPr>
      <w:rFonts w:asciiTheme="majorHAnsi" w:eastAsiaTheme="majorEastAsia" w:hAnsiTheme="majorHAnsi" w:cstheme="majorBidi"/>
      <w:b/>
      <w:bCs/>
    </w:rPr>
  </w:style>
  <w:style w:type="character" w:styleId="Hyperlink">
    <w:name w:val="Hyperlink"/>
    <w:basedOn w:val="DefaultParagraphFont"/>
    <w:unhideWhenUsed/>
    <w:rsid w:val="00F8761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8761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semiHidden/>
    <w:unhideWhenUsed/>
    <w:rsid w:val="002C4B4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C4B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C4B49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C4B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C4B49"/>
    <w:rPr>
      <w:rFonts w:ascii="Arial" w:hAnsi="Arial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B45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5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66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6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raigclark/Library/Group%20Containers/UBF8T346G9.Office/User%20Content.localized/Templates.localized/imm-weekly-schedul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E6E740-C3EC-4D37-B9D0-115D0C57F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imm-weekly-schedule.dotm</Template>
  <TotalTime>3</TotalTime>
  <Pages>5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Section Information</vt:lpstr>
    </vt:vector>
  </TitlesOfParts>
  <Company>ALGONQUIN COLLEGE</Company>
  <LinksUpToDate>false</LinksUpToDate>
  <CharactersWithSpaces>4630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Section Information</dc:title>
  <dc:creator>Microsoft Office User</dc:creator>
  <cp:keywords>Accessible</cp:keywords>
  <cp:lastModifiedBy>Craig Clark</cp:lastModifiedBy>
  <cp:revision>3</cp:revision>
  <cp:lastPrinted>2013-11-13T14:46:00Z</cp:lastPrinted>
  <dcterms:created xsi:type="dcterms:W3CDTF">2024-08-31T15:55:00Z</dcterms:created>
  <dcterms:modified xsi:type="dcterms:W3CDTF">2024-08-31T17:05:00Z</dcterms:modified>
</cp:coreProperties>
</file>