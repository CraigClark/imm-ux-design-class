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D447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0A8C128D" wp14:editId="3AB057BB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5486" w14:textId="77777777" w:rsidR="00E15B03" w:rsidRDefault="00E15B03" w:rsidP="00FC25BF">
      <w:pPr>
        <w:pStyle w:val="Title"/>
      </w:pPr>
    </w:p>
    <w:p w14:paraId="07A48362" w14:textId="77777777" w:rsidR="00E15B03" w:rsidRDefault="00E15B03" w:rsidP="00FC25BF">
      <w:pPr>
        <w:pStyle w:val="Title"/>
      </w:pPr>
    </w:p>
    <w:p w14:paraId="4D50ECE4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349CB9B3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7B8CDDD1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66269A4D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71FA7414" w14:textId="108F2D81" w:rsidR="005B4507" w:rsidRPr="005B4507" w:rsidRDefault="005B4507" w:rsidP="005B4507">
      <w:pPr>
        <w:pStyle w:val="Heading1"/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CB4E36">
        <w:t>12</w:t>
      </w:r>
      <w:r w:rsidR="00C95117">
        <w:t xml:space="preserve">, </w:t>
      </w:r>
      <w:r w:rsidR="00CB4E36" w:rsidRPr="00CB4E36">
        <w:t>November 22</w:t>
      </w:r>
    </w:p>
    <w:p w14:paraId="304429FD" w14:textId="77777777" w:rsidR="0079193D" w:rsidRDefault="0079193D" w:rsidP="005758B3">
      <w:pPr>
        <w:pStyle w:val="Heading1"/>
      </w:pPr>
    </w:p>
    <w:p w14:paraId="420B9904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51F9FA94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7E0EEE95" w14:textId="77777777" w:rsidR="0079193D" w:rsidRDefault="0079193D" w:rsidP="00047FE3">
      <w:pPr>
        <w:pStyle w:val="Heading2"/>
      </w:pPr>
    </w:p>
    <w:p w14:paraId="1DE3BCC6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44CDA7F5" w14:textId="77777777" w:rsidR="002C4B49" w:rsidRDefault="005B4507" w:rsidP="00F8761A">
      <w:r>
        <w:t>The official resources are available in Brightspace for this week’s lesson</w:t>
      </w:r>
    </w:p>
    <w:p w14:paraId="20B14C68" w14:textId="77777777" w:rsidR="005B4507" w:rsidRDefault="005B4507" w:rsidP="00F8761A"/>
    <w:p w14:paraId="4CCCE28F" w14:textId="279E7F93" w:rsidR="00F8761A" w:rsidRDefault="00CB4E36" w:rsidP="00F9523F">
      <w:r w:rsidRPr="00CB4E36">
        <w:t>MTM1537-ux-design-class12-user-centered-design</w:t>
      </w:r>
    </w:p>
    <w:p w14:paraId="7EF045A9" w14:textId="3F3E6E36" w:rsidR="00CB4E36" w:rsidRDefault="00CB4E36" w:rsidP="00F9523F">
      <w:proofErr w:type="spellStart"/>
      <w:r w:rsidRPr="00CB4E36">
        <w:t>persona_form</w:t>
      </w:r>
      <w:proofErr w:type="spellEnd"/>
    </w:p>
    <w:p w14:paraId="5D6CD42D" w14:textId="77777777" w:rsidR="00CB4E36" w:rsidRDefault="00CB4E36" w:rsidP="00F9523F"/>
    <w:p w14:paraId="6B1C6B4D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3C4D63A1" w14:textId="77777777" w:rsidR="002C4B49" w:rsidRDefault="005B4507" w:rsidP="00F9523F">
      <w:r>
        <w:t>See Brightspace for the most up to date list of resources.</w:t>
      </w:r>
    </w:p>
    <w:p w14:paraId="7FF3FEA9" w14:textId="77777777" w:rsidR="005B4507" w:rsidRDefault="005B4507" w:rsidP="00F9523F"/>
    <w:p w14:paraId="37346334" w14:textId="77777777" w:rsidR="00CB4E36" w:rsidRDefault="00CB4E36" w:rsidP="00CB4E36">
      <w:r>
        <w:t>Putting Personas to Work in UX Design: What They Are and Why They’re Important</w:t>
      </w:r>
    </w:p>
    <w:p w14:paraId="0977737B" w14:textId="77777777" w:rsidR="00CB4E36" w:rsidRDefault="00CB4E36" w:rsidP="00CB4E36">
      <w:r>
        <w:t>Why Personas Fail</w:t>
      </w:r>
    </w:p>
    <w:p w14:paraId="4C44676B" w14:textId="77777777" w:rsidR="00CB4E36" w:rsidRDefault="00CB4E36" w:rsidP="00CB4E36">
      <w:r>
        <w:t>This person does not exist</w:t>
      </w:r>
    </w:p>
    <w:p w14:paraId="35CD4152" w14:textId="77777777" w:rsidR="00CB4E36" w:rsidRDefault="00CB4E36" w:rsidP="00CB4E36">
      <w:r>
        <w:t>User Story Mapping: Templates and Examples</w:t>
      </w:r>
    </w:p>
    <w:p w14:paraId="3B4DD15D" w14:textId="7EFC72CE" w:rsidR="00CB4E36" w:rsidRDefault="00CB4E36" w:rsidP="00CB4E36">
      <w:r>
        <w:t>Building User Trust In UX Design</w:t>
      </w:r>
    </w:p>
    <w:p w14:paraId="4E7D9E2B" w14:textId="77777777" w:rsidR="005B4507" w:rsidRDefault="005B4507" w:rsidP="00F9523F"/>
    <w:p w14:paraId="64C035C7" w14:textId="77777777" w:rsidR="003055D5" w:rsidRDefault="003055D5" w:rsidP="003055D5">
      <w:pPr>
        <w:pStyle w:val="Heading1"/>
      </w:pPr>
      <w:r>
        <w:t>Evaluation Breakdown</w:t>
      </w:r>
    </w:p>
    <w:p w14:paraId="3CDC0782" w14:textId="77777777" w:rsidR="003055D5" w:rsidRDefault="003055D5" w:rsidP="003055D5">
      <w:r>
        <w:t>The official assignment due dates are in Brightspace. In the event of a discrepancy, the due date in Brightspace is correct.</w:t>
      </w:r>
    </w:p>
    <w:p w14:paraId="6018D580" w14:textId="77777777" w:rsidR="003055D5" w:rsidRDefault="003055D5" w:rsidP="003055D5"/>
    <w:p w14:paraId="33C37015" w14:textId="77777777" w:rsidR="003055D5" w:rsidRDefault="003055D5" w:rsidP="003055D5">
      <w:r>
        <w:t>Assignment: ICA01 Client Thumbnails</w:t>
      </w:r>
    </w:p>
    <w:p w14:paraId="6BAFB4A3" w14:textId="77777777" w:rsidR="003055D5" w:rsidRDefault="003055D5" w:rsidP="003055D5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4EB1B757" w14:textId="77777777" w:rsidR="003055D5" w:rsidRDefault="003055D5" w:rsidP="003055D5">
      <w:r>
        <w:t>Value: 6%</w:t>
      </w:r>
    </w:p>
    <w:p w14:paraId="12D374A0" w14:textId="77777777" w:rsidR="003055D5" w:rsidRDefault="003055D5" w:rsidP="003055D5"/>
    <w:p w14:paraId="552DE6CE" w14:textId="77777777" w:rsidR="003055D5" w:rsidRDefault="003055D5" w:rsidP="003055D5">
      <w:r>
        <w:t>Assignment: ICA02 Client Wireframes</w:t>
      </w:r>
    </w:p>
    <w:p w14:paraId="5CFC4E04" w14:textId="77777777" w:rsidR="003055D5" w:rsidRDefault="003055D5" w:rsidP="003055D5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5649DFD8" w14:textId="77777777" w:rsidR="003055D5" w:rsidRDefault="003055D5" w:rsidP="003055D5">
      <w:r>
        <w:lastRenderedPageBreak/>
        <w:t>Value: 6%</w:t>
      </w:r>
    </w:p>
    <w:p w14:paraId="6B1D4CFD" w14:textId="77777777" w:rsidR="003055D5" w:rsidRDefault="003055D5" w:rsidP="003055D5"/>
    <w:p w14:paraId="5E1F78D9" w14:textId="77777777" w:rsidR="003055D5" w:rsidRDefault="003055D5" w:rsidP="003055D5">
      <w:r>
        <w:t>Assignment: ICA03 Client Branding</w:t>
      </w:r>
    </w:p>
    <w:p w14:paraId="786C0F18" w14:textId="77777777" w:rsidR="003055D5" w:rsidRDefault="003055D5" w:rsidP="003055D5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648C0BFE" w14:textId="77777777" w:rsidR="003055D5" w:rsidRDefault="003055D5" w:rsidP="003055D5">
      <w:r>
        <w:t>Value: 6%</w:t>
      </w:r>
    </w:p>
    <w:p w14:paraId="6BB50E46" w14:textId="77777777" w:rsidR="003055D5" w:rsidRDefault="003055D5" w:rsidP="003055D5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1BF18F10" w14:textId="77777777" w:rsidR="003055D5" w:rsidRDefault="003055D5" w:rsidP="003055D5">
      <w:r>
        <w:t>Value: 6%</w:t>
      </w:r>
    </w:p>
    <w:p w14:paraId="1D0A276A" w14:textId="77777777" w:rsidR="003055D5" w:rsidRDefault="003055D5" w:rsidP="003055D5"/>
    <w:p w14:paraId="2996D5BE" w14:textId="77777777" w:rsidR="003055D5" w:rsidRDefault="003055D5" w:rsidP="003055D5">
      <w:r>
        <w:t>Assignment: ICA05 Prototype - Evaluation and feedback</w:t>
      </w:r>
    </w:p>
    <w:p w14:paraId="1A929166" w14:textId="77777777" w:rsidR="003055D5" w:rsidRDefault="003055D5" w:rsidP="003055D5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03E0B273" w14:textId="77777777" w:rsidR="003055D5" w:rsidRDefault="003055D5" w:rsidP="003055D5">
      <w:r>
        <w:t>Value: 6%</w:t>
      </w:r>
    </w:p>
    <w:p w14:paraId="5E2AA8B0" w14:textId="77777777" w:rsidR="003055D5" w:rsidRDefault="003055D5" w:rsidP="003055D5"/>
    <w:p w14:paraId="259649A5" w14:textId="77777777" w:rsidR="003055D5" w:rsidRDefault="003055D5" w:rsidP="003055D5">
      <w:r>
        <w:t>Assignment: A01 Wireframes</w:t>
      </w:r>
    </w:p>
    <w:p w14:paraId="11941364" w14:textId="77777777" w:rsidR="003055D5" w:rsidRDefault="003055D5" w:rsidP="003055D5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78B88BA3" w14:textId="77777777" w:rsidR="003055D5" w:rsidRDefault="003055D5" w:rsidP="003055D5">
      <w:r>
        <w:t>Value: 20%</w:t>
      </w:r>
    </w:p>
    <w:p w14:paraId="5AD1E1C7" w14:textId="77777777" w:rsidR="003055D5" w:rsidRDefault="003055D5" w:rsidP="003055D5"/>
    <w:p w14:paraId="40CF68FB" w14:textId="77777777" w:rsidR="003055D5" w:rsidRDefault="003055D5" w:rsidP="003055D5">
      <w:r>
        <w:t>Assignment: A02 Website Re-Design</w:t>
      </w:r>
    </w:p>
    <w:p w14:paraId="6FFB4F48" w14:textId="77777777" w:rsidR="003055D5" w:rsidRDefault="003055D5" w:rsidP="003055D5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171D5ECA" w14:textId="77777777" w:rsidR="003055D5" w:rsidRDefault="003055D5" w:rsidP="003055D5">
      <w:r>
        <w:t>Value: 20%</w:t>
      </w:r>
    </w:p>
    <w:p w14:paraId="5CCA38EF" w14:textId="77777777" w:rsidR="003055D5" w:rsidRDefault="003055D5" w:rsidP="003055D5"/>
    <w:p w14:paraId="54F70296" w14:textId="77777777" w:rsidR="003055D5" w:rsidRDefault="003055D5" w:rsidP="003055D5">
      <w:r>
        <w:t>Assignment: A03 Website planning and design</w:t>
      </w:r>
    </w:p>
    <w:p w14:paraId="232B2590" w14:textId="77777777" w:rsidR="003055D5" w:rsidRDefault="003055D5" w:rsidP="003055D5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494CBC76" w14:textId="77777777" w:rsidR="003055D5" w:rsidRDefault="003055D5" w:rsidP="003055D5">
      <w:r>
        <w:t>Value: 20%</w:t>
      </w:r>
    </w:p>
    <w:p w14:paraId="1FE6C8B8" w14:textId="77777777" w:rsidR="003055D5" w:rsidRDefault="003055D5" w:rsidP="003055D5"/>
    <w:p w14:paraId="73AF0A1D" w14:textId="77777777" w:rsidR="003055D5" w:rsidRDefault="003055D5" w:rsidP="003055D5">
      <w:r>
        <w:t>Assignment: Usability testing workshop</w:t>
      </w:r>
    </w:p>
    <w:p w14:paraId="1D24017C" w14:textId="77777777" w:rsidR="003055D5" w:rsidRDefault="003055D5" w:rsidP="003055D5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0959AAC5" w14:textId="77777777" w:rsidR="003055D5" w:rsidRDefault="003055D5" w:rsidP="003055D5">
      <w:r>
        <w:t>Value: 10%</w:t>
      </w:r>
    </w:p>
    <w:p w14:paraId="3E14D395" w14:textId="77777777" w:rsidR="00047FE3" w:rsidRDefault="00047FE3" w:rsidP="00047FE3">
      <w:pPr>
        <w:pStyle w:val="Caption"/>
        <w:keepNext/>
      </w:pPr>
    </w:p>
    <w:p w14:paraId="4005C04A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37AEA376" w14:textId="77777777" w:rsidR="00ED3E8C" w:rsidRPr="00ED3E8C" w:rsidRDefault="00ED3E8C" w:rsidP="00ED3E8C"/>
    <w:p w14:paraId="41C1B1C5" w14:textId="77777777" w:rsidR="00C90CCF" w:rsidRDefault="00C90CCF" w:rsidP="00C90CCF"/>
    <w:p w14:paraId="3ECDAC7B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735EC352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15781C6C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3BE729D6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2E3CBEF9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6B773431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571A1E8E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201316DD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1760D7A2" w14:textId="77777777" w:rsidR="00ED3E8C" w:rsidRDefault="00ED3E8C" w:rsidP="00ED3E8C">
      <w:pPr>
        <w:rPr>
          <w:b/>
          <w:bCs/>
          <w:lang w:val="en-CA"/>
        </w:rPr>
      </w:pPr>
    </w:p>
    <w:p w14:paraId="793D0FEE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3699128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296787B3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03CDB7A5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lastRenderedPageBreak/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060AF1B6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6CE79281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0AEC5255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271F36E9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738A4CAD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1BAC865B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44AB0E20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7149BCE3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34E03372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1822744F" w14:textId="77777777" w:rsidR="00ED3E8C" w:rsidRDefault="00ED3E8C" w:rsidP="00ED3E8C">
      <w:pPr>
        <w:rPr>
          <w:b/>
          <w:bCs/>
          <w:lang w:val="en-CA"/>
        </w:rPr>
      </w:pPr>
    </w:p>
    <w:p w14:paraId="7CD4B0A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0689A1C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690F2DAC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0658010B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792CC980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463B30C8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67CB371B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7A0DE776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0275A636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76762155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2CE9B12B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1C3E8F9F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271887CD" w14:textId="77777777" w:rsidR="00ED3E8C" w:rsidRDefault="00ED3E8C" w:rsidP="00ED3E8C">
      <w:pPr>
        <w:rPr>
          <w:b/>
          <w:bCs/>
          <w:lang w:val="en-CA"/>
        </w:rPr>
      </w:pPr>
    </w:p>
    <w:p w14:paraId="731E906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76976DF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2A62FB7E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3256EB5D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4B90196A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722BCE0C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158C9AB2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4E176D90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73D3116A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03500320" w14:textId="77777777" w:rsidR="00ED3E8C" w:rsidRDefault="00ED3E8C" w:rsidP="00ED3E8C">
      <w:pPr>
        <w:rPr>
          <w:b/>
          <w:bCs/>
          <w:lang w:val="en-CA"/>
        </w:rPr>
      </w:pPr>
    </w:p>
    <w:p w14:paraId="2F94A09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73E1A30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323798FC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19F4CECB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5FAE1404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3442C83A" w14:textId="77777777" w:rsidR="00ED3E8C" w:rsidRDefault="00ED3E8C" w:rsidP="00ED3E8C">
      <w:pPr>
        <w:rPr>
          <w:b/>
          <w:bCs/>
          <w:lang w:val="en-CA"/>
        </w:rPr>
      </w:pPr>
    </w:p>
    <w:p w14:paraId="01082CB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31A7510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7ADD35E3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13694CD3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49B50668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40C38FC2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296EE65C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lastRenderedPageBreak/>
        <w:t>Assignment due:</w:t>
      </w:r>
      <w:r w:rsidRPr="00ED3E8C">
        <w:rPr>
          <w:lang w:val="en-CA"/>
        </w:rPr>
        <w:t xml:space="preserve"> A01 Wireframes (Part One)</w:t>
      </w:r>
    </w:p>
    <w:p w14:paraId="1E882BF1" w14:textId="77777777" w:rsidR="00ED3E8C" w:rsidRDefault="00ED3E8C" w:rsidP="00ED3E8C">
      <w:pPr>
        <w:rPr>
          <w:b/>
          <w:bCs/>
          <w:lang w:val="en-CA"/>
        </w:rPr>
      </w:pPr>
    </w:p>
    <w:p w14:paraId="690A923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7 | Web psychology part 2</w:t>
      </w:r>
    </w:p>
    <w:p w14:paraId="5597533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29614B84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149AC034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0FCC35AE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2833FCD3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6D76EF5C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06C98BEB" w14:textId="77777777" w:rsidR="00ED3E8C" w:rsidRDefault="00ED3E8C" w:rsidP="00ED3E8C">
      <w:pPr>
        <w:rPr>
          <w:b/>
          <w:bCs/>
          <w:lang w:val="en-CA"/>
        </w:rPr>
      </w:pPr>
    </w:p>
    <w:p w14:paraId="7D0974A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6ECC68E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32E06D82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66D5F21C" w14:textId="77777777" w:rsidR="00ED3E8C" w:rsidRDefault="00ED3E8C" w:rsidP="00ED3E8C">
      <w:pPr>
        <w:rPr>
          <w:b/>
          <w:bCs/>
          <w:lang w:val="en-CA"/>
        </w:rPr>
      </w:pPr>
    </w:p>
    <w:p w14:paraId="38B60CD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3B185B5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307414E2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7051EF80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125DF3B2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395AA03F" w14:textId="77777777" w:rsidR="00ED3E8C" w:rsidRDefault="00ED3E8C" w:rsidP="00ED3E8C">
      <w:pPr>
        <w:rPr>
          <w:b/>
          <w:bCs/>
          <w:lang w:val="en-CA"/>
        </w:rPr>
      </w:pPr>
    </w:p>
    <w:p w14:paraId="64C26DA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11F54E3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0AC5CCA7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6148D924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42BF15F1" w14:textId="77777777" w:rsidR="00ED3E8C" w:rsidRDefault="00ED3E8C" w:rsidP="00ED3E8C">
      <w:pPr>
        <w:rPr>
          <w:b/>
          <w:bCs/>
          <w:lang w:val="en-CA"/>
        </w:rPr>
      </w:pPr>
    </w:p>
    <w:p w14:paraId="37B98C8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6451DA6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3335ACAA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2D2DD585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52650809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08F22E5E" w14:textId="77777777" w:rsidR="00ED3E8C" w:rsidRDefault="00ED3E8C" w:rsidP="00ED3E8C">
      <w:pPr>
        <w:rPr>
          <w:b/>
          <w:bCs/>
          <w:lang w:val="en-CA"/>
        </w:rPr>
      </w:pPr>
    </w:p>
    <w:p w14:paraId="4DE9919B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1483CFC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1FC62743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0FDCEA64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2918C8E2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36DF55AD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30E6A3F1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1B2C2314" w14:textId="77777777" w:rsidR="00ED3E8C" w:rsidRDefault="00ED3E8C" w:rsidP="00ED3E8C">
      <w:pPr>
        <w:rPr>
          <w:b/>
          <w:bCs/>
          <w:lang w:val="en-CA"/>
        </w:rPr>
      </w:pPr>
    </w:p>
    <w:p w14:paraId="074A778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4ED857E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5CB0F4EF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0BB161A0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2EFAE0B6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698B78B0" w14:textId="77777777" w:rsidR="00ED3E8C" w:rsidRDefault="00ED3E8C" w:rsidP="00ED3E8C">
      <w:pPr>
        <w:rPr>
          <w:b/>
          <w:bCs/>
          <w:lang w:val="en-CA"/>
        </w:rPr>
      </w:pPr>
    </w:p>
    <w:p w14:paraId="26A1D839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29F0C5D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lastRenderedPageBreak/>
        <w:t>December 6</w:t>
      </w:r>
    </w:p>
    <w:p w14:paraId="14E2BFB8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59E1BDEC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Staying engaged</w:t>
      </w:r>
    </w:p>
    <w:p w14:paraId="443FFCE5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65D5C830" w14:textId="77777777" w:rsidR="00ED3E8C" w:rsidRDefault="00ED3E8C" w:rsidP="00ED3E8C">
      <w:pPr>
        <w:rPr>
          <w:b/>
          <w:bCs/>
          <w:lang w:val="en-CA"/>
        </w:rPr>
      </w:pPr>
    </w:p>
    <w:p w14:paraId="556DC1F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6EB6E31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7933CD30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53539BCE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498D00EE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41699529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8C188" w14:textId="77777777" w:rsidR="00CE6E3A" w:rsidRDefault="00CE6E3A" w:rsidP="008C2C65">
      <w:r>
        <w:separator/>
      </w:r>
    </w:p>
  </w:endnote>
  <w:endnote w:type="continuationSeparator" w:id="0">
    <w:p w14:paraId="6D396823" w14:textId="77777777" w:rsidR="00CE6E3A" w:rsidRDefault="00CE6E3A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CF385" w14:textId="77777777" w:rsidR="00CE6E3A" w:rsidRDefault="00CE6E3A" w:rsidP="008C2C65">
      <w:r>
        <w:separator/>
      </w:r>
    </w:p>
  </w:footnote>
  <w:footnote w:type="continuationSeparator" w:id="0">
    <w:p w14:paraId="6AD9647F" w14:textId="77777777" w:rsidR="00CE6E3A" w:rsidRDefault="00CE6E3A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EB5AF" w14:textId="77777777" w:rsidR="00C20690" w:rsidRDefault="00C20690">
    <w:pPr>
      <w:pStyle w:val="Header"/>
    </w:pPr>
  </w:p>
  <w:p w14:paraId="7A0CD1B6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E36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E18D9"/>
    <w:rsid w:val="001E3FD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055D5"/>
    <w:rsid w:val="00310C37"/>
    <w:rsid w:val="003607F1"/>
    <w:rsid w:val="00390F3F"/>
    <w:rsid w:val="003A7AA9"/>
    <w:rsid w:val="003B0BE2"/>
    <w:rsid w:val="003C2DC7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49F2"/>
    <w:rsid w:val="004D15B8"/>
    <w:rsid w:val="00502D31"/>
    <w:rsid w:val="005105E4"/>
    <w:rsid w:val="00512F56"/>
    <w:rsid w:val="00535CAC"/>
    <w:rsid w:val="00547840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016E"/>
    <w:rsid w:val="0079193D"/>
    <w:rsid w:val="007A1DD9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212F1"/>
    <w:rsid w:val="0093261A"/>
    <w:rsid w:val="00935790"/>
    <w:rsid w:val="009366E8"/>
    <w:rsid w:val="0094254A"/>
    <w:rsid w:val="0094463A"/>
    <w:rsid w:val="00944A92"/>
    <w:rsid w:val="00951F99"/>
    <w:rsid w:val="00970D4C"/>
    <w:rsid w:val="00974709"/>
    <w:rsid w:val="0097529C"/>
    <w:rsid w:val="0097547F"/>
    <w:rsid w:val="009771C3"/>
    <w:rsid w:val="00977BE5"/>
    <w:rsid w:val="0098081D"/>
    <w:rsid w:val="00995881"/>
    <w:rsid w:val="00995C43"/>
    <w:rsid w:val="009B1CFC"/>
    <w:rsid w:val="009B4D2D"/>
    <w:rsid w:val="009C76A4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C89"/>
    <w:rsid w:val="00A823A4"/>
    <w:rsid w:val="00A84557"/>
    <w:rsid w:val="00AA0932"/>
    <w:rsid w:val="00AA2699"/>
    <w:rsid w:val="00AB6927"/>
    <w:rsid w:val="00AC6E1B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B4E36"/>
    <w:rsid w:val="00CC2448"/>
    <w:rsid w:val="00CD52A9"/>
    <w:rsid w:val="00CE6E3A"/>
    <w:rsid w:val="00CF1662"/>
    <w:rsid w:val="00CF7006"/>
    <w:rsid w:val="00D066D4"/>
    <w:rsid w:val="00D15866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7BCA"/>
    <w:rsid w:val="00E15B03"/>
    <w:rsid w:val="00E2622C"/>
    <w:rsid w:val="00E27F9D"/>
    <w:rsid w:val="00E506C7"/>
    <w:rsid w:val="00E726B4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2558F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E615F4"/>
  <w15:docId w15:val="{6CA9D2ED-64CA-CE45-A7C0-F00AE443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imm-weekly-schedule.dotx</Template>
  <TotalTime>2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2</cp:revision>
  <cp:lastPrinted>2013-11-13T14:46:00Z</cp:lastPrinted>
  <dcterms:created xsi:type="dcterms:W3CDTF">2024-08-31T16:48:00Z</dcterms:created>
  <dcterms:modified xsi:type="dcterms:W3CDTF">2024-08-31T17:09:00Z</dcterms:modified>
</cp:coreProperties>
</file>