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DE413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156CAF80" wp14:editId="0595890F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73B6" w14:textId="77777777" w:rsidR="00E15B03" w:rsidRDefault="00E15B03" w:rsidP="00FC25BF">
      <w:pPr>
        <w:pStyle w:val="Title"/>
      </w:pPr>
    </w:p>
    <w:p w14:paraId="4BEAD98B" w14:textId="77777777" w:rsidR="00E15B03" w:rsidRDefault="00E15B03" w:rsidP="00FC25BF">
      <w:pPr>
        <w:pStyle w:val="Title"/>
      </w:pPr>
    </w:p>
    <w:p w14:paraId="0BA88DD4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5C55B9CF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5FC61217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4CB0D8AB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3774E992" w14:textId="03728B26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AF473F">
        <w:t>14</w:t>
      </w:r>
      <w:r w:rsidR="00C95117">
        <w:t xml:space="preserve">, </w:t>
      </w:r>
      <w:r w:rsidR="00AF473F" w:rsidRPr="00AF473F">
        <w:t>December 6</w:t>
      </w:r>
    </w:p>
    <w:p w14:paraId="1B314A87" w14:textId="77777777" w:rsidR="0079193D" w:rsidRDefault="0079193D" w:rsidP="005758B3">
      <w:pPr>
        <w:pStyle w:val="Heading1"/>
      </w:pPr>
    </w:p>
    <w:p w14:paraId="4D04D144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4CDD0EB2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57899935" w14:textId="77777777" w:rsidR="0079193D" w:rsidRDefault="0079193D" w:rsidP="00047FE3">
      <w:pPr>
        <w:pStyle w:val="Heading2"/>
      </w:pPr>
    </w:p>
    <w:p w14:paraId="54C75839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7E9077F7" w14:textId="77777777" w:rsidR="002C4B49" w:rsidRDefault="005B4507" w:rsidP="00F8761A">
      <w:r>
        <w:t>The official resources are available in Brightspace for this week’s lesson</w:t>
      </w:r>
    </w:p>
    <w:p w14:paraId="07574934" w14:textId="77777777" w:rsidR="005B4507" w:rsidRDefault="005B4507" w:rsidP="00F8761A"/>
    <w:p w14:paraId="23EE2B60" w14:textId="2BBD2C6F" w:rsidR="00AF473F" w:rsidRDefault="00AF473F" w:rsidP="00F8761A">
      <w:r w:rsidRPr="00AF473F">
        <w:t>MTM1537-ux-design-class14-working-freelance</w:t>
      </w:r>
    </w:p>
    <w:p w14:paraId="3A9FF6C7" w14:textId="77777777" w:rsidR="00F8761A" w:rsidRDefault="00F8761A" w:rsidP="00F9523F"/>
    <w:p w14:paraId="25CB148D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7AE01A0B" w14:textId="77777777" w:rsidR="002C4B49" w:rsidRDefault="005B4507" w:rsidP="00F9523F">
      <w:r>
        <w:t>See Brightspace for the most up to date list of resources.</w:t>
      </w:r>
    </w:p>
    <w:p w14:paraId="02541A60" w14:textId="77777777" w:rsidR="005B4507" w:rsidRDefault="005B4507" w:rsidP="00F9523F"/>
    <w:p w14:paraId="28DBC473" w14:textId="5B056BE9" w:rsidR="00AF473F" w:rsidRDefault="00AF473F" w:rsidP="00AF473F">
      <w:r>
        <w:t>Critical Mistakes Freelancers Make</w:t>
      </w:r>
      <w:r>
        <w:br/>
      </w:r>
      <w:r>
        <w:t>How To Find Freelance Clients (Podcast)</w:t>
      </w:r>
      <w:r>
        <w:br/>
      </w:r>
      <w:r>
        <w:t>Advice for freelance illustrators, from an art director</w:t>
      </w:r>
      <w:r>
        <w:br/>
        <w:t>1</w:t>
      </w:r>
      <w:r>
        <w:t>0 Steps to Becoming a Successful Freelance Designer in 2023</w:t>
      </w:r>
    </w:p>
    <w:p w14:paraId="6F848A72" w14:textId="00A87E64" w:rsidR="005B4507" w:rsidRDefault="005B4507" w:rsidP="00F9523F"/>
    <w:p w14:paraId="4AC032BF" w14:textId="77777777" w:rsidR="00DE484E" w:rsidRDefault="00DE484E" w:rsidP="00DE484E">
      <w:pPr>
        <w:pStyle w:val="Heading1"/>
      </w:pPr>
      <w:r>
        <w:t>Evaluation Breakdown</w:t>
      </w:r>
    </w:p>
    <w:p w14:paraId="4A67B967" w14:textId="77777777" w:rsidR="00DE484E" w:rsidRDefault="00DE484E" w:rsidP="00DE484E">
      <w:r>
        <w:t>The official assignment due dates are in Brightspace. In the event of a discrepancy, the due date in Brightspace is correct.</w:t>
      </w:r>
    </w:p>
    <w:p w14:paraId="08409377" w14:textId="77777777" w:rsidR="00DE484E" w:rsidRDefault="00DE484E" w:rsidP="00DE484E"/>
    <w:p w14:paraId="3065F70D" w14:textId="77777777" w:rsidR="00DE484E" w:rsidRDefault="00DE484E" w:rsidP="00DE484E">
      <w:r>
        <w:t>Assignment: ICA01 Client Thumbnails</w:t>
      </w:r>
    </w:p>
    <w:p w14:paraId="52C377C0" w14:textId="77777777" w:rsidR="00DE484E" w:rsidRDefault="00DE484E" w:rsidP="00DE484E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2FD5EC46" w14:textId="77777777" w:rsidR="00DE484E" w:rsidRDefault="00DE484E" w:rsidP="00DE484E">
      <w:r>
        <w:t>Value: 6%</w:t>
      </w:r>
    </w:p>
    <w:p w14:paraId="3CD60602" w14:textId="77777777" w:rsidR="00DE484E" w:rsidRDefault="00DE484E" w:rsidP="00DE484E"/>
    <w:p w14:paraId="79B146A0" w14:textId="77777777" w:rsidR="00DE484E" w:rsidRDefault="00DE484E" w:rsidP="00DE484E">
      <w:r>
        <w:t>Assignment: ICA02 Client Wireframes</w:t>
      </w:r>
    </w:p>
    <w:p w14:paraId="20EF6868" w14:textId="77777777" w:rsidR="00DE484E" w:rsidRDefault="00DE484E" w:rsidP="00DE484E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1B851010" w14:textId="77777777" w:rsidR="00DE484E" w:rsidRDefault="00DE484E" w:rsidP="00DE484E">
      <w:r>
        <w:t>Value: 6%</w:t>
      </w:r>
    </w:p>
    <w:p w14:paraId="5AC5E4B7" w14:textId="77777777" w:rsidR="00DE484E" w:rsidRDefault="00DE484E" w:rsidP="00DE484E"/>
    <w:p w14:paraId="74E43571" w14:textId="77777777" w:rsidR="00DE484E" w:rsidRDefault="00DE484E" w:rsidP="00DE484E">
      <w:r>
        <w:lastRenderedPageBreak/>
        <w:t>Assignment: ICA03 Client Branding</w:t>
      </w:r>
    </w:p>
    <w:p w14:paraId="71E31EA4" w14:textId="77777777" w:rsidR="00DE484E" w:rsidRDefault="00DE484E" w:rsidP="00DE484E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311B7DAE" w14:textId="77777777" w:rsidR="00DE484E" w:rsidRDefault="00DE484E" w:rsidP="00DE484E">
      <w:r>
        <w:t>Value: 6%</w:t>
      </w:r>
    </w:p>
    <w:p w14:paraId="06B138AF" w14:textId="77777777" w:rsidR="00DE484E" w:rsidRDefault="00DE484E" w:rsidP="00DE484E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57D83517" w14:textId="77777777" w:rsidR="00DE484E" w:rsidRDefault="00DE484E" w:rsidP="00DE484E">
      <w:r>
        <w:t>Value: 6%</w:t>
      </w:r>
    </w:p>
    <w:p w14:paraId="1C7990F2" w14:textId="77777777" w:rsidR="00DE484E" w:rsidRDefault="00DE484E" w:rsidP="00DE484E"/>
    <w:p w14:paraId="7EBA425E" w14:textId="77777777" w:rsidR="00DE484E" w:rsidRDefault="00DE484E" w:rsidP="00DE484E">
      <w:r>
        <w:t>Assignment: ICA05 Prototype - Evaluation and feedback</w:t>
      </w:r>
    </w:p>
    <w:p w14:paraId="4A9101AA" w14:textId="77777777" w:rsidR="00DE484E" w:rsidRDefault="00DE484E" w:rsidP="00DE484E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37F9B7CA" w14:textId="77777777" w:rsidR="00DE484E" w:rsidRDefault="00DE484E" w:rsidP="00DE484E">
      <w:r>
        <w:t>Value: 6%</w:t>
      </w:r>
    </w:p>
    <w:p w14:paraId="020CA2D8" w14:textId="77777777" w:rsidR="00DE484E" w:rsidRDefault="00DE484E" w:rsidP="00DE484E"/>
    <w:p w14:paraId="39CFDF82" w14:textId="77777777" w:rsidR="00DE484E" w:rsidRDefault="00DE484E" w:rsidP="00DE484E">
      <w:r>
        <w:t>Assignment: A01 Wireframes</w:t>
      </w:r>
    </w:p>
    <w:p w14:paraId="76BE4A0E" w14:textId="77777777" w:rsidR="00DE484E" w:rsidRDefault="00DE484E" w:rsidP="00DE484E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7D2BE508" w14:textId="77777777" w:rsidR="00DE484E" w:rsidRDefault="00DE484E" w:rsidP="00DE484E">
      <w:r>
        <w:t>Value: 20%</w:t>
      </w:r>
    </w:p>
    <w:p w14:paraId="17FE5DF8" w14:textId="77777777" w:rsidR="00DE484E" w:rsidRDefault="00DE484E" w:rsidP="00DE484E"/>
    <w:p w14:paraId="1467A287" w14:textId="77777777" w:rsidR="00DE484E" w:rsidRDefault="00DE484E" w:rsidP="00DE484E">
      <w:r>
        <w:t>Assignment: A02 Website Re-Design</w:t>
      </w:r>
    </w:p>
    <w:p w14:paraId="66D2C7B1" w14:textId="77777777" w:rsidR="00DE484E" w:rsidRDefault="00DE484E" w:rsidP="00DE484E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3F43C969" w14:textId="77777777" w:rsidR="00DE484E" w:rsidRDefault="00DE484E" w:rsidP="00DE484E">
      <w:r>
        <w:t>Value: 20%</w:t>
      </w:r>
    </w:p>
    <w:p w14:paraId="2692A181" w14:textId="77777777" w:rsidR="00DE484E" w:rsidRDefault="00DE484E" w:rsidP="00DE484E"/>
    <w:p w14:paraId="624A9BF7" w14:textId="77777777" w:rsidR="00DE484E" w:rsidRDefault="00DE484E" w:rsidP="00DE484E">
      <w:r>
        <w:t>Assignment: A03 Website planning and design</w:t>
      </w:r>
    </w:p>
    <w:p w14:paraId="634E4538" w14:textId="77777777" w:rsidR="00DE484E" w:rsidRDefault="00DE484E" w:rsidP="00DE484E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4CC2642A" w14:textId="77777777" w:rsidR="00DE484E" w:rsidRDefault="00DE484E" w:rsidP="00DE484E">
      <w:r>
        <w:t>Value: 20%</w:t>
      </w:r>
    </w:p>
    <w:p w14:paraId="58896B89" w14:textId="77777777" w:rsidR="00DE484E" w:rsidRDefault="00DE484E" w:rsidP="00DE484E"/>
    <w:p w14:paraId="2AEF3D2A" w14:textId="77777777" w:rsidR="00DE484E" w:rsidRDefault="00DE484E" w:rsidP="00DE484E">
      <w:r>
        <w:t>Assignment: Usability testing workshop</w:t>
      </w:r>
    </w:p>
    <w:p w14:paraId="370A384B" w14:textId="77777777" w:rsidR="00DE484E" w:rsidRDefault="00DE484E" w:rsidP="00DE484E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1E1E6C64" w14:textId="77777777" w:rsidR="00DE484E" w:rsidRDefault="00DE484E" w:rsidP="00DE484E">
      <w:r>
        <w:t>Value: 10%</w:t>
      </w:r>
    </w:p>
    <w:p w14:paraId="1030F553" w14:textId="77777777" w:rsidR="00047FE3" w:rsidRDefault="00047FE3" w:rsidP="00047FE3">
      <w:pPr>
        <w:pStyle w:val="Caption"/>
        <w:keepNext/>
      </w:pPr>
    </w:p>
    <w:p w14:paraId="41401F15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53F54FBB" w14:textId="77777777" w:rsidR="00ED3E8C" w:rsidRPr="00ED3E8C" w:rsidRDefault="00ED3E8C" w:rsidP="00ED3E8C"/>
    <w:p w14:paraId="05009061" w14:textId="77777777" w:rsidR="00C90CCF" w:rsidRDefault="00C90CCF" w:rsidP="00C90CCF"/>
    <w:p w14:paraId="01AF8BBE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4690BBD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3982C2FB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687EF78A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69EB5999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04D93514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1BD5E25C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7759AFB2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46B63C6B" w14:textId="77777777" w:rsidR="00ED3E8C" w:rsidRDefault="00ED3E8C" w:rsidP="00ED3E8C">
      <w:pPr>
        <w:rPr>
          <w:b/>
          <w:bCs/>
          <w:lang w:val="en-CA"/>
        </w:rPr>
      </w:pPr>
    </w:p>
    <w:p w14:paraId="5838BF5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1411711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7C2BEB7F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3BF6622B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7620EF33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688560B9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lastRenderedPageBreak/>
        <w:t>typography</w:t>
      </w:r>
    </w:p>
    <w:p w14:paraId="5FDC9A4F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2D18A144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24EF7C01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12750516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2E50E4DA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70683A16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6989555A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549C452C" w14:textId="77777777" w:rsidR="00ED3E8C" w:rsidRDefault="00ED3E8C" w:rsidP="00ED3E8C">
      <w:pPr>
        <w:rPr>
          <w:b/>
          <w:bCs/>
          <w:lang w:val="en-CA"/>
        </w:rPr>
      </w:pPr>
    </w:p>
    <w:p w14:paraId="0A167CE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1BC2948B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12C95E2F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522EE1B4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6B958BCE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632160BC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1288F2BA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2AD488A9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368B92FD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2392B45A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4E1D9C43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61009FB0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6FFB0B9C" w14:textId="77777777" w:rsidR="00ED3E8C" w:rsidRDefault="00ED3E8C" w:rsidP="00ED3E8C">
      <w:pPr>
        <w:rPr>
          <w:b/>
          <w:bCs/>
          <w:lang w:val="en-CA"/>
        </w:rPr>
      </w:pPr>
    </w:p>
    <w:p w14:paraId="0CF9565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5472D67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549AABA2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4CB75139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2FB3DCB6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22270644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4E281181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7234618B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5E8F0FF9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3164B4AD" w14:textId="77777777" w:rsidR="00ED3E8C" w:rsidRDefault="00ED3E8C" w:rsidP="00ED3E8C">
      <w:pPr>
        <w:rPr>
          <w:b/>
          <w:bCs/>
          <w:lang w:val="en-CA"/>
        </w:rPr>
      </w:pPr>
    </w:p>
    <w:p w14:paraId="7F7415EE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237A376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22AD6D6D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724BA8BD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5B955910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0B86A524" w14:textId="77777777" w:rsidR="00ED3E8C" w:rsidRDefault="00ED3E8C" w:rsidP="00ED3E8C">
      <w:pPr>
        <w:rPr>
          <w:b/>
          <w:bCs/>
          <w:lang w:val="en-CA"/>
        </w:rPr>
      </w:pPr>
    </w:p>
    <w:p w14:paraId="4779FFE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2E5A8EF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632A8778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719BF137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0681B708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39575E89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67D28330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11FFA4FA" w14:textId="77777777" w:rsidR="00ED3E8C" w:rsidRDefault="00ED3E8C" w:rsidP="00ED3E8C">
      <w:pPr>
        <w:rPr>
          <w:b/>
          <w:bCs/>
          <w:lang w:val="en-CA"/>
        </w:rPr>
      </w:pPr>
    </w:p>
    <w:p w14:paraId="1768CAD0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lastRenderedPageBreak/>
        <w:t>Class 7 | Web psychology part 2</w:t>
      </w:r>
    </w:p>
    <w:p w14:paraId="2A3945A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72332649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2F50A4F3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43D4BD71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5374769C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35F7215A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64C75C00" w14:textId="77777777" w:rsidR="00ED3E8C" w:rsidRDefault="00ED3E8C" w:rsidP="00ED3E8C">
      <w:pPr>
        <w:rPr>
          <w:b/>
          <w:bCs/>
          <w:lang w:val="en-CA"/>
        </w:rPr>
      </w:pPr>
    </w:p>
    <w:p w14:paraId="4F2151D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4C4D061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41EF4C30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144AB13F" w14:textId="77777777" w:rsidR="00ED3E8C" w:rsidRDefault="00ED3E8C" w:rsidP="00ED3E8C">
      <w:pPr>
        <w:rPr>
          <w:b/>
          <w:bCs/>
          <w:lang w:val="en-CA"/>
        </w:rPr>
      </w:pPr>
    </w:p>
    <w:p w14:paraId="107E6F4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5D7F521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787CA2F4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608454BD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4FB3B84B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3CB1E2B9" w14:textId="77777777" w:rsidR="00ED3E8C" w:rsidRDefault="00ED3E8C" w:rsidP="00ED3E8C">
      <w:pPr>
        <w:rPr>
          <w:b/>
          <w:bCs/>
          <w:lang w:val="en-CA"/>
        </w:rPr>
      </w:pPr>
    </w:p>
    <w:p w14:paraId="0F53A60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1714433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7F626592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7CDF89C5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26B554D0" w14:textId="77777777" w:rsidR="00ED3E8C" w:rsidRDefault="00ED3E8C" w:rsidP="00ED3E8C">
      <w:pPr>
        <w:rPr>
          <w:b/>
          <w:bCs/>
          <w:lang w:val="en-CA"/>
        </w:rPr>
      </w:pPr>
    </w:p>
    <w:p w14:paraId="158367F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6D38FFC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3EB8FE82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5A08A840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192B9617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3829A6FB" w14:textId="77777777" w:rsidR="00ED3E8C" w:rsidRDefault="00ED3E8C" w:rsidP="00ED3E8C">
      <w:pPr>
        <w:rPr>
          <w:b/>
          <w:bCs/>
          <w:lang w:val="en-CA"/>
        </w:rPr>
      </w:pPr>
    </w:p>
    <w:p w14:paraId="30F7AE9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28F2CF8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060FFF48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2EC11817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40C60744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08119E8A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26FBB7A7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21C138E4" w14:textId="77777777" w:rsidR="00ED3E8C" w:rsidRDefault="00ED3E8C" w:rsidP="00ED3E8C">
      <w:pPr>
        <w:rPr>
          <w:b/>
          <w:bCs/>
          <w:lang w:val="en-CA"/>
        </w:rPr>
      </w:pPr>
    </w:p>
    <w:p w14:paraId="0CB057A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641F467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1EDED777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65FCA55A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28606595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1525D096" w14:textId="77777777" w:rsidR="00ED3E8C" w:rsidRDefault="00ED3E8C" w:rsidP="00ED3E8C">
      <w:pPr>
        <w:rPr>
          <w:b/>
          <w:bCs/>
          <w:lang w:val="en-CA"/>
        </w:rPr>
      </w:pPr>
    </w:p>
    <w:p w14:paraId="66BFBA9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64664A9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43482F83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43539852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lastRenderedPageBreak/>
        <w:t>Staying engaged</w:t>
      </w:r>
    </w:p>
    <w:p w14:paraId="7907528F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28F730CF" w14:textId="77777777" w:rsidR="00ED3E8C" w:rsidRDefault="00ED3E8C" w:rsidP="00ED3E8C">
      <w:pPr>
        <w:rPr>
          <w:b/>
          <w:bCs/>
          <w:lang w:val="en-CA"/>
        </w:rPr>
      </w:pPr>
    </w:p>
    <w:p w14:paraId="2E184E9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758BC51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0E148263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43DAB5A7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3877AF85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629551B6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AC7B1" w14:textId="77777777" w:rsidR="009923FF" w:rsidRDefault="009923FF" w:rsidP="008C2C65">
      <w:r>
        <w:separator/>
      </w:r>
    </w:p>
  </w:endnote>
  <w:endnote w:type="continuationSeparator" w:id="0">
    <w:p w14:paraId="06D8AFFE" w14:textId="77777777" w:rsidR="009923FF" w:rsidRDefault="009923FF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11DC3" w14:textId="77777777" w:rsidR="009923FF" w:rsidRDefault="009923FF" w:rsidP="008C2C65">
      <w:r>
        <w:separator/>
      </w:r>
    </w:p>
  </w:footnote>
  <w:footnote w:type="continuationSeparator" w:id="0">
    <w:p w14:paraId="1F787A3D" w14:textId="77777777" w:rsidR="009923FF" w:rsidRDefault="009923FF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AC106" w14:textId="77777777" w:rsidR="00C20690" w:rsidRDefault="00C20690">
    <w:pPr>
      <w:pStyle w:val="Header"/>
    </w:pPr>
  </w:p>
  <w:p w14:paraId="383BCA83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73F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90F3F"/>
    <w:rsid w:val="003A7AA9"/>
    <w:rsid w:val="003B0BE2"/>
    <w:rsid w:val="003C2DC7"/>
    <w:rsid w:val="003D5EFE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D0C8D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1DD9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5790"/>
    <w:rsid w:val="009366E8"/>
    <w:rsid w:val="0094254A"/>
    <w:rsid w:val="0094463A"/>
    <w:rsid w:val="00944A92"/>
    <w:rsid w:val="00951F99"/>
    <w:rsid w:val="00970D4C"/>
    <w:rsid w:val="00974709"/>
    <w:rsid w:val="0097529C"/>
    <w:rsid w:val="0097547F"/>
    <w:rsid w:val="009771C3"/>
    <w:rsid w:val="00977BE5"/>
    <w:rsid w:val="0098081D"/>
    <w:rsid w:val="009923FF"/>
    <w:rsid w:val="00995881"/>
    <w:rsid w:val="00995C43"/>
    <w:rsid w:val="009B1CFC"/>
    <w:rsid w:val="009B4D2D"/>
    <w:rsid w:val="009D37FA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46F7"/>
    <w:rsid w:val="00AF473F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2448"/>
    <w:rsid w:val="00CD52A9"/>
    <w:rsid w:val="00CF1662"/>
    <w:rsid w:val="00CF7006"/>
    <w:rsid w:val="00D066D4"/>
    <w:rsid w:val="00D15866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484E"/>
    <w:rsid w:val="00DE5DCA"/>
    <w:rsid w:val="00DE7873"/>
    <w:rsid w:val="00DF1C4F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D6461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10F6A3"/>
  <w15:docId w15:val="{14901690-5B6F-D840-9C7F-42A5F069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imm-weekly-schedule.dotm</Template>
  <TotalTime>1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1</cp:revision>
  <cp:lastPrinted>2013-11-13T14:46:00Z</cp:lastPrinted>
  <dcterms:created xsi:type="dcterms:W3CDTF">2024-08-31T17:15:00Z</dcterms:created>
  <dcterms:modified xsi:type="dcterms:W3CDTF">2024-08-31T17:17:00Z</dcterms:modified>
</cp:coreProperties>
</file>